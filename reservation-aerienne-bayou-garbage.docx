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0A0" w:firstRow="1" w:lastRow="0" w:firstColumn="1" w:lastColumn="0" w:noHBand="0" w:noVBand="0"/>
      </w:tblPr>
      <w:tblGrid>
        <w:gridCol w:w="2107"/>
        <w:gridCol w:w="2176"/>
        <w:gridCol w:w="2886"/>
        <w:gridCol w:w="2120"/>
      </w:tblGrid>
      <w:tr w:rsidR="00EB051B" w14:paraId="7E5D24FC" w14:textId="77777777" w:rsidTr="00A140A1">
        <w:trPr>
          <w:jc w:val="center"/>
        </w:trPr>
        <w:tc>
          <w:tcPr>
            <w:tcW w:w="2444" w:type="dxa"/>
            <w:shd w:val="clear" w:color="auto" w:fill="auto"/>
            <w:vAlign w:val="center"/>
          </w:tcPr>
          <w:p w14:paraId="423F2CBD" w14:textId="77777777" w:rsidR="00EB051B" w:rsidRDefault="00EB051B" w:rsidP="00A140A1">
            <w:pPr>
              <w:pStyle w:val="En-tte"/>
              <w:tabs>
                <w:tab w:val="clear" w:pos="4536"/>
                <w:tab w:val="clear" w:pos="9072"/>
              </w:tabs>
              <w:jc w:val="center"/>
            </w:pPr>
            <w:r>
              <w:object w:dxaOrig="1407" w:dyaOrig="1119" w14:anchorId="3862D2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2.45pt" o:ole="" fillcolor="window">
                  <v:imagedata r:id="rId8" o:title=""/>
                </v:shape>
                <o:OLEObject Type="Embed" ProgID="MgxDesigner" ShapeID="_x0000_i1025" DrawAspect="Content" ObjectID="_1524871652" r:id="rId9"/>
              </w:object>
            </w:r>
          </w:p>
          <w:p w14:paraId="0CA43611" w14:textId="77777777" w:rsidR="00EB051B" w:rsidRDefault="00EB051B" w:rsidP="00A140A1">
            <w:pPr>
              <w:pStyle w:val="En-tte"/>
              <w:tabs>
                <w:tab w:val="clear" w:pos="4536"/>
                <w:tab w:val="clear" w:pos="9072"/>
              </w:tabs>
              <w:jc w:val="center"/>
            </w:pPr>
            <w:r w:rsidRPr="006A401C">
              <w:rPr>
                <w:color w:val="FF0000"/>
                <w:spacing w:val="40"/>
                <w:sz w:val="8"/>
              </w:rPr>
              <w:t>AQUITAINE</w:t>
            </w:r>
          </w:p>
        </w:tc>
        <w:tc>
          <w:tcPr>
            <w:tcW w:w="2444" w:type="dxa"/>
            <w:shd w:val="clear" w:color="auto" w:fill="auto"/>
            <w:vAlign w:val="center"/>
          </w:tcPr>
          <w:p w14:paraId="12BAD0C4" w14:textId="77777777" w:rsidR="00EB051B" w:rsidRDefault="00EB051B" w:rsidP="00A140A1">
            <w:pPr>
              <w:pStyle w:val="En-tte"/>
              <w:tabs>
                <w:tab w:val="clear" w:pos="4536"/>
                <w:tab w:val="clear" w:pos="9072"/>
              </w:tabs>
              <w:jc w:val="center"/>
            </w:pPr>
            <w:r>
              <w:rPr>
                <w:noProof/>
              </w:rPr>
              <w:drawing>
                <wp:inline distT="0" distB="0" distL="0" distR="0" wp14:anchorId="5660C192" wp14:editId="58EED8C7">
                  <wp:extent cx="695325" cy="4857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inline>
              </w:drawing>
            </w:r>
          </w:p>
        </w:tc>
        <w:tc>
          <w:tcPr>
            <w:tcW w:w="2445" w:type="dxa"/>
            <w:shd w:val="clear" w:color="auto" w:fill="auto"/>
            <w:vAlign w:val="center"/>
          </w:tcPr>
          <w:p w14:paraId="23E7B796" w14:textId="77777777" w:rsidR="00EB051B" w:rsidRDefault="00EB051B" w:rsidP="00A140A1">
            <w:pPr>
              <w:pStyle w:val="En-tte"/>
              <w:tabs>
                <w:tab w:val="clear" w:pos="4536"/>
                <w:tab w:val="clear" w:pos="9072"/>
              </w:tabs>
              <w:jc w:val="center"/>
            </w:pPr>
            <w:r>
              <w:rPr>
                <w:noProof/>
              </w:rPr>
              <w:drawing>
                <wp:inline distT="0" distB="0" distL="0" distR="0" wp14:anchorId="5DFF22DB" wp14:editId="1FE92039">
                  <wp:extent cx="1695450" cy="514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l="16753" t="30028" r="16849" b="41675"/>
                          <a:stretch>
                            <a:fillRect/>
                          </a:stretch>
                        </pic:blipFill>
                        <pic:spPr bwMode="auto">
                          <a:xfrm>
                            <a:off x="0" y="0"/>
                            <a:ext cx="1695450" cy="514350"/>
                          </a:xfrm>
                          <a:prstGeom prst="rect">
                            <a:avLst/>
                          </a:prstGeom>
                          <a:noFill/>
                          <a:ln>
                            <a:noFill/>
                          </a:ln>
                        </pic:spPr>
                      </pic:pic>
                    </a:graphicData>
                  </a:graphic>
                </wp:inline>
              </w:drawing>
            </w:r>
          </w:p>
        </w:tc>
        <w:tc>
          <w:tcPr>
            <w:tcW w:w="2445" w:type="dxa"/>
            <w:shd w:val="clear" w:color="auto" w:fill="auto"/>
            <w:vAlign w:val="center"/>
          </w:tcPr>
          <w:p w14:paraId="0B7ABACE" w14:textId="77777777" w:rsidR="00EB051B" w:rsidRPr="00A03FDE" w:rsidRDefault="00EB051B" w:rsidP="00A140A1">
            <w:pPr>
              <w:pStyle w:val="En-tte"/>
              <w:tabs>
                <w:tab w:val="clear" w:pos="4536"/>
                <w:tab w:val="clear" w:pos="9072"/>
              </w:tabs>
              <w:jc w:val="center"/>
            </w:pPr>
            <w:r>
              <w:rPr>
                <w:noProof/>
              </w:rPr>
              <w:drawing>
                <wp:inline distT="0" distB="0" distL="0" distR="0" wp14:anchorId="4D85FD6D" wp14:editId="28582CD2">
                  <wp:extent cx="552450" cy="4000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p>
        </w:tc>
      </w:tr>
    </w:tbl>
    <w:p w14:paraId="52A9587D" w14:textId="77777777" w:rsidR="004E20C6" w:rsidRPr="002D14BA" w:rsidRDefault="004E20C6" w:rsidP="004E20C6">
      <w:pPr>
        <w:tabs>
          <w:tab w:val="left" w:pos="390"/>
          <w:tab w:val="center" w:pos="4819"/>
        </w:tabs>
        <w:jc w:val="center"/>
        <w:rPr>
          <w:sz w:val="36"/>
          <w:szCs w:val="36"/>
        </w:rPr>
      </w:pPr>
      <w:r w:rsidRPr="002D14BA">
        <w:rPr>
          <w:sz w:val="36"/>
          <w:szCs w:val="36"/>
        </w:rPr>
        <w:t>Institut Polytechnique de Bordeaux – ENSEIRB-MATMECA</w:t>
      </w:r>
      <w:r w:rsidRPr="002D14BA">
        <w:rPr>
          <w:rFonts w:ascii="MingLiU" w:eastAsia="MingLiU" w:hAnsi="MingLiU" w:cs="MingLiU"/>
          <w:sz w:val="36"/>
          <w:szCs w:val="36"/>
        </w:rPr>
        <w:br/>
      </w:r>
      <w:r w:rsidRPr="002D14BA">
        <w:rPr>
          <w:sz w:val="36"/>
          <w:szCs w:val="36"/>
        </w:rPr>
        <w:t>Institut des Techniques d'Ingénieur de l'Industrie d'Aquitaine</w:t>
      </w:r>
      <w:r w:rsidRPr="002D14BA">
        <w:rPr>
          <w:rFonts w:ascii="MingLiU" w:eastAsia="MingLiU" w:hAnsi="MingLiU" w:cs="MingLiU"/>
          <w:sz w:val="36"/>
          <w:szCs w:val="36"/>
        </w:rPr>
        <w:br/>
      </w:r>
      <w:r w:rsidRPr="002D14BA">
        <w:rPr>
          <w:sz w:val="36"/>
          <w:szCs w:val="36"/>
        </w:rPr>
        <w:t>Formation d’ingénieur Réseaux et Systèmes d’Information</w:t>
      </w:r>
    </w:p>
    <w:p w14:paraId="3F2544C4" w14:textId="77777777" w:rsidR="002D14BA" w:rsidRDefault="002D14BA" w:rsidP="002D14BA">
      <w:pPr>
        <w:pBdr>
          <w:bottom w:val="single" w:sz="12" w:space="1" w:color="auto"/>
        </w:pBdr>
        <w:jc w:val="center"/>
        <w:rPr>
          <w:rFonts w:ascii="Calibri" w:hAnsi="Calibri"/>
          <w:sz w:val="28"/>
        </w:rPr>
      </w:pPr>
    </w:p>
    <w:p w14:paraId="5C529C12" w14:textId="77777777" w:rsidR="004E20C6" w:rsidRPr="00E1043B" w:rsidRDefault="004E20C6" w:rsidP="004E20C6">
      <w:pPr>
        <w:spacing w:before="0"/>
      </w:pPr>
    </w:p>
    <w:p w14:paraId="62D3004D" w14:textId="714677EC" w:rsidR="00EB051B" w:rsidRDefault="000675F0" w:rsidP="00EB051B">
      <w:pPr>
        <w:jc w:val="center"/>
        <w:rPr>
          <w:rFonts w:ascii="Calibri" w:hAnsi="Calibri"/>
          <w:b/>
          <w:sz w:val="52"/>
          <w:szCs w:val="40"/>
        </w:rPr>
      </w:pPr>
      <w:r>
        <w:rPr>
          <w:rFonts w:ascii="Calibri" w:hAnsi="Calibri"/>
          <w:b/>
          <w:sz w:val="52"/>
          <w:szCs w:val="40"/>
        </w:rPr>
        <w:t>Projet de Réservation Aérienne</w:t>
      </w:r>
    </w:p>
    <w:p w14:paraId="0C3F6591" w14:textId="77777777" w:rsidR="002D14BA" w:rsidRDefault="002D14BA" w:rsidP="004E20C6">
      <w:pPr>
        <w:spacing w:before="0"/>
        <w:jc w:val="center"/>
        <w:rPr>
          <w:b/>
          <w:sz w:val="52"/>
          <w:szCs w:val="52"/>
        </w:rPr>
      </w:pPr>
    </w:p>
    <w:p w14:paraId="163BBF44" w14:textId="4FB023C2" w:rsidR="002D14BA" w:rsidRDefault="002D14BA" w:rsidP="002D14BA">
      <w:pPr>
        <w:jc w:val="center"/>
        <w:rPr>
          <w:sz w:val="28"/>
          <w:szCs w:val="28"/>
        </w:rPr>
      </w:pPr>
      <w:r w:rsidRPr="002D14BA">
        <w:rPr>
          <w:sz w:val="28"/>
          <w:szCs w:val="28"/>
        </w:rPr>
        <w:t>Présenté par</w:t>
      </w:r>
    </w:p>
    <w:p w14:paraId="33589801" w14:textId="79E61EFA" w:rsidR="002D14BA" w:rsidRDefault="002D14BA" w:rsidP="002D14BA">
      <w:pPr>
        <w:spacing w:before="0"/>
        <w:jc w:val="center"/>
        <w:rPr>
          <w:b/>
          <w:sz w:val="36"/>
          <w:szCs w:val="36"/>
        </w:rPr>
      </w:pPr>
      <w:r>
        <w:rPr>
          <w:b/>
          <w:sz w:val="36"/>
          <w:szCs w:val="36"/>
        </w:rPr>
        <w:t>BAYOU</w:t>
      </w:r>
      <w:r w:rsidRPr="005921DA">
        <w:rPr>
          <w:b/>
          <w:sz w:val="36"/>
          <w:szCs w:val="36"/>
        </w:rPr>
        <w:t xml:space="preserve"> </w:t>
      </w:r>
      <w:r>
        <w:rPr>
          <w:b/>
          <w:sz w:val="36"/>
          <w:szCs w:val="36"/>
        </w:rPr>
        <w:t>Mathieu</w:t>
      </w:r>
    </w:p>
    <w:p w14:paraId="0D5F9217" w14:textId="0AECD2E6" w:rsidR="002D14BA" w:rsidRDefault="000675F0" w:rsidP="000675F0">
      <w:pPr>
        <w:spacing w:before="0"/>
        <w:jc w:val="center"/>
        <w:rPr>
          <w:rFonts w:ascii="Calibri" w:hAnsi="Calibri"/>
          <w:sz w:val="26"/>
          <w:szCs w:val="26"/>
        </w:rPr>
      </w:pPr>
      <w:r>
        <w:rPr>
          <w:b/>
          <w:sz w:val="36"/>
          <w:szCs w:val="36"/>
        </w:rPr>
        <w:t>GARBAGE Maxime</w:t>
      </w:r>
    </w:p>
    <w:p w14:paraId="216B7B0B" w14:textId="77777777" w:rsidR="004E20C6" w:rsidRDefault="004E20C6" w:rsidP="002D14BA">
      <w:pPr>
        <w:spacing w:before="0"/>
        <w:rPr>
          <w:rFonts w:ascii="Calibri" w:hAnsi="Calibri"/>
          <w:sz w:val="26"/>
          <w:szCs w:val="26"/>
        </w:rPr>
      </w:pPr>
    </w:p>
    <w:p w14:paraId="3A9DAA14" w14:textId="77777777" w:rsidR="000675F0" w:rsidRDefault="000675F0" w:rsidP="002D14BA">
      <w:pPr>
        <w:spacing w:before="0"/>
        <w:rPr>
          <w:rFonts w:ascii="Calibri" w:hAnsi="Calibri"/>
          <w:sz w:val="26"/>
          <w:szCs w:val="26"/>
        </w:rPr>
      </w:pPr>
    </w:p>
    <w:p w14:paraId="4D9283CD" w14:textId="77777777" w:rsidR="000675F0" w:rsidRDefault="000675F0" w:rsidP="002D14BA">
      <w:pPr>
        <w:spacing w:before="0"/>
        <w:rPr>
          <w:rFonts w:ascii="Calibri" w:hAnsi="Calibri"/>
          <w:sz w:val="26"/>
          <w:szCs w:val="26"/>
        </w:rPr>
      </w:pPr>
    </w:p>
    <w:p w14:paraId="08D734B4" w14:textId="77777777" w:rsidR="000675F0" w:rsidRDefault="000675F0" w:rsidP="002D14BA">
      <w:pPr>
        <w:spacing w:before="0"/>
        <w:rPr>
          <w:rFonts w:ascii="Calibri" w:hAnsi="Calibri"/>
          <w:sz w:val="26"/>
          <w:szCs w:val="26"/>
        </w:rPr>
      </w:pPr>
    </w:p>
    <w:p w14:paraId="430DA014" w14:textId="77777777" w:rsidR="000675F0" w:rsidRDefault="000675F0" w:rsidP="002D14BA">
      <w:pPr>
        <w:spacing w:before="0"/>
        <w:rPr>
          <w:rFonts w:ascii="Calibri" w:hAnsi="Calibri"/>
          <w:sz w:val="26"/>
          <w:szCs w:val="26"/>
        </w:rPr>
      </w:pPr>
    </w:p>
    <w:p w14:paraId="7CC2EC10" w14:textId="77777777" w:rsidR="000675F0" w:rsidRDefault="000675F0" w:rsidP="002D14BA">
      <w:pPr>
        <w:spacing w:before="0"/>
        <w:rPr>
          <w:rFonts w:ascii="Calibri" w:hAnsi="Calibri"/>
          <w:sz w:val="26"/>
          <w:szCs w:val="26"/>
        </w:rPr>
      </w:pPr>
    </w:p>
    <w:p w14:paraId="5CE728FB" w14:textId="77777777" w:rsidR="000675F0" w:rsidRDefault="000675F0" w:rsidP="002D14BA">
      <w:pPr>
        <w:spacing w:before="0"/>
        <w:rPr>
          <w:rFonts w:ascii="Calibri" w:hAnsi="Calibri"/>
          <w:sz w:val="26"/>
          <w:szCs w:val="26"/>
        </w:rPr>
      </w:pPr>
    </w:p>
    <w:p w14:paraId="2B1C1919" w14:textId="77777777" w:rsidR="000675F0" w:rsidRDefault="000675F0" w:rsidP="002D14BA">
      <w:pPr>
        <w:spacing w:before="0"/>
        <w:rPr>
          <w:rFonts w:ascii="Calibri" w:hAnsi="Calibri"/>
          <w:sz w:val="26"/>
          <w:szCs w:val="26"/>
        </w:rPr>
      </w:pPr>
    </w:p>
    <w:p w14:paraId="6FFBADD8" w14:textId="77777777" w:rsidR="000675F0" w:rsidRDefault="000675F0" w:rsidP="002D14BA">
      <w:pPr>
        <w:spacing w:before="0"/>
        <w:rPr>
          <w:rFonts w:ascii="Calibri" w:hAnsi="Calibri"/>
          <w:sz w:val="26"/>
          <w:szCs w:val="26"/>
        </w:rPr>
      </w:pPr>
    </w:p>
    <w:p w14:paraId="2549288A" w14:textId="77777777" w:rsidR="000675F0" w:rsidRDefault="000675F0" w:rsidP="002D14BA">
      <w:pPr>
        <w:spacing w:before="0"/>
        <w:rPr>
          <w:rFonts w:ascii="Calibri" w:hAnsi="Calibri"/>
          <w:sz w:val="26"/>
          <w:szCs w:val="26"/>
        </w:rPr>
      </w:pPr>
    </w:p>
    <w:p w14:paraId="02A4ED5C" w14:textId="77777777" w:rsidR="000675F0" w:rsidRDefault="000675F0" w:rsidP="002D14BA">
      <w:pPr>
        <w:spacing w:before="0"/>
        <w:rPr>
          <w:rFonts w:ascii="Calibri" w:hAnsi="Calibri"/>
          <w:sz w:val="26"/>
          <w:szCs w:val="26"/>
        </w:rPr>
      </w:pPr>
    </w:p>
    <w:p w14:paraId="0C3290E2" w14:textId="77777777" w:rsidR="000675F0" w:rsidRDefault="000675F0" w:rsidP="002D14BA">
      <w:pPr>
        <w:spacing w:before="0"/>
        <w:rPr>
          <w:rFonts w:ascii="Calibri" w:hAnsi="Calibri"/>
          <w:sz w:val="26"/>
          <w:szCs w:val="26"/>
        </w:rPr>
      </w:pPr>
    </w:p>
    <w:p w14:paraId="3A932324" w14:textId="77777777" w:rsidR="002D14BA" w:rsidRPr="00E1043B" w:rsidRDefault="002D14BA" w:rsidP="004E20C6">
      <w:pPr>
        <w:spacing w:before="0"/>
        <w:jc w:val="center"/>
      </w:pPr>
    </w:p>
    <w:p w14:paraId="335C1ECD" w14:textId="77777777" w:rsidR="004E20C6" w:rsidRPr="00E1043B" w:rsidRDefault="004E20C6" w:rsidP="004E20C6">
      <w:pPr>
        <w:pBdr>
          <w:top w:val="single" w:sz="6" w:space="1" w:color="auto"/>
          <w:bottom w:val="single" w:sz="6" w:space="1" w:color="auto"/>
        </w:pBdr>
        <w:spacing w:before="0"/>
        <w:jc w:val="center"/>
      </w:pPr>
    </w:p>
    <w:p w14:paraId="70167516" w14:textId="294545CB" w:rsidR="004E20C6" w:rsidRPr="005921DA" w:rsidRDefault="000675F0" w:rsidP="004E20C6">
      <w:pPr>
        <w:pBdr>
          <w:top w:val="single" w:sz="6" w:space="1" w:color="auto"/>
          <w:bottom w:val="single" w:sz="6" w:space="1" w:color="auto"/>
        </w:pBdr>
        <w:spacing w:before="0"/>
        <w:jc w:val="center"/>
        <w:rPr>
          <w:b/>
          <w:sz w:val="36"/>
          <w:szCs w:val="36"/>
        </w:rPr>
      </w:pPr>
      <w:r>
        <w:rPr>
          <w:b/>
          <w:sz w:val="36"/>
          <w:szCs w:val="36"/>
        </w:rPr>
        <w:t>Réseaux et Application Répartie</w:t>
      </w:r>
    </w:p>
    <w:p w14:paraId="2896CC4C" w14:textId="77777777" w:rsidR="004E20C6" w:rsidRPr="00E1043B" w:rsidRDefault="004E20C6" w:rsidP="004E20C6">
      <w:pPr>
        <w:pBdr>
          <w:top w:val="single" w:sz="6" w:space="1" w:color="auto"/>
          <w:bottom w:val="single" w:sz="6" w:space="1" w:color="auto"/>
        </w:pBdr>
        <w:spacing w:before="0"/>
        <w:jc w:val="center"/>
      </w:pPr>
    </w:p>
    <w:p w14:paraId="3C284A77" w14:textId="77777777" w:rsidR="004E20C6" w:rsidRDefault="004E20C6" w:rsidP="004E20C6">
      <w:pPr>
        <w:spacing w:before="0"/>
      </w:pPr>
    </w:p>
    <w:p w14:paraId="4EA047B7" w14:textId="3DA11B12" w:rsidR="004066B0" w:rsidRPr="00D73672" w:rsidRDefault="00541085" w:rsidP="000760BF">
      <w:pPr>
        <w:pStyle w:val="Titre"/>
      </w:pPr>
      <w:bookmarkStart w:id="0" w:name="_Toc297114782"/>
      <w:bookmarkStart w:id="1" w:name="_Toc297133120"/>
      <w:bookmarkStart w:id="2" w:name="_Toc297396303"/>
      <w:bookmarkStart w:id="3" w:name="_Toc443140168"/>
      <w:bookmarkStart w:id="4" w:name="_Toc443410004"/>
      <w:bookmarkStart w:id="5" w:name="_Toc444003250"/>
      <w:bookmarkStart w:id="6" w:name="_Toc444074780"/>
      <w:bookmarkStart w:id="7" w:name="_Toc444498574"/>
      <w:bookmarkStart w:id="8" w:name="_Toc444498684"/>
      <w:bookmarkStart w:id="9" w:name="_Toc451123699"/>
      <w:r w:rsidRPr="00D73672">
        <w:lastRenderedPageBreak/>
        <w:t>Sommaire</w:t>
      </w:r>
      <w:bookmarkEnd w:id="0"/>
      <w:bookmarkEnd w:id="1"/>
      <w:bookmarkEnd w:id="2"/>
      <w:bookmarkEnd w:id="3"/>
      <w:bookmarkEnd w:id="4"/>
      <w:bookmarkEnd w:id="5"/>
      <w:bookmarkEnd w:id="6"/>
      <w:bookmarkEnd w:id="7"/>
      <w:bookmarkEnd w:id="8"/>
      <w:bookmarkEnd w:id="9"/>
    </w:p>
    <w:sdt>
      <w:sdtPr>
        <w:rPr>
          <w:rFonts w:asciiTheme="majorHAnsi" w:hAnsiTheme="majorHAnsi"/>
          <w:b w:val="0"/>
          <w:bCs/>
          <w:caps w:val="0"/>
          <w:sz w:val="24"/>
          <w:szCs w:val="24"/>
          <w:u w:val="none"/>
        </w:rPr>
        <w:id w:val="-1040967616"/>
        <w:docPartObj>
          <w:docPartGallery w:val="Table of Contents"/>
          <w:docPartUnique/>
        </w:docPartObj>
      </w:sdtPr>
      <w:sdtEndPr>
        <w:rPr>
          <w:rFonts w:asciiTheme="minorHAnsi" w:hAnsiTheme="minorHAnsi"/>
          <w:b/>
          <w:bCs w:val="0"/>
          <w:caps/>
          <w:noProof/>
          <w:sz w:val="22"/>
          <w:szCs w:val="22"/>
          <w:u w:val="single"/>
        </w:rPr>
      </w:sdtEndPr>
      <w:sdtContent>
        <w:p w14:paraId="535B4302" w14:textId="77777777" w:rsidR="000675F0" w:rsidRDefault="00D73672">
          <w:pPr>
            <w:pStyle w:val="TM1"/>
            <w:tabs>
              <w:tab w:val="right" w:pos="9063"/>
            </w:tabs>
            <w:rPr>
              <w:rFonts w:cstheme="minorBidi"/>
              <w:b w:val="0"/>
              <w:caps w:val="0"/>
              <w:noProof/>
              <w:sz w:val="24"/>
              <w:szCs w:val="24"/>
              <w:u w:val="none"/>
            </w:rPr>
          </w:pPr>
          <w:r w:rsidRPr="001067CB">
            <w:rPr>
              <w:rFonts w:asciiTheme="majorHAnsi" w:hAnsiTheme="majorHAnsi"/>
              <w:caps w:val="0"/>
              <w:sz w:val="20"/>
              <w:szCs w:val="20"/>
            </w:rPr>
            <w:fldChar w:fldCharType="begin"/>
          </w:r>
          <w:r w:rsidRPr="001067CB">
            <w:rPr>
              <w:rFonts w:asciiTheme="majorHAnsi" w:hAnsiTheme="majorHAnsi"/>
              <w:caps w:val="0"/>
              <w:sz w:val="20"/>
              <w:szCs w:val="20"/>
            </w:rPr>
            <w:instrText xml:space="preserve"> TOC \t "Titre 1;2;Titre 2;3;Titre;1" </w:instrText>
          </w:r>
          <w:r w:rsidRPr="001067CB">
            <w:rPr>
              <w:rFonts w:asciiTheme="majorHAnsi" w:hAnsiTheme="majorHAnsi"/>
              <w:caps w:val="0"/>
              <w:sz w:val="20"/>
              <w:szCs w:val="20"/>
            </w:rPr>
            <w:fldChar w:fldCharType="separate"/>
          </w:r>
          <w:r w:rsidR="000675F0">
            <w:rPr>
              <w:noProof/>
            </w:rPr>
            <w:t>Sommaire</w:t>
          </w:r>
          <w:r w:rsidR="000675F0">
            <w:rPr>
              <w:noProof/>
            </w:rPr>
            <w:tab/>
          </w:r>
          <w:r w:rsidR="000675F0">
            <w:rPr>
              <w:noProof/>
            </w:rPr>
            <w:fldChar w:fldCharType="begin"/>
          </w:r>
          <w:r w:rsidR="000675F0">
            <w:rPr>
              <w:noProof/>
            </w:rPr>
            <w:instrText xml:space="preserve"> PAGEREF _Toc451123699 \h </w:instrText>
          </w:r>
          <w:r w:rsidR="000675F0">
            <w:rPr>
              <w:noProof/>
            </w:rPr>
          </w:r>
          <w:r w:rsidR="000675F0">
            <w:rPr>
              <w:noProof/>
            </w:rPr>
            <w:fldChar w:fldCharType="separate"/>
          </w:r>
          <w:r w:rsidR="000675F0">
            <w:rPr>
              <w:noProof/>
            </w:rPr>
            <w:t>ii</w:t>
          </w:r>
          <w:r w:rsidR="000675F0">
            <w:rPr>
              <w:noProof/>
            </w:rPr>
            <w:fldChar w:fldCharType="end"/>
          </w:r>
        </w:p>
        <w:p w14:paraId="6F2673F9" w14:textId="77777777" w:rsidR="000675F0" w:rsidRDefault="000675F0">
          <w:pPr>
            <w:pStyle w:val="TM1"/>
            <w:tabs>
              <w:tab w:val="right" w:pos="9063"/>
            </w:tabs>
            <w:rPr>
              <w:rFonts w:cstheme="minorBidi"/>
              <w:b w:val="0"/>
              <w:caps w:val="0"/>
              <w:noProof/>
              <w:sz w:val="24"/>
              <w:szCs w:val="24"/>
              <w:u w:val="none"/>
            </w:rPr>
          </w:pPr>
          <w:r>
            <w:rPr>
              <w:noProof/>
            </w:rPr>
            <w:t>Figures</w:t>
          </w:r>
          <w:r>
            <w:rPr>
              <w:noProof/>
            </w:rPr>
            <w:tab/>
          </w:r>
          <w:r>
            <w:rPr>
              <w:noProof/>
            </w:rPr>
            <w:fldChar w:fldCharType="begin"/>
          </w:r>
          <w:r>
            <w:rPr>
              <w:noProof/>
            </w:rPr>
            <w:instrText xml:space="preserve"> PAGEREF _Toc451123700 \h </w:instrText>
          </w:r>
          <w:r>
            <w:rPr>
              <w:noProof/>
            </w:rPr>
          </w:r>
          <w:r>
            <w:rPr>
              <w:noProof/>
            </w:rPr>
            <w:fldChar w:fldCharType="separate"/>
          </w:r>
          <w:r>
            <w:rPr>
              <w:noProof/>
            </w:rPr>
            <w:t>iii</w:t>
          </w:r>
          <w:r>
            <w:rPr>
              <w:noProof/>
            </w:rPr>
            <w:fldChar w:fldCharType="end"/>
          </w:r>
        </w:p>
        <w:p w14:paraId="313C05E7" w14:textId="77777777" w:rsidR="000675F0" w:rsidRDefault="000675F0">
          <w:pPr>
            <w:pStyle w:val="TM1"/>
            <w:tabs>
              <w:tab w:val="right" w:pos="9063"/>
            </w:tabs>
            <w:rPr>
              <w:rFonts w:cstheme="minorBidi"/>
              <w:b w:val="0"/>
              <w:caps w:val="0"/>
              <w:noProof/>
              <w:sz w:val="24"/>
              <w:szCs w:val="24"/>
              <w:u w:val="none"/>
            </w:rPr>
          </w:pPr>
          <w:r>
            <w:rPr>
              <w:noProof/>
            </w:rPr>
            <w:t>Préambule</w:t>
          </w:r>
          <w:r>
            <w:rPr>
              <w:noProof/>
            </w:rPr>
            <w:tab/>
          </w:r>
          <w:r>
            <w:rPr>
              <w:noProof/>
            </w:rPr>
            <w:fldChar w:fldCharType="begin"/>
          </w:r>
          <w:r>
            <w:rPr>
              <w:noProof/>
            </w:rPr>
            <w:instrText xml:space="preserve"> PAGEREF _Toc451123701 \h </w:instrText>
          </w:r>
          <w:r>
            <w:rPr>
              <w:noProof/>
            </w:rPr>
          </w:r>
          <w:r>
            <w:rPr>
              <w:noProof/>
            </w:rPr>
            <w:fldChar w:fldCharType="separate"/>
          </w:r>
          <w:r>
            <w:rPr>
              <w:noProof/>
            </w:rPr>
            <w:t>1</w:t>
          </w:r>
          <w:r>
            <w:rPr>
              <w:noProof/>
            </w:rPr>
            <w:fldChar w:fldCharType="end"/>
          </w:r>
        </w:p>
        <w:p w14:paraId="66BB3EDD" w14:textId="77777777" w:rsidR="000675F0" w:rsidRDefault="000675F0">
          <w:pPr>
            <w:pStyle w:val="TM1"/>
            <w:tabs>
              <w:tab w:val="right" w:pos="9063"/>
            </w:tabs>
            <w:rPr>
              <w:rFonts w:cstheme="minorBidi"/>
              <w:b w:val="0"/>
              <w:caps w:val="0"/>
              <w:noProof/>
              <w:sz w:val="24"/>
              <w:szCs w:val="24"/>
              <w:u w:val="none"/>
            </w:rPr>
          </w:pPr>
          <w:r>
            <w:rPr>
              <w:noProof/>
            </w:rPr>
            <w:t>Présentation du projet</w:t>
          </w:r>
          <w:r>
            <w:rPr>
              <w:noProof/>
            </w:rPr>
            <w:tab/>
          </w:r>
          <w:r>
            <w:rPr>
              <w:noProof/>
            </w:rPr>
            <w:fldChar w:fldCharType="begin"/>
          </w:r>
          <w:r>
            <w:rPr>
              <w:noProof/>
            </w:rPr>
            <w:instrText xml:space="preserve"> PAGEREF _Toc451123702 \h </w:instrText>
          </w:r>
          <w:r>
            <w:rPr>
              <w:noProof/>
            </w:rPr>
          </w:r>
          <w:r>
            <w:rPr>
              <w:noProof/>
            </w:rPr>
            <w:fldChar w:fldCharType="separate"/>
          </w:r>
          <w:r>
            <w:rPr>
              <w:noProof/>
            </w:rPr>
            <w:t>2</w:t>
          </w:r>
          <w:r>
            <w:rPr>
              <w:noProof/>
            </w:rPr>
            <w:fldChar w:fldCharType="end"/>
          </w:r>
        </w:p>
        <w:p w14:paraId="38679D38" w14:textId="77777777" w:rsidR="000675F0" w:rsidRDefault="000675F0">
          <w:pPr>
            <w:pStyle w:val="TM1"/>
            <w:tabs>
              <w:tab w:val="right" w:pos="9063"/>
            </w:tabs>
            <w:rPr>
              <w:rFonts w:cstheme="minorBidi"/>
              <w:b w:val="0"/>
              <w:caps w:val="0"/>
              <w:noProof/>
              <w:sz w:val="24"/>
              <w:szCs w:val="24"/>
              <w:u w:val="none"/>
            </w:rPr>
          </w:pPr>
          <w:r>
            <w:rPr>
              <w:noProof/>
            </w:rPr>
            <w:t>Architecture technique</w:t>
          </w:r>
          <w:r>
            <w:rPr>
              <w:noProof/>
            </w:rPr>
            <w:tab/>
          </w:r>
          <w:r>
            <w:rPr>
              <w:noProof/>
            </w:rPr>
            <w:fldChar w:fldCharType="begin"/>
          </w:r>
          <w:r>
            <w:rPr>
              <w:noProof/>
            </w:rPr>
            <w:instrText xml:space="preserve"> PAGEREF _Toc451123703 \h </w:instrText>
          </w:r>
          <w:r>
            <w:rPr>
              <w:noProof/>
            </w:rPr>
          </w:r>
          <w:r>
            <w:rPr>
              <w:noProof/>
            </w:rPr>
            <w:fldChar w:fldCharType="separate"/>
          </w:r>
          <w:r>
            <w:rPr>
              <w:noProof/>
            </w:rPr>
            <w:t>3</w:t>
          </w:r>
          <w:r>
            <w:rPr>
              <w:noProof/>
            </w:rPr>
            <w:fldChar w:fldCharType="end"/>
          </w:r>
        </w:p>
        <w:p w14:paraId="7A074DA0" w14:textId="77777777" w:rsidR="000675F0" w:rsidRDefault="000675F0">
          <w:pPr>
            <w:pStyle w:val="TM2"/>
            <w:tabs>
              <w:tab w:val="left" w:pos="581"/>
              <w:tab w:val="right" w:pos="9063"/>
            </w:tabs>
            <w:rPr>
              <w:rFonts w:cstheme="minorBidi"/>
              <w:b w:val="0"/>
              <w:smallCaps w:val="0"/>
              <w:noProof/>
              <w:sz w:val="24"/>
              <w:szCs w:val="24"/>
            </w:rPr>
          </w:pPr>
          <w:r>
            <w:rPr>
              <w:noProof/>
            </w:rPr>
            <w:t>1.1.</w:t>
          </w:r>
          <w:r>
            <w:rPr>
              <w:rFonts w:cstheme="minorBidi"/>
              <w:b w:val="0"/>
              <w:smallCaps w:val="0"/>
              <w:noProof/>
              <w:sz w:val="24"/>
              <w:szCs w:val="24"/>
            </w:rPr>
            <w:tab/>
          </w:r>
          <w:r>
            <w:rPr>
              <w:noProof/>
            </w:rPr>
            <w:t>Le choix de la technologie</w:t>
          </w:r>
          <w:r>
            <w:rPr>
              <w:noProof/>
            </w:rPr>
            <w:tab/>
          </w:r>
          <w:r>
            <w:rPr>
              <w:noProof/>
            </w:rPr>
            <w:fldChar w:fldCharType="begin"/>
          </w:r>
          <w:r>
            <w:rPr>
              <w:noProof/>
            </w:rPr>
            <w:instrText xml:space="preserve"> PAGEREF _Toc451123704 \h </w:instrText>
          </w:r>
          <w:r>
            <w:rPr>
              <w:noProof/>
            </w:rPr>
          </w:r>
          <w:r>
            <w:rPr>
              <w:noProof/>
            </w:rPr>
            <w:fldChar w:fldCharType="separate"/>
          </w:r>
          <w:r>
            <w:rPr>
              <w:noProof/>
            </w:rPr>
            <w:t>3</w:t>
          </w:r>
          <w:r>
            <w:rPr>
              <w:noProof/>
            </w:rPr>
            <w:fldChar w:fldCharType="end"/>
          </w:r>
        </w:p>
        <w:p w14:paraId="0539DCA1" w14:textId="77777777" w:rsidR="000675F0" w:rsidRDefault="000675F0">
          <w:pPr>
            <w:pStyle w:val="TM2"/>
            <w:tabs>
              <w:tab w:val="left" w:pos="581"/>
              <w:tab w:val="right" w:pos="9063"/>
            </w:tabs>
            <w:rPr>
              <w:rFonts w:cstheme="minorBidi"/>
              <w:b w:val="0"/>
              <w:smallCaps w:val="0"/>
              <w:noProof/>
              <w:sz w:val="24"/>
              <w:szCs w:val="24"/>
            </w:rPr>
          </w:pPr>
          <w:r>
            <w:rPr>
              <w:noProof/>
            </w:rPr>
            <w:t>1.2.</w:t>
          </w:r>
          <w:r>
            <w:rPr>
              <w:rFonts w:cstheme="minorBidi"/>
              <w:b w:val="0"/>
              <w:smallCaps w:val="0"/>
              <w:noProof/>
              <w:sz w:val="24"/>
              <w:szCs w:val="24"/>
            </w:rPr>
            <w:tab/>
          </w:r>
          <w:r>
            <w:rPr>
              <w:noProof/>
            </w:rPr>
            <w:t>Patterns de développement</w:t>
          </w:r>
          <w:r>
            <w:rPr>
              <w:noProof/>
            </w:rPr>
            <w:tab/>
          </w:r>
          <w:r>
            <w:rPr>
              <w:noProof/>
            </w:rPr>
            <w:fldChar w:fldCharType="begin"/>
          </w:r>
          <w:r>
            <w:rPr>
              <w:noProof/>
            </w:rPr>
            <w:instrText xml:space="preserve"> PAGEREF _Toc451123705 \h </w:instrText>
          </w:r>
          <w:r>
            <w:rPr>
              <w:noProof/>
            </w:rPr>
          </w:r>
          <w:r>
            <w:rPr>
              <w:noProof/>
            </w:rPr>
            <w:fldChar w:fldCharType="separate"/>
          </w:r>
          <w:r>
            <w:rPr>
              <w:noProof/>
            </w:rPr>
            <w:t>3</w:t>
          </w:r>
          <w:r>
            <w:rPr>
              <w:noProof/>
            </w:rPr>
            <w:fldChar w:fldCharType="end"/>
          </w:r>
        </w:p>
        <w:p w14:paraId="17D1B660" w14:textId="77777777" w:rsidR="000675F0" w:rsidRDefault="000675F0">
          <w:pPr>
            <w:pStyle w:val="TM3"/>
            <w:tabs>
              <w:tab w:val="left" w:pos="741"/>
              <w:tab w:val="right" w:pos="9063"/>
            </w:tabs>
            <w:rPr>
              <w:rFonts w:cstheme="minorBidi"/>
              <w:smallCaps w:val="0"/>
              <w:noProof/>
              <w:sz w:val="24"/>
              <w:szCs w:val="24"/>
            </w:rPr>
          </w:pPr>
          <w:r>
            <w:rPr>
              <w:noProof/>
            </w:rPr>
            <w:t>1.2.1.</w:t>
          </w:r>
          <w:r>
            <w:rPr>
              <w:rFonts w:cstheme="minorBidi"/>
              <w:smallCaps w:val="0"/>
              <w:noProof/>
              <w:sz w:val="24"/>
              <w:szCs w:val="24"/>
            </w:rPr>
            <w:tab/>
          </w:r>
          <w:r>
            <w:rPr>
              <w:noProof/>
            </w:rPr>
            <w:t>Séparation en couche</w:t>
          </w:r>
          <w:r>
            <w:rPr>
              <w:noProof/>
            </w:rPr>
            <w:tab/>
          </w:r>
          <w:r>
            <w:rPr>
              <w:noProof/>
            </w:rPr>
            <w:fldChar w:fldCharType="begin"/>
          </w:r>
          <w:r>
            <w:rPr>
              <w:noProof/>
            </w:rPr>
            <w:instrText xml:space="preserve"> PAGEREF _Toc451123706 \h </w:instrText>
          </w:r>
          <w:r>
            <w:rPr>
              <w:noProof/>
            </w:rPr>
          </w:r>
          <w:r>
            <w:rPr>
              <w:noProof/>
            </w:rPr>
            <w:fldChar w:fldCharType="separate"/>
          </w:r>
          <w:r>
            <w:rPr>
              <w:noProof/>
            </w:rPr>
            <w:t>3</w:t>
          </w:r>
          <w:r>
            <w:rPr>
              <w:noProof/>
            </w:rPr>
            <w:fldChar w:fldCharType="end"/>
          </w:r>
        </w:p>
        <w:p w14:paraId="634E48F4" w14:textId="77777777" w:rsidR="000675F0" w:rsidRDefault="000675F0">
          <w:pPr>
            <w:pStyle w:val="TM3"/>
            <w:tabs>
              <w:tab w:val="left" w:pos="741"/>
              <w:tab w:val="right" w:pos="9063"/>
            </w:tabs>
            <w:rPr>
              <w:rFonts w:cstheme="minorBidi"/>
              <w:smallCaps w:val="0"/>
              <w:noProof/>
              <w:sz w:val="24"/>
              <w:szCs w:val="24"/>
            </w:rPr>
          </w:pPr>
          <w:r>
            <w:rPr>
              <w:noProof/>
            </w:rPr>
            <w:t>1.2.2.</w:t>
          </w:r>
          <w:r>
            <w:rPr>
              <w:rFonts w:cstheme="minorBidi"/>
              <w:smallCaps w:val="0"/>
              <w:noProof/>
              <w:sz w:val="24"/>
              <w:szCs w:val="24"/>
            </w:rPr>
            <w:tab/>
          </w:r>
          <w:r>
            <w:rPr>
              <w:noProof/>
            </w:rPr>
            <w:t>Command/Query</w:t>
          </w:r>
          <w:r>
            <w:rPr>
              <w:noProof/>
            </w:rPr>
            <w:tab/>
          </w:r>
          <w:r>
            <w:rPr>
              <w:noProof/>
            </w:rPr>
            <w:fldChar w:fldCharType="begin"/>
          </w:r>
          <w:r>
            <w:rPr>
              <w:noProof/>
            </w:rPr>
            <w:instrText xml:space="preserve"> PAGEREF _Toc451123707 \h </w:instrText>
          </w:r>
          <w:r>
            <w:rPr>
              <w:noProof/>
            </w:rPr>
          </w:r>
          <w:r>
            <w:rPr>
              <w:noProof/>
            </w:rPr>
            <w:fldChar w:fldCharType="separate"/>
          </w:r>
          <w:r>
            <w:rPr>
              <w:noProof/>
            </w:rPr>
            <w:t>4</w:t>
          </w:r>
          <w:r>
            <w:rPr>
              <w:noProof/>
            </w:rPr>
            <w:fldChar w:fldCharType="end"/>
          </w:r>
        </w:p>
        <w:p w14:paraId="4D51AECD" w14:textId="77777777" w:rsidR="000675F0" w:rsidRDefault="000675F0">
          <w:pPr>
            <w:pStyle w:val="TM2"/>
            <w:tabs>
              <w:tab w:val="left" w:pos="581"/>
              <w:tab w:val="right" w:pos="9063"/>
            </w:tabs>
            <w:rPr>
              <w:rFonts w:cstheme="minorBidi"/>
              <w:b w:val="0"/>
              <w:smallCaps w:val="0"/>
              <w:noProof/>
              <w:sz w:val="24"/>
              <w:szCs w:val="24"/>
            </w:rPr>
          </w:pPr>
          <w:r>
            <w:rPr>
              <w:noProof/>
            </w:rPr>
            <w:t>1.3.</w:t>
          </w:r>
          <w:r>
            <w:rPr>
              <w:rFonts w:cstheme="minorBidi"/>
              <w:b w:val="0"/>
              <w:smallCaps w:val="0"/>
              <w:noProof/>
              <w:sz w:val="24"/>
              <w:szCs w:val="24"/>
            </w:rPr>
            <w:tab/>
          </w:r>
          <w:r>
            <w:rPr>
              <w:noProof/>
            </w:rPr>
            <w:t>Choix des standards de l’API</w:t>
          </w:r>
          <w:r>
            <w:rPr>
              <w:noProof/>
            </w:rPr>
            <w:tab/>
          </w:r>
          <w:r>
            <w:rPr>
              <w:noProof/>
            </w:rPr>
            <w:fldChar w:fldCharType="begin"/>
          </w:r>
          <w:r>
            <w:rPr>
              <w:noProof/>
            </w:rPr>
            <w:instrText xml:space="preserve"> PAGEREF _Toc451123708 \h </w:instrText>
          </w:r>
          <w:r>
            <w:rPr>
              <w:noProof/>
            </w:rPr>
          </w:r>
          <w:r>
            <w:rPr>
              <w:noProof/>
            </w:rPr>
            <w:fldChar w:fldCharType="separate"/>
          </w:r>
          <w:r>
            <w:rPr>
              <w:noProof/>
            </w:rPr>
            <w:t>4</w:t>
          </w:r>
          <w:r>
            <w:rPr>
              <w:noProof/>
            </w:rPr>
            <w:fldChar w:fldCharType="end"/>
          </w:r>
        </w:p>
        <w:p w14:paraId="51ABD978" w14:textId="77777777" w:rsidR="000675F0" w:rsidRDefault="000675F0">
          <w:pPr>
            <w:pStyle w:val="TM3"/>
            <w:tabs>
              <w:tab w:val="left" w:pos="741"/>
              <w:tab w:val="right" w:pos="9063"/>
            </w:tabs>
            <w:rPr>
              <w:rFonts w:cstheme="minorBidi"/>
              <w:smallCaps w:val="0"/>
              <w:noProof/>
              <w:sz w:val="24"/>
              <w:szCs w:val="24"/>
            </w:rPr>
          </w:pPr>
          <w:r>
            <w:rPr>
              <w:noProof/>
            </w:rPr>
            <w:t>1.3.1.</w:t>
          </w:r>
          <w:r>
            <w:rPr>
              <w:rFonts w:cstheme="minorBidi"/>
              <w:smallCaps w:val="0"/>
              <w:noProof/>
              <w:sz w:val="24"/>
              <w:szCs w:val="24"/>
            </w:rPr>
            <w:tab/>
          </w:r>
          <w:r>
            <w:rPr>
              <w:noProof/>
            </w:rPr>
            <w:t>RESTful, de nombreux avantages</w:t>
          </w:r>
          <w:r>
            <w:rPr>
              <w:noProof/>
            </w:rPr>
            <w:tab/>
          </w:r>
          <w:r>
            <w:rPr>
              <w:noProof/>
            </w:rPr>
            <w:fldChar w:fldCharType="begin"/>
          </w:r>
          <w:r>
            <w:rPr>
              <w:noProof/>
            </w:rPr>
            <w:instrText xml:space="preserve"> PAGEREF _Toc451123709 \h </w:instrText>
          </w:r>
          <w:r>
            <w:rPr>
              <w:noProof/>
            </w:rPr>
          </w:r>
          <w:r>
            <w:rPr>
              <w:noProof/>
            </w:rPr>
            <w:fldChar w:fldCharType="separate"/>
          </w:r>
          <w:r>
            <w:rPr>
              <w:noProof/>
            </w:rPr>
            <w:t>4</w:t>
          </w:r>
          <w:r>
            <w:rPr>
              <w:noProof/>
            </w:rPr>
            <w:fldChar w:fldCharType="end"/>
          </w:r>
        </w:p>
        <w:p w14:paraId="48C2B91E" w14:textId="77777777" w:rsidR="000675F0" w:rsidRDefault="000675F0">
          <w:pPr>
            <w:pStyle w:val="TM3"/>
            <w:tabs>
              <w:tab w:val="left" w:pos="741"/>
              <w:tab w:val="right" w:pos="9063"/>
            </w:tabs>
            <w:rPr>
              <w:rFonts w:cstheme="minorBidi"/>
              <w:smallCaps w:val="0"/>
              <w:noProof/>
              <w:sz w:val="24"/>
              <w:szCs w:val="24"/>
            </w:rPr>
          </w:pPr>
          <w:r>
            <w:rPr>
              <w:noProof/>
            </w:rPr>
            <w:t>1.3.2.</w:t>
          </w:r>
          <w:r>
            <w:rPr>
              <w:rFonts w:cstheme="minorBidi"/>
              <w:smallCaps w:val="0"/>
              <w:noProof/>
              <w:sz w:val="24"/>
              <w:szCs w:val="24"/>
            </w:rPr>
            <w:tab/>
          </w:r>
          <w:r>
            <w:rPr>
              <w:noProof/>
            </w:rPr>
            <w:t>JSON, format objet</w:t>
          </w:r>
          <w:r>
            <w:rPr>
              <w:noProof/>
            </w:rPr>
            <w:tab/>
          </w:r>
          <w:r>
            <w:rPr>
              <w:noProof/>
            </w:rPr>
            <w:fldChar w:fldCharType="begin"/>
          </w:r>
          <w:r>
            <w:rPr>
              <w:noProof/>
            </w:rPr>
            <w:instrText xml:space="preserve"> PAGEREF _Toc451123710 \h </w:instrText>
          </w:r>
          <w:r>
            <w:rPr>
              <w:noProof/>
            </w:rPr>
          </w:r>
          <w:r>
            <w:rPr>
              <w:noProof/>
            </w:rPr>
            <w:fldChar w:fldCharType="separate"/>
          </w:r>
          <w:r>
            <w:rPr>
              <w:noProof/>
            </w:rPr>
            <w:t>5</w:t>
          </w:r>
          <w:r>
            <w:rPr>
              <w:noProof/>
            </w:rPr>
            <w:fldChar w:fldCharType="end"/>
          </w:r>
        </w:p>
        <w:p w14:paraId="739EE731" w14:textId="1066EFE7" w:rsidR="0017241D" w:rsidRPr="005A73C4" w:rsidRDefault="00D73672" w:rsidP="001067CB">
          <w:pPr>
            <w:pStyle w:val="TM1"/>
            <w:tabs>
              <w:tab w:val="right" w:pos="9063"/>
            </w:tabs>
          </w:pPr>
          <w:r w:rsidRPr="001067CB">
            <w:rPr>
              <w:rFonts w:asciiTheme="majorHAnsi" w:hAnsiTheme="majorHAnsi"/>
              <w:caps w:val="0"/>
              <w:sz w:val="20"/>
              <w:szCs w:val="20"/>
            </w:rPr>
            <w:fldChar w:fldCharType="end"/>
          </w:r>
        </w:p>
      </w:sdtContent>
    </w:sdt>
    <w:p w14:paraId="7E0598C0" w14:textId="77777777" w:rsidR="003A1D50" w:rsidRDefault="003A1D50" w:rsidP="000760BF">
      <w:pPr>
        <w:pStyle w:val="Titre"/>
      </w:pPr>
      <w:bookmarkStart w:id="10" w:name="_Toc297114783"/>
      <w:bookmarkStart w:id="11" w:name="_Toc297133121"/>
      <w:bookmarkStart w:id="12" w:name="_Toc297396304"/>
      <w:bookmarkStart w:id="13" w:name="_Toc443140169"/>
      <w:bookmarkStart w:id="14" w:name="_Toc443410005"/>
      <w:bookmarkStart w:id="15" w:name="_Toc444003251"/>
      <w:bookmarkStart w:id="16" w:name="_Toc444074781"/>
      <w:bookmarkStart w:id="17" w:name="_Toc444498575"/>
      <w:bookmarkStart w:id="18" w:name="_Toc444498685"/>
      <w:bookmarkStart w:id="19" w:name="_Toc451123700"/>
      <w:r>
        <w:lastRenderedPageBreak/>
        <w:t>Figures</w:t>
      </w:r>
      <w:bookmarkEnd w:id="10"/>
      <w:bookmarkEnd w:id="11"/>
      <w:bookmarkEnd w:id="12"/>
      <w:bookmarkEnd w:id="13"/>
      <w:bookmarkEnd w:id="14"/>
      <w:bookmarkEnd w:id="15"/>
      <w:bookmarkEnd w:id="16"/>
      <w:bookmarkEnd w:id="17"/>
      <w:bookmarkEnd w:id="18"/>
      <w:bookmarkEnd w:id="19"/>
    </w:p>
    <w:p w14:paraId="24585C70" w14:textId="77777777" w:rsidR="00807439" w:rsidRDefault="00E609F1">
      <w:pPr>
        <w:pStyle w:val="Tabledesillustrations"/>
        <w:tabs>
          <w:tab w:val="right" w:leader="dot" w:pos="9063"/>
        </w:tabs>
        <w:rPr>
          <w:rFonts w:asciiTheme="minorHAnsi" w:hAnsiTheme="minorHAnsi" w:cstheme="minorBidi"/>
          <w:noProof/>
        </w:rPr>
      </w:pPr>
      <w:r>
        <w:fldChar w:fldCharType="begin"/>
      </w:r>
      <w:r>
        <w:instrText xml:space="preserve"> TOC \c "Figure" </w:instrText>
      </w:r>
      <w:r>
        <w:fldChar w:fldCharType="separate"/>
      </w:r>
      <w:r w:rsidR="00807439">
        <w:rPr>
          <w:noProof/>
        </w:rPr>
        <w:t>Figure 1 - Organigramme</w:t>
      </w:r>
      <w:r w:rsidR="00807439">
        <w:rPr>
          <w:noProof/>
        </w:rPr>
        <w:tab/>
      </w:r>
      <w:r w:rsidR="00807439">
        <w:rPr>
          <w:noProof/>
        </w:rPr>
        <w:fldChar w:fldCharType="begin"/>
      </w:r>
      <w:r w:rsidR="00807439">
        <w:rPr>
          <w:noProof/>
        </w:rPr>
        <w:instrText xml:space="preserve"> PAGEREF _Toc444498149 \h </w:instrText>
      </w:r>
      <w:r w:rsidR="00807439">
        <w:rPr>
          <w:noProof/>
        </w:rPr>
      </w:r>
      <w:r w:rsidR="00807439">
        <w:rPr>
          <w:noProof/>
        </w:rPr>
        <w:fldChar w:fldCharType="separate"/>
      </w:r>
      <w:r w:rsidR="00631394">
        <w:rPr>
          <w:noProof/>
        </w:rPr>
        <w:t>3</w:t>
      </w:r>
      <w:r w:rsidR="00807439">
        <w:rPr>
          <w:noProof/>
        </w:rPr>
        <w:fldChar w:fldCharType="end"/>
      </w:r>
    </w:p>
    <w:p w14:paraId="6CDEF247" w14:textId="77777777" w:rsidR="00807439" w:rsidRDefault="00807439">
      <w:pPr>
        <w:pStyle w:val="Tabledesillustrations"/>
        <w:tabs>
          <w:tab w:val="right" w:leader="dot" w:pos="9063"/>
        </w:tabs>
        <w:rPr>
          <w:rFonts w:asciiTheme="minorHAnsi" w:hAnsiTheme="minorHAnsi" w:cstheme="minorBidi"/>
          <w:noProof/>
        </w:rPr>
      </w:pPr>
      <w:r>
        <w:rPr>
          <w:noProof/>
        </w:rPr>
        <w:t>Figure 2 - Les différents acteurs de Domicalis</w:t>
      </w:r>
      <w:r>
        <w:rPr>
          <w:noProof/>
        </w:rPr>
        <w:tab/>
      </w:r>
      <w:r>
        <w:rPr>
          <w:noProof/>
        </w:rPr>
        <w:fldChar w:fldCharType="begin"/>
      </w:r>
      <w:r>
        <w:rPr>
          <w:noProof/>
        </w:rPr>
        <w:instrText xml:space="preserve"> PAGEREF _Toc444498150 \h </w:instrText>
      </w:r>
      <w:r>
        <w:rPr>
          <w:noProof/>
        </w:rPr>
      </w:r>
      <w:r>
        <w:rPr>
          <w:noProof/>
        </w:rPr>
        <w:fldChar w:fldCharType="separate"/>
      </w:r>
      <w:r w:rsidR="00631394">
        <w:rPr>
          <w:noProof/>
        </w:rPr>
        <w:t>4</w:t>
      </w:r>
      <w:r>
        <w:rPr>
          <w:noProof/>
        </w:rPr>
        <w:fldChar w:fldCharType="end"/>
      </w:r>
    </w:p>
    <w:p w14:paraId="40017379" w14:textId="77777777" w:rsidR="00807439" w:rsidRDefault="00807439">
      <w:pPr>
        <w:pStyle w:val="Tabledesillustrations"/>
        <w:tabs>
          <w:tab w:val="right" w:leader="dot" w:pos="9063"/>
        </w:tabs>
        <w:rPr>
          <w:rFonts w:asciiTheme="minorHAnsi" w:hAnsiTheme="minorHAnsi" w:cstheme="minorBidi"/>
          <w:noProof/>
        </w:rPr>
      </w:pPr>
      <w:r>
        <w:rPr>
          <w:noProof/>
        </w:rPr>
        <w:t>Figure 3 - Ambulis application iOS</w:t>
      </w:r>
      <w:r>
        <w:rPr>
          <w:noProof/>
        </w:rPr>
        <w:tab/>
      </w:r>
      <w:r>
        <w:rPr>
          <w:noProof/>
        </w:rPr>
        <w:fldChar w:fldCharType="begin"/>
      </w:r>
      <w:r>
        <w:rPr>
          <w:noProof/>
        </w:rPr>
        <w:instrText xml:space="preserve"> PAGEREF _Toc444498151 \h </w:instrText>
      </w:r>
      <w:r>
        <w:rPr>
          <w:noProof/>
        </w:rPr>
      </w:r>
      <w:r>
        <w:rPr>
          <w:noProof/>
        </w:rPr>
        <w:fldChar w:fldCharType="separate"/>
      </w:r>
      <w:r w:rsidR="00631394">
        <w:rPr>
          <w:noProof/>
        </w:rPr>
        <w:t>5</w:t>
      </w:r>
      <w:r>
        <w:rPr>
          <w:noProof/>
        </w:rPr>
        <w:fldChar w:fldCharType="end"/>
      </w:r>
    </w:p>
    <w:p w14:paraId="12B7AF2B" w14:textId="77777777" w:rsidR="00807439" w:rsidRDefault="00807439">
      <w:pPr>
        <w:pStyle w:val="Tabledesillustrations"/>
        <w:tabs>
          <w:tab w:val="right" w:leader="dot" w:pos="9063"/>
        </w:tabs>
        <w:rPr>
          <w:rFonts w:asciiTheme="minorHAnsi" w:hAnsiTheme="minorHAnsi" w:cstheme="minorBidi"/>
          <w:noProof/>
        </w:rPr>
      </w:pPr>
      <w:r>
        <w:rPr>
          <w:noProof/>
        </w:rPr>
        <w:t>Figure 4 - Portail infirmier Ambulis</w:t>
      </w:r>
      <w:r>
        <w:rPr>
          <w:noProof/>
        </w:rPr>
        <w:tab/>
      </w:r>
      <w:r>
        <w:rPr>
          <w:noProof/>
        </w:rPr>
        <w:fldChar w:fldCharType="begin"/>
      </w:r>
      <w:r>
        <w:rPr>
          <w:noProof/>
        </w:rPr>
        <w:instrText xml:space="preserve"> PAGEREF _Toc444498152 \h </w:instrText>
      </w:r>
      <w:r>
        <w:rPr>
          <w:noProof/>
        </w:rPr>
      </w:r>
      <w:r>
        <w:rPr>
          <w:noProof/>
        </w:rPr>
        <w:fldChar w:fldCharType="separate"/>
      </w:r>
      <w:r w:rsidR="00631394">
        <w:rPr>
          <w:noProof/>
        </w:rPr>
        <w:t>6</w:t>
      </w:r>
      <w:r>
        <w:rPr>
          <w:noProof/>
        </w:rPr>
        <w:fldChar w:fldCharType="end"/>
      </w:r>
    </w:p>
    <w:p w14:paraId="2BC7BFAB" w14:textId="77777777" w:rsidR="00807439" w:rsidRDefault="00807439">
      <w:pPr>
        <w:pStyle w:val="Tabledesillustrations"/>
        <w:tabs>
          <w:tab w:val="right" w:leader="dot" w:pos="9063"/>
        </w:tabs>
        <w:rPr>
          <w:rFonts w:asciiTheme="minorHAnsi" w:hAnsiTheme="minorHAnsi" w:cstheme="minorBidi"/>
          <w:noProof/>
        </w:rPr>
      </w:pPr>
      <w:r>
        <w:rPr>
          <w:noProof/>
        </w:rPr>
        <w:t>Figure 3 - Méthode Scrum</w:t>
      </w:r>
      <w:r>
        <w:rPr>
          <w:noProof/>
        </w:rPr>
        <w:tab/>
      </w:r>
      <w:r>
        <w:rPr>
          <w:noProof/>
        </w:rPr>
        <w:fldChar w:fldCharType="begin"/>
      </w:r>
      <w:r>
        <w:rPr>
          <w:noProof/>
        </w:rPr>
        <w:instrText xml:space="preserve"> PAGEREF _Toc444498153 \h </w:instrText>
      </w:r>
      <w:r>
        <w:rPr>
          <w:noProof/>
        </w:rPr>
      </w:r>
      <w:r>
        <w:rPr>
          <w:noProof/>
        </w:rPr>
        <w:fldChar w:fldCharType="separate"/>
      </w:r>
      <w:r w:rsidR="00631394">
        <w:rPr>
          <w:noProof/>
        </w:rPr>
        <w:t>7</w:t>
      </w:r>
      <w:r>
        <w:rPr>
          <w:noProof/>
        </w:rPr>
        <w:fldChar w:fldCharType="end"/>
      </w:r>
    </w:p>
    <w:p w14:paraId="2910BBB2" w14:textId="77777777" w:rsidR="00807439" w:rsidRDefault="00807439">
      <w:pPr>
        <w:pStyle w:val="Tabledesillustrations"/>
        <w:tabs>
          <w:tab w:val="right" w:leader="dot" w:pos="9063"/>
        </w:tabs>
        <w:rPr>
          <w:rFonts w:asciiTheme="minorHAnsi" w:hAnsiTheme="minorHAnsi" w:cstheme="minorBidi"/>
          <w:noProof/>
        </w:rPr>
      </w:pPr>
      <w:r>
        <w:rPr>
          <w:noProof/>
        </w:rPr>
        <w:t>Figure 4 -Partenaires de Radhius</w:t>
      </w:r>
      <w:r>
        <w:rPr>
          <w:noProof/>
        </w:rPr>
        <w:tab/>
      </w:r>
      <w:r>
        <w:rPr>
          <w:noProof/>
        </w:rPr>
        <w:fldChar w:fldCharType="begin"/>
      </w:r>
      <w:r>
        <w:rPr>
          <w:noProof/>
        </w:rPr>
        <w:instrText xml:space="preserve"> PAGEREF _Toc444498154 \h </w:instrText>
      </w:r>
      <w:r>
        <w:rPr>
          <w:noProof/>
        </w:rPr>
      </w:r>
      <w:r>
        <w:rPr>
          <w:noProof/>
        </w:rPr>
        <w:fldChar w:fldCharType="separate"/>
      </w:r>
      <w:r w:rsidR="00631394">
        <w:rPr>
          <w:noProof/>
        </w:rPr>
        <w:t>9</w:t>
      </w:r>
      <w:r>
        <w:rPr>
          <w:noProof/>
        </w:rPr>
        <w:fldChar w:fldCharType="end"/>
      </w:r>
    </w:p>
    <w:p w14:paraId="01FD5477" w14:textId="77777777" w:rsidR="00807439" w:rsidRDefault="00807439">
      <w:pPr>
        <w:pStyle w:val="Tabledesillustrations"/>
        <w:tabs>
          <w:tab w:val="right" w:leader="dot" w:pos="9063"/>
        </w:tabs>
        <w:rPr>
          <w:rFonts w:asciiTheme="minorHAnsi" w:hAnsiTheme="minorHAnsi" w:cstheme="minorBidi"/>
          <w:noProof/>
        </w:rPr>
      </w:pPr>
      <w:r>
        <w:rPr>
          <w:noProof/>
        </w:rPr>
        <w:t>Figure 5 - Architecture standard des solutions Radhius</w:t>
      </w:r>
      <w:r>
        <w:rPr>
          <w:noProof/>
        </w:rPr>
        <w:tab/>
      </w:r>
      <w:r>
        <w:rPr>
          <w:noProof/>
        </w:rPr>
        <w:fldChar w:fldCharType="begin"/>
      </w:r>
      <w:r>
        <w:rPr>
          <w:noProof/>
        </w:rPr>
        <w:instrText xml:space="preserve"> PAGEREF _Toc444498155 \h </w:instrText>
      </w:r>
      <w:r>
        <w:rPr>
          <w:noProof/>
        </w:rPr>
      </w:r>
      <w:r>
        <w:rPr>
          <w:noProof/>
        </w:rPr>
        <w:fldChar w:fldCharType="separate"/>
      </w:r>
      <w:r w:rsidR="00631394">
        <w:rPr>
          <w:noProof/>
        </w:rPr>
        <w:t>11</w:t>
      </w:r>
      <w:r>
        <w:rPr>
          <w:noProof/>
        </w:rPr>
        <w:fldChar w:fldCharType="end"/>
      </w:r>
    </w:p>
    <w:p w14:paraId="6E9E0091" w14:textId="77777777" w:rsidR="00807439" w:rsidRDefault="00807439">
      <w:pPr>
        <w:pStyle w:val="Tabledesillustrations"/>
        <w:tabs>
          <w:tab w:val="right" w:leader="dot" w:pos="9063"/>
        </w:tabs>
        <w:rPr>
          <w:rFonts w:asciiTheme="minorHAnsi" w:hAnsiTheme="minorHAnsi" w:cstheme="minorBidi"/>
          <w:noProof/>
        </w:rPr>
      </w:pPr>
      <w:r>
        <w:rPr>
          <w:noProof/>
        </w:rPr>
        <w:t>Figure 6 - Diagramme de Kiviat</w:t>
      </w:r>
      <w:r>
        <w:rPr>
          <w:noProof/>
        </w:rPr>
        <w:tab/>
      </w:r>
      <w:r>
        <w:rPr>
          <w:noProof/>
        </w:rPr>
        <w:fldChar w:fldCharType="begin"/>
      </w:r>
      <w:r>
        <w:rPr>
          <w:noProof/>
        </w:rPr>
        <w:instrText xml:space="preserve"> PAGEREF _Toc444498156 \h </w:instrText>
      </w:r>
      <w:r>
        <w:rPr>
          <w:noProof/>
        </w:rPr>
      </w:r>
      <w:r>
        <w:rPr>
          <w:noProof/>
        </w:rPr>
        <w:fldChar w:fldCharType="separate"/>
      </w:r>
      <w:r w:rsidR="00631394">
        <w:rPr>
          <w:noProof/>
        </w:rPr>
        <w:t>15</w:t>
      </w:r>
      <w:r>
        <w:rPr>
          <w:noProof/>
        </w:rPr>
        <w:fldChar w:fldCharType="end"/>
      </w:r>
    </w:p>
    <w:p w14:paraId="3E88A261" w14:textId="77777777" w:rsidR="00807439" w:rsidRDefault="00807439">
      <w:pPr>
        <w:pStyle w:val="Tabledesillustrations"/>
        <w:tabs>
          <w:tab w:val="right" w:leader="dot" w:pos="9063"/>
        </w:tabs>
        <w:rPr>
          <w:rFonts w:asciiTheme="minorHAnsi" w:hAnsiTheme="minorHAnsi" w:cstheme="minorBidi"/>
          <w:noProof/>
        </w:rPr>
      </w:pPr>
      <w:r>
        <w:rPr>
          <w:noProof/>
        </w:rPr>
        <w:t>Figure 9 - Description tâche deuxième année</w:t>
      </w:r>
      <w:r>
        <w:rPr>
          <w:noProof/>
        </w:rPr>
        <w:tab/>
      </w:r>
      <w:r>
        <w:rPr>
          <w:noProof/>
        </w:rPr>
        <w:fldChar w:fldCharType="begin"/>
      </w:r>
      <w:r>
        <w:rPr>
          <w:noProof/>
        </w:rPr>
        <w:instrText xml:space="preserve"> PAGEREF _Toc444498157 \h </w:instrText>
      </w:r>
      <w:r>
        <w:rPr>
          <w:noProof/>
        </w:rPr>
      </w:r>
      <w:r>
        <w:rPr>
          <w:noProof/>
        </w:rPr>
        <w:fldChar w:fldCharType="separate"/>
      </w:r>
      <w:r w:rsidR="00631394">
        <w:rPr>
          <w:noProof/>
        </w:rPr>
        <w:t>18</w:t>
      </w:r>
      <w:r>
        <w:rPr>
          <w:noProof/>
        </w:rPr>
        <w:fldChar w:fldCharType="end"/>
      </w:r>
    </w:p>
    <w:p w14:paraId="1ACA3CC8" w14:textId="77777777" w:rsidR="00807439" w:rsidRDefault="00807439">
      <w:pPr>
        <w:pStyle w:val="Tabledesillustrations"/>
        <w:tabs>
          <w:tab w:val="right" w:leader="dot" w:pos="9063"/>
        </w:tabs>
        <w:rPr>
          <w:rFonts w:asciiTheme="minorHAnsi" w:hAnsiTheme="minorHAnsi" w:cstheme="minorBidi"/>
          <w:noProof/>
        </w:rPr>
      </w:pPr>
      <w:r>
        <w:rPr>
          <w:noProof/>
        </w:rPr>
        <w:t>Figure 10 - Logo Docker</w:t>
      </w:r>
      <w:r>
        <w:rPr>
          <w:noProof/>
        </w:rPr>
        <w:tab/>
      </w:r>
      <w:r>
        <w:rPr>
          <w:noProof/>
        </w:rPr>
        <w:fldChar w:fldCharType="begin"/>
      </w:r>
      <w:r>
        <w:rPr>
          <w:noProof/>
        </w:rPr>
        <w:instrText xml:space="preserve"> PAGEREF _Toc444498158 \h </w:instrText>
      </w:r>
      <w:r>
        <w:rPr>
          <w:noProof/>
        </w:rPr>
      </w:r>
      <w:r>
        <w:rPr>
          <w:noProof/>
        </w:rPr>
        <w:fldChar w:fldCharType="separate"/>
      </w:r>
      <w:r w:rsidR="00631394">
        <w:rPr>
          <w:noProof/>
        </w:rPr>
        <w:t>19</w:t>
      </w:r>
      <w:r>
        <w:rPr>
          <w:noProof/>
        </w:rPr>
        <w:fldChar w:fldCharType="end"/>
      </w:r>
    </w:p>
    <w:p w14:paraId="646E9AC0" w14:textId="26CE180D" w:rsidR="00541085" w:rsidRDefault="00E609F1" w:rsidP="001A62E7">
      <w:pPr>
        <w:ind w:left="708"/>
        <w:sectPr w:rsidR="00541085" w:rsidSect="00EB051B">
          <w:headerReference w:type="default" r:id="rId13"/>
          <w:pgSz w:w="11907" w:h="16840"/>
          <w:pgMar w:top="693" w:right="1417" w:bottom="1417" w:left="1417" w:header="708" w:footer="708" w:gutter="0"/>
          <w:pgNumType w:fmt="lowerRoman" w:start="1"/>
          <w:cols w:space="708"/>
          <w:titlePg/>
          <w:docGrid w:linePitch="326"/>
        </w:sectPr>
      </w:pPr>
      <w:r>
        <w:rPr>
          <w:bCs/>
          <w:noProof/>
        </w:rPr>
        <w:fldChar w:fldCharType="end"/>
      </w:r>
    </w:p>
    <w:p w14:paraId="0233ADB1" w14:textId="456A017F" w:rsidR="006A29B9" w:rsidRDefault="001C5199" w:rsidP="00D656C7">
      <w:pPr>
        <w:pStyle w:val="Titre"/>
      </w:pPr>
      <w:bookmarkStart w:id="20" w:name="_Toc443140170"/>
      <w:bookmarkStart w:id="21" w:name="_Toc443410006"/>
      <w:bookmarkStart w:id="22" w:name="_Toc444003252"/>
      <w:bookmarkStart w:id="23" w:name="_Toc444498576"/>
      <w:bookmarkStart w:id="24" w:name="_Toc451123701"/>
      <w:r>
        <w:lastRenderedPageBreak/>
        <w:t>Préambule</w:t>
      </w:r>
      <w:bookmarkEnd w:id="20"/>
      <w:bookmarkEnd w:id="21"/>
      <w:bookmarkEnd w:id="22"/>
      <w:bookmarkEnd w:id="23"/>
      <w:bookmarkEnd w:id="24"/>
    </w:p>
    <w:p w14:paraId="5D9C1568" w14:textId="77777777" w:rsidR="0073624B" w:rsidRPr="00476AA7" w:rsidRDefault="0073624B" w:rsidP="0073624B">
      <w:pPr>
        <w:ind w:firstLine="708"/>
        <w:rPr>
          <w:color w:val="000000" w:themeColor="text1"/>
        </w:rPr>
      </w:pPr>
      <w:r w:rsidRPr="00476AA7">
        <w:rPr>
          <w:color w:val="000000" w:themeColor="text1"/>
        </w:rPr>
        <w:t xml:space="preserve">L’évolution de l’informatique a conduit à faire évoluer le type d’application le plus rependu. Quelques années au part avant le standard résidé dans l’instauration d’application monoposte, dépende d’action d’un seul et unique utilisateur. Les technologies évoluant, la demande utilisateur s’est transformé pour aujourd’hui être orienté uniquement vers des application « collaborative » avec divers utilisateurs, des données accessibles depuis n’importe où et n’importe quand. </w:t>
      </w:r>
    </w:p>
    <w:p w14:paraId="47EE3197" w14:textId="77777777" w:rsidR="0073624B" w:rsidRPr="00476AA7" w:rsidRDefault="0073624B" w:rsidP="0073624B">
      <w:pPr>
        <w:rPr>
          <w:color w:val="000000" w:themeColor="text1"/>
        </w:rPr>
      </w:pPr>
      <w:r w:rsidRPr="00476AA7">
        <w:rPr>
          <w:color w:val="000000" w:themeColor="text1"/>
        </w:rPr>
        <w:tab/>
        <w:t>Afin de comprendre ce nouveau type d’application, nous avons réalisé un server de réservation aérienne. Ce document détail les choix techniques que nous avons effectué pour réaliser ce projet en utilisant comme vous le verrais des technologies et des concepts d’aujourd’hui.</w:t>
      </w:r>
    </w:p>
    <w:p w14:paraId="00BCBA88" w14:textId="352A4AF4" w:rsidR="00DA6698" w:rsidRDefault="0073624B" w:rsidP="00D73672">
      <w:pPr>
        <w:pStyle w:val="Titre"/>
      </w:pPr>
      <w:bookmarkStart w:id="25" w:name="_Toc451123702"/>
      <w:r>
        <w:lastRenderedPageBreak/>
        <w:t>Présentation du projet</w:t>
      </w:r>
      <w:bookmarkEnd w:id="25"/>
    </w:p>
    <w:p w14:paraId="7641D521" w14:textId="77777777" w:rsidR="0073624B" w:rsidRDefault="0073624B" w:rsidP="0073624B">
      <w:r w:rsidRPr="00476AA7">
        <w:t>Le projet consiste à proposer un service de réservation aérienne. Il devra répondre au probl</w:t>
      </w:r>
      <w:r>
        <w:t>ématique du client et ainsi lui permettre de :</w:t>
      </w:r>
    </w:p>
    <w:p w14:paraId="569A5896" w14:textId="77777777" w:rsidR="0073624B" w:rsidRDefault="0073624B" w:rsidP="0073624B">
      <w:pPr>
        <w:pStyle w:val="Pardeliste"/>
        <w:numPr>
          <w:ilvl w:val="0"/>
          <w:numId w:val="28"/>
        </w:numPr>
      </w:pPr>
      <w:r w:rsidRPr="0073624B">
        <w:rPr>
          <w:b/>
        </w:rPr>
        <w:t>Recherche</w:t>
      </w:r>
      <w:r w:rsidRPr="0011276E">
        <w:t xml:space="preserve"> - recherche de vols entre les aéroports de départ et d’arrivée, qui partent à la date donnée (pour plus de simplicité́, seul les vols aller simples sont considères). La réponse du service est une liste de dossiers contenant les informations suivantes pour chaque vol correspondant : numéro de vol, le nombre d</w:t>
      </w:r>
      <w:r>
        <w:t>e places disponibles et le prix.</w:t>
      </w:r>
    </w:p>
    <w:p w14:paraId="7A45473C" w14:textId="77777777" w:rsidR="0073624B" w:rsidRDefault="0073624B" w:rsidP="0073624B">
      <w:pPr>
        <w:pStyle w:val="Pardeliste"/>
        <w:numPr>
          <w:ilvl w:val="0"/>
          <w:numId w:val="28"/>
        </w:numPr>
      </w:pPr>
      <w:r w:rsidRPr="0073624B">
        <w:rPr>
          <w:b/>
        </w:rPr>
        <w:t>Réservation</w:t>
      </w:r>
      <w:r w:rsidRPr="0011276E">
        <w:t xml:space="preserve"> - réserver un billet pour le vol avec le numéro donné à la date donnée. Si la réservation est bien faite, le service doit renvoyer une ID de réservation. (Une ID de réservation est une série unique de chiffres et lettres génères lorsqu’un paiement est effectué pour une réservation).</w:t>
      </w:r>
    </w:p>
    <w:p w14:paraId="4ECAB358" w14:textId="77777777" w:rsidR="0073624B" w:rsidRDefault="0073624B" w:rsidP="0073624B">
      <w:pPr>
        <w:pStyle w:val="Pardeliste"/>
        <w:numPr>
          <w:ilvl w:val="0"/>
          <w:numId w:val="28"/>
        </w:numPr>
      </w:pPr>
      <w:r w:rsidRPr="0073624B">
        <w:rPr>
          <w:b/>
        </w:rPr>
        <w:t>Annulation</w:t>
      </w:r>
      <w:r w:rsidRPr="0011276E">
        <w:t xml:space="preserve"> annule la réservation</w:t>
      </w:r>
      <w:r>
        <w:t xml:space="preserve"> avec l’I</w:t>
      </w:r>
      <w:r w:rsidRPr="0011276E">
        <w:t>D donnée. En cas</w:t>
      </w:r>
      <w:r>
        <w:t xml:space="preserve"> d’erreur, comme une réservati</w:t>
      </w:r>
      <w:r w:rsidRPr="0011276E">
        <w:t>on d’un vol non-ex</w:t>
      </w:r>
      <w:r>
        <w:t xml:space="preserve">istant ou une annulation de non </w:t>
      </w:r>
      <w:r w:rsidRPr="0011276E">
        <w:t>réservation existante, le service doit informer les clients avec des messages appropries. L’annulation de la réservation entraine la restitution de la place au pool de places disponible.</w:t>
      </w:r>
    </w:p>
    <w:p w14:paraId="53B91733" w14:textId="77777777" w:rsidR="0073624B" w:rsidRPr="0073624B" w:rsidRDefault="0073624B" w:rsidP="0073624B"/>
    <w:p w14:paraId="4624A014" w14:textId="5D19E162" w:rsidR="004214EB" w:rsidRDefault="0073624B" w:rsidP="0073624B">
      <w:pPr>
        <w:pStyle w:val="Titre"/>
      </w:pPr>
      <w:bookmarkStart w:id="26" w:name="_Toc451123703"/>
      <w:r>
        <w:lastRenderedPageBreak/>
        <w:t>Architecture technique</w:t>
      </w:r>
      <w:bookmarkEnd w:id="26"/>
    </w:p>
    <w:p w14:paraId="67E91821" w14:textId="2A8F6188" w:rsidR="0073624B" w:rsidRDefault="0073624B" w:rsidP="0073624B">
      <w:pPr>
        <w:pStyle w:val="Titre1"/>
      </w:pPr>
      <w:bookmarkStart w:id="27" w:name="_Toc451123704"/>
      <w:r>
        <w:t>Le choix de la technologie</w:t>
      </w:r>
      <w:bookmarkEnd w:id="27"/>
    </w:p>
    <w:p w14:paraId="79F11620" w14:textId="77777777" w:rsidR="0073624B" w:rsidRDefault="0073624B" w:rsidP="0073624B">
      <w:pPr>
        <w:ind w:firstLine="360"/>
      </w:pPr>
      <w:r>
        <w:t>Pour la réalisation nous avions le choix entre deux technologie, le Java et le C, offrant tous les deux des approches radicalement du développement un choix a dû être fait pour ainsi répondre au mieux aux attentes.</w:t>
      </w:r>
    </w:p>
    <w:p w14:paraId="30EAB5D3" w14:textId="77777777" w:rsidR="0073624B" w:rsidRDefault="0073624B" w:rsidP="0073624B">
      <w:r>
        <w:t xml:space="preserve">Aillant tout deux travaillés dans le domaine des applications web, nous avons utilisé notre expérience pour réfléchir au meilleur choix. Nous avons constaté que les problématiques d’un projet à un autre son régulièrement les même : </w:t>
      </w:r>
    </w:p>
    <w:p w14:paraId="374E1E38" w14:textId="77777777" w:rsidR="0073624B" w:rsidRDefault="0073624B" w:rsidP="0073624B">
      <w:pPr>
        <w:pStyle w:val="Pardeliste"/>
        <w:numPr>
          <w:ilvl w:val="0"/>
          <w:numId w:val="29"/>
        </w:numPr>
        <w:rPr>
          <w:color w:val="000000" w:themeColor="text1"/>
        </w:rPr>
      </w:pPr>
      <w:r>
        <w:rPr>
          <w:color w:val="000000" w:themeColor="text1"/>
        </w:rPr>
        <w:t>Etre capable d’intercepter des requêtes</w:t>
      </w:r>
    </w:p>
    <w:p w14:paraId="4AEA1785" w14:textId="77777777" w:rsidR="0073624B" w:rsidRDefault="0073624B" w:rsidP="0073624B">
      <w:pPr>
        <w:pStyle w:val="Pardeliste"/>
        <w:numPr>
          <w:ilvl w:val="0"/>
          <w:numId w:val="29"/>
        </w:numPr>
        <w:rPr>
          <w:color w:val="000000" w:themeColor="text1"/>
        </w:rPr>
      </w:pPr>
      <w:r>
        <w:rPr>
          <w:color w:val="000000" w:themeColor="text1"/>
        </w:rPr>
        <w:t>Pouvoir lire et interpréter des formats de données (comme le Json)</w:t>
      </w:r>
    </w:p>
    <w:p w14:paraId="1195269B" w14:textId="77777777" w:rsidR="0073624B" w:rsidRDefault="0073624B" w:rsidP="0073624B">
      <w:pPr>
        <w:pStyle w:val="Pardeliste"/>
        <w:numPr>
          <w:ilvl w:val="0"/>
          <w:numId w:val="29"/>
        </w:numPr>
        <w:rPr>
          <w:color w:val="000000" w:themeColor="text1"/>
        </w:rPr>
      </w:pPr>
      <w:r>
        <w:rPr>
          <w:color w:val="000000" w:themeColor="text1"/>
        </w:rPr>
        <w:t>Pouvoir renvoyer des données sous un certain format</w:t>
      </w:r>
    </w:p>
    <w:p w14:paraId="21F6C142" w14:textId="77777777" w:rsidR="0073624B" w:rsidRDefault="0073624B" w:rsidP="0073624B">
      <w:pPr>
        <w:pStyle w:val="Pardeliste"/>
        <w:numPr>
          <w:ilvl w:val="0"/>
          <w:numId w:val="29"/>
        </w:numPr>
        <w:rPr>
          <w:color w:val="000000" w:themeColor="text1"/>
        </w:rPr>
      </w:pPr>
      <w:r>
        <w:rPr>
          <w:color w:val="000000" w:themeColor="text1"/>
        </w:rPr>
        <w:t>Gérer les appels concurrents</w:t>
      </w:r>
    </w:p>
    <w:p w14:paraId="1260B641" w14:textId="77777777" w:rsidR="0073624B" w:rsidRDefault="0073624B" w:rsidP="0073624B">
      <w:pPr>
        <w:pStyle w:val="Pardeliste"/>
        <w:numPr>
          <w:ilvl w:val="0"/>
          <w:numId w:val="29"/>
        </w:numPr>
        <w:rPr>
          <w:color w:val="000000" w:themeColor="text1"/>
        </w:rPr>
      </w:pPr>
      <w:r>
        <w:rPr>
          <w:color w:val="000000" w:themeColor="text1"/>
        </w:rPr>
        <w:t>Gérer la sécurité</w:t>
      </w:r>
    </w:p>
    <w:p w14:paraId="233C94B6" w14:textId="77777777" w:rsidR="0073624B" w:rsidRDefault="0073624B" w:rsidP="0073624B">
      <w:pPr>
        <w:pStyle w:val="Pardeliste"/>
        <w:numPr>
          <w:ilvl w:val="0"/>
          <w:numId w:val="29"/>
        </w:numPr>
        <w:rPr>
          <w:color w:val="000000" w:themeColor="text1"/>
        </w:rPr>
      </w:pPr>
      <w:r>
        <w:rPr>
          <w:color w:val="000000" w:themeColor="text1"/>
        </w:rPr>
        <w:t>Gérer les performances</w:t>
      </w:r>
    </w:p>
    <w:p w14:paraId="6621CD53" w14:textId="77777777" w:rsidR="0073624B" w:rsidRDefault="0073624B" w:rsidP="0073624B">
      <w:pPr>
        <w:ind w:firstLine="360"/>
        <w:rPr>
          <w:color w:val="000000" w:themeColor="text1"/>
        </w:rPr>
      </w:pPr>
      <w:r>
        <w:rPr>
          <w:color w:val="000000" w:themeColor="text1"/>
        </w:rPr>
        <w:t>Depuis l’arrivée du web et l’explosion des application répartie ces problématiques n’ont que légèrement évolué. C’est pourquoi de nombreuse librairie existe afin de répondre à ces points. Afin de nous décider entre ces deux technologies nous avons cherché à connaître lesquelles de ces langages disposés du plus de support dans ce domaine, mais surtout nous nous sommes renseigné sur les utilisations de ces derniers et quel été leurs part d’utilisation dans le monde en 2016.  Il s’est avéré que depuis quelques années le C était en net recul face au Java qui se démarque largement : en effet en 2016 le JAVA à fait un bon 4,09% d’utilisation dans le monde alors que le C est en recul de 3,62% pour attendre respectivement, 20,95% d’utilisation pour le JAVA et 13,22% pour le C. Compte tenu de ces dernières informations il nous a semblé évident que dans l’intérêt de nos compétences future nous devions réaliser ce projet en JAVA.</w:t>
      </w:r>
    </w:p>
    <w:p w14:paraId="744F8ADE" w14:textId="49D67A26" w:rsidR="0073624B" w:rsidRDefault="0073624B" w:rsidP="0073624B">
      <w:pPr>
        <w:pStyle w:val="Titre1"/>
      </w:pPr>
      <w:bookmarkStart w:id="28" w:name="_Toc451123705"/>
      <w:r>
        <w:t>Patterns de développement</w:t>
      </w:r>
      <w:bookmarkEnd w:id="28"/>
    </w:p>
    <w:p w14:paraId="51767E42" w14:textId="0B06FD14" w:rsidR="0073624B" w:rsidRDefault="0073624B" w:rsidP="0073624B">
      <w:pPr>
        <w:pStyle w:val="Titre2"/>
      </w:pPr>
      <w:bookmarkStart w:id="29" w:name="_Toc451123706"/>
      <w:r>
        <w:t>Séparation en couche</w:t>
      </w:r>
      <w:bookmarkEnd w:id="29"/>
    </w:p>
    <w:p w14:paraId="75901416" w14:textId="77777777" w:rsidR="0073624B" w:rsidRDefault="0073624B" w:rsidP="0073624B">
      <w:pPr>
        <w:ind w:firstLine="360"/>
      </w:pPr>
      <w:r>
        <w:t xml:space="preserve">Compte tenu de notre choix nous avions la possibilité d’architecturer notre projet en utilisant des patterns de développement permettant une meilleur évolutivité et lisibilité. Dans un premier temps nous avons mis en place une séparation en couche permettant de ne pas mélanger les entités de base de donnée, les traitements métiers et la couche de présentation (API). </w:t>
      </w:r>
    </w:p>
    <w:p w14:paraId="335F8269" w14:textId="77777777" w:rsidR="0073624B" w:rsidRDefault="0073624B" w:rsidP="0073624B">
      <w:pPr>
        <w:keepNext/>
        <w:jc w:val="center"/>
      </w:pPr>
      <w:r>
        <w:rPr>
          <w:noProof/>
        </w:rPr>
        <w:lastRenderedPageBreak/>
        <w:drawing>
          <wp:inline distT="0" distB="0" distL="0" distR="0" wp14:anchorId="06067220" wp14:editId="4054E14F">
            <wp:extent cx="4578206" cy="3076360"/>
            <wp:effectExtent l="0" t="0" r="0" b="0"/>
            <wp:docPr id="16" name="Image 16" descr="/Users/mbayou/Downloads/Separation en cou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Separation en couch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5157" cy="3081031"/>
                    </a:xfrm>
                    <a:prstGeom prst="rect">
                      <a:avLst/>
                    </a:prstGeom>
                    <a:noFill/>
                    <a:ln>
                      <a:noFill/>
                    </a:ln>
                  </pic:spPr>
                </pic:pic>
              </a:graphicData>
            </a:graphic>
          </wp:inline>
        </w:drawing>
      </w:r>
    </w:p>
    <w:p w14:paraId="721AB7B4" w14:textId="77777777" w:rsidR="0073624B" w:rsidRDefault="0073624B" w:rsidP="0073624B">
      <w:pPr>
        <w:pStyle w:val="Lgende"/>
      </w:pPr>
      <w:bookmarkStart w:id="30" w:name="_Toc451122964"/>
      <w:r>
        <w:t xml:space="preserve">Figure </w:t>
      </w:r>
      <w:fldSimple w:instr=" SEQ Figure \* ARABIC ">
        <w:r>
          <w:rPr>
            <w:noProof/>
          </w:rPr>
          <w:t>1</w:t>
        </w:r>
      </w:fldSimple>
      <w:r>
        <w:t xml:space="preserve"> - Schéma de séparation en couche</w:t>
      </w:r>
      <w:bookmarkEnd w:id="30"/>
    </w:p>
    <w:p w14:paraId="4418EB48" w14:textId="57CF5BED" w:rsidR="0073624B" w:rsidRDefault="0073624B" w:rsidP="0073624B">
      <w:pPr>
        <w:pStyle w:val="Titre2"/>
      </w:pPr>
      <w:bookmarkStart w:id="31" w:name="_Toc451123707"/>
      <w:r>
        <w:t>Command/Query</w:t>
      </w:r>
      <w:bookmarkEnd w:id="31"/>
    </w:p>
    <w:p w14:paraId="49068596" w14:textId="77777777" w:rsidR="0073624B" w:rsidRDefault="0073624B" w:rsidP="0073624B">
      <w:r>
        <w:t>Nous avons choisi l’utilisation d’un second pattern de développement qui consiste à diviser les traitement métier en 2 partie :</w:t>
      </w:r>
    </w:p>
    <w:p w14:paraId="1A3FBA50" w14:textId="77777777" w:rsidR="0073624B" w:rsidRDefault="0073624B" w:rsidP="0073624B">
      <w:pPr>
        <w:pStyle w:val="Pardeliste"/>
        <w:numPr>
          <w:ilvl w:val="0"/>
          <w:numId w:val="30"/>
        </w:numPr>
      </w:pPr>
      <w:r w:rsidRPr="00E44523">
        <w:rPr>
          <w:b/>
        </w:rPr>
        <w:t>Command</w:t>
      </w:r>
      <w:r>
        <w:t> : Service allant altérer les données.</w:t>
      </w:r>
    </w:p>
    <w:p w14:paraId="19DB5B58" w14:textId="77777777" w:rsidR="0073624B" w:rsidRDefault="0073624B" w:rsidP="0073624B">
      <w:pPr>
        <w:pStyle w:val="Pardeliste"/>
        <w:numPr>
          <w:ilvl w:val="0"/>
          <w:numId w:val="30"/>
        </w:numPr>
      </w:pPr>
      <w:r>
        <w:rPr>
          <w:b/>
        </w:rPr>
        <w:t>Query </w:t>
      </w:r>
      <w:r w:rsidRPr="00CB7DCB">
        <w:t>:</w:t>
      </w:r>
      <w:r>
        <w:t xml:space="preserve"> Service allant récupérer des données.</w:t>
      </w:r>
    </w:p>
    <w:p w14:paraId="0F4BEF00" w14:textId="77777777" w:rsidR="0073624B" w:rsidRDefault="0073624B" w:rsidP="0073624B">
      <w:r>
        <w:t>Cela permet une meilleure structuration du projet et ainsi de ne pas se perdre dans les traitement métier.</w:t>
      </w:r>
    </w:p>
    <w:p w14:paraId="318BB5EF" w14:textId="12061E7B" w:rsidR="0073624B" w:rsidRDefault="0073624B" w:rsidP="0073624B">
      <w:pPr>
        <w:pStyle w:val="Titre1"/>
      </w:pPr>
      <w:bookmarkStart w:id="32" w:name="_Toc451123708"/>
      <w:r>
        <w:t>Choix des standards de l’API</w:t>
      </w:r>
      <w:bookmarkEnd w:id="32"/>
    </w:p>
    <w:p w14:paraId="741984BC" w14:textId="5945E176" w:rsidR="0073624B" w:rsidRDefault="0073624B" w:rsidP="0073624B">
      <w:pPr>
        <w:pStyle w:val="Titre2"/>
      </w:pPr>
      <w:bookmarkStart w:id="33" w:name="_Toc451123709"/>
      <w:r>
        <w:t>RESTful, de nombreux avantage</w:t>
      </w:r>
      <w:r w:rsidR="000675F0">
        <w:t>s</w:t>
      </w:r>
      <w:bookmarkEnd w:id="33"/>
    </w:p>
    <w:p w14:paraId="4AF57D9B" w14:textId="77777777" w:rsidR="000675F0" w:rsidRDefault="000675F0" w:rsidP="000675F0">
      <w:r>
        <w:t>Nous avons opté pour l’utilisation du design d’API RESTful pour diverse raison :</w:t>
      </w:r>
    </w:p>
    <w:p w14:paraId="46E0840A" w14:textId="77777777" w:rsidR="000675F0" w:rsidRDefault="000675F0" w:rsidP="000675F0">
      <w:pPr>
        <w:pStyle w:val="Pardeliste"/>
        <w:numPr>
          <w:ilvl w:val="0"/>
          <w:numId w:val="31"/>
        </w:numPr>
      </w:pPr>
      <w:r w:rsidRPr="00CB7DCB">
        <w:rPr>
          <w:b/>
        </w:rPr>
        <w:t>Intuitivité </w:t>
      </w:r>
      <w:r>
        <w:t>: REST se rapproche au plus près des standard http, il utilise les méthodes disponibles dans le standard pour effectuer toute les actions de base tel que l’ajout, la suppression, la mise à jour ou encore la récupération de données.</w:t>
      </w:r>
    </w:p>
    <w:tbl>
      <w:tblPr>
        <w:tblStyle w:val="TableauGrille5Fonc-Accentuation5"/>
        <w:tblW w:w="0" w:type="auto"/>
        <w:tblLook w:val="04A0" w:firstRow="1" w:lastRow="0" w:firstColumn="1" w:lastColumn="0" w:noHBand="0" w:noVBand="1"/>
      </w:tblPr>
      <w:tblGrid>
        <w:gridCol w:w="1842"/>
        <w:gridCol w:w="1842"/>
        <w:gridCol w:w="1843"/>
        <w:gridCol w:w="1843"/>
        <w:gridCol w:w="1843"/>
      </w:tblGrid>
      <w:tr w:rsidR="000675F0" w14:paraId="21C75CBA"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vAlign w:val="center"/>
          </w:tcPr>
          <w:p w14:paraId="2E366094" w14:textId="77777777" w:rsidR="000675F0" w:rsidRDefault="000675F0" w:rsidP="004C35D1">
            <w:pPr>
              <w:pStyle w:val="Pardeliste"/>
              <w:ind w:left="0"/>
              <w:jc w:val="center"/>
            </w:pPr>
            <w:r>
              <w:t>URL</w:t>
            </w:r>
          </w:p>
        </w:tc>
        <w:tc>
          <w:tcPr>
            <w:tcW w:w="1842" w:type="dxa"/>
          </w:tcPr>
          <w:p w14:paraId="7723EBA6"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POST</w:t>
            </w:r>
          </w:p>
          <w:p w14:paraId="38142FFF"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créer</w:t>
            </w:r>
          </w:p>
        </w:tc>
        <w:tc>
          <w:tcPr>
            <w:tcW w:w="1843" w:type="dxa"/>
          </w:tcPr>
          <w:p w14:paraId="79822AAA"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GET</w:t>
            </w:r>
          </w:p>
          <w:p w14:paraId="11ABC494"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lire</w:t>
            </w:r>
          </w:p>
        </w:tc>
        <w:tc>
          <w:tcPr>
            <w:tcW w:w="1843" w:type="dxa"/>
          </w:tcPr>
          <w:p w14:paraId="05A12F5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PUT</w:t>
            </w:r>
          </w:p>
          <w:p w14:paraId="13A11031"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Mis à jour</w:t>
            </w:r>
          </w:p>
        </w:tc>
        <w:tc>
          <w:tcPr>
            <w:tcW w:w="1843" w:type="dxa"/>
          </w:tcPr>
          <w:p w14:paraId="24F6F282"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DELETE</w:t>
            </w:r>
          </w:p>
          <w:p w14:paraId="30C21C60" w14:textId="77777777" w:rsidR="000675F0" w:rsidRDefault="000675F0" w:rsidP="004C35D1">
            <w:pPr>
              <w:cnfStyle w:val="100000000000" w:firstRow="1" w:lastRow="0" w:firstColumn="0" w:lastColumn="0" w:oddVBand="0" w:evenVBand="0" w:oddHBand="0" w:evenHBand="0" w:firstRowFirstColumn="0" w:firstRowLastColumn="0" w:lastRowFirstColumn="0" w:lastRowLastColumn="0"/>
            </w:pPr>
            <w:r>
              <w:t>suppression</w:t>
            </w:r>
          </w:p>
        </w:tc>
      </w:tr>
      <w:tr w:rsidR="000675F0" w14:paraId="4EC8299B"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83D1AD7" w14:textId="77777777" w:rsidR="000675F0" w:rsidRDefault="000675F0" w:rsidP="004C35D1">
            <w:r>
              <w:t>/articles</w:t>
            </w:r>
          </w:p>
        </w:tc>
        <w:tc>
          <w:tcPr>
            <w:tcW w:w="1842" w:type="dxa"/>
          </w:tcPr>
          <w:p w14:paraId="5B3BB10D"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Crée un nouvel article</w:t>
            </w:r>
          </w:p>
        </w:tc>
        <w:tc>
          <w:tcPr>
            <w:tcW w:w="1843" w:type="dxa"/>
          </w:tcPr>
          <w:p w14:paraId="1C041ECF"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Récupère la liste d’article</w:t>
            </w:r>
          </w:p>
        </w:tc>
        <w:tc>
          <w:tcPr>
            <w:tcW w:w="1843" w:type="dxa"/>
          </w:tcPr>
          <w:p w14:paraId="651EB1EE"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Met à jour tous les articles</w:t>
            </w:r>
          </w:p>
        </w:tc>
        <w:tc>
          <w:tcPr>
            <w:tcW w:w="1843" w:type="dxa"/>
          </w:tcPr>
          <w:p w14:paraId="659CE348" w14:textId="77777777" w:rsidR="000675F0" w:rsidRDefault="000675F0" w:rsidP="004C35D1">
            <w:pPr>
              <w:cnfStyle w:val="000000100000" w:firstRow="0" w:lastRow="0" w:firstColumn="0" w:lastColumn="0" w:oddVBand="0" w:evenVBand="0" w:oddHBand="1" w:evenHBand="0" w:firstRowFirstColumn="0" w:firstRowLastColumn="0" w:lastRowFirstColumn="0" w:lastRowLastColumn="0"/>
            </w:pPr>
            <w:r>
              <w:t>Supprime tous les articles</w:t>
            </w:r>
          </w:p>
        </w:tc>
      </w:tr>
      <w:tr w:rsidR="000675F0" w14:paraId="29B35198" w14:textId="77777777" w:rsidTr="004C35D1">
        <w:tc>
          <w:tcPr>
            <w:cnfStyle w:val="001000000000" w:firstRow="0" w:lastRow="0" w:firstColumn="1" w:lastColumn="0" w:oddVBand="0" w:evenVBand="0" w:oddHBand="0" w:evenHBand="0" w:firstRowFirstColumn="0" w:firstRowLastColumn="0" w:lastRowFirstColumn="0" w:lastRowLastColumn="0"/>
            <w:tcW w:w="1842" w:type="dxa"/>
          </w:tcPr>
          <w:p w14:paraId="6FF10116" w14:textId="77777777" w:rsidR="000675F0" w:rsidRDefault="000675F0" w:rsidP="004C35D1">
            <w:r>
              <w:t>/articles/12</w:t>
            </w:r>
          </w:p>
        </w:tc>
        <w:tc>
          <w:tcPr>
            <w:tcW w:w="1842" w:type="dxa"/>
          </w:tcPr>
          <w:p w14:paraId="0BC3AAC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Erreur</w:t>
            </w:r>
          </w:p>
        </w:tc>
        <w:tc>
          <w:tcPr>
            <w:tcW w:w="1843" w:type="dxa"/>
          </w:tcPr>
          <w:p w14:paraId="6C7B121E"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Récupère le détail d’un article</w:t>
            </w:r>
          </w:p>
        </w:tc>
        <w:tc>
          <w:tcPr>
            <w:tcW w:w="1843" w:type="dxa"/>
          </w:tcPr>
          <w:p w14:paraId="4872FED6"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Met à jour l’article s’il existe</w:t>
            </w:r>
          </w:p>
          <w:p w14:paraId="7EA72DFB"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Sinon erreur</w:t>
            </w:r>
          </w:p>
        </w:tc>
        <w:tc>
          <w:tcPr>
            <w:tcW w:w="1843" w:type="dxa"/>
          </w:tcPr>
          <w:p w14:paraId="6E9BF902" w14:textId="77777777" w:rsidR="000675F0" w:rsidRDefault="000675F0" w:rsidP="004C35D1">
            <w:pPr>
              <w:cnfStyle w:val="000000000000" w:firstRow="0" w:lastRow="0" w:firstColumn="0" w:lastColumn="0" w:oddVBand="0" w:evenVBand="0" w:oddHBand="0" w:evenHBand="0" w:firstRowFirstColumn="0" w:firstRowLastColumn="0" w:lastRowFirstColumn="0" w:lastRowLastColumn="0"/>
            </w:pPr>
            <w:r>
              <w:t>Supprime l’article s’il existe</w:t>
            </w:r>
          </w:p>
          <w:p w14:paraId="70ACA142" w14:textId="77777777" w:rsidR="000675F0" w:rsidRDefault="000675F0" w:rsidP="004C35D1">
            <w:pPr>
              <w:keepNext/>
              <w:cnfStyle w:val="000000000000" w:firstRow="0" w:lastRow="0" w:firstColumn="0" w:lastColumn="0" w:oddVBand="0" w:evenVBand="0" w:oddHBand="0" w:evenHBand="0" w:firstRowFirstColumn="0" w:firstRowLastColumn="0" w:lastRowFirstColumn="0" w:lastRowLastColumn="0"/>
            </w:pPr>
            <w:r>
              <w:t>Sinon erreur</w:t>
            </w:r>
          </w:p>
        </w:tc>
      </w:tr>
    </w:tbl>
    <w:p w14:paraId="5F4E0E5B" w14:textId="77777777" w:rsidR="000675F0" w:rsidRDefault="000675F0" w:rsidP="000675F0">
      <w:pPr>
        <w:pStyle w:val="Lgende"/>
      </w:pPr>
      <w:bookmarkStart w:id="34" w:name="_Toc451122965"/>
      <w:r>
        <w:t xml:space="preserve">Figure </w:t>
      </w:r>
      <w:fldSimple w:instr=" SEQ Figure \* ARABIC ">
        <w:r>
          <w:rPr>
            <w:noProof/>
          </w:rPr>
          <w:t>2</w:t>
        </w:r>
      </w:fldSimple>
      <w:r>
        <w:t xml:space="preserve"> - Relation URL, méthode et action</w:t>
      </w:r>
      <w:bookmarkEnd w:id="34"/>
    </w:p>
    <w:p w14:paraId="5089A69A" w14:textId="77777777" w:rsidR="000675F0" w:rsidRDefault="000675F0" w:rsidP="000675F0">
      <w:pPr>
        <w:pStyle w:val="Pardeliste"/>
        <w:numPr>
          <w:ilvl w:val="0"/>
          <w:numId w:val="31"/>
        </w:numPr>
      </w:pPr>
      <w:r w:rsidRPr="00EC1540">
        <w:rPr>
          <w:b/>
        </w:rPr>
        <w:lastRenderedPageBreak/>
        <w:t>Performance</w:t>
      </w:r>
      <w:r>
        <w:t> : REST est « stateless », c’est à dire qu’entre deux appels aucun état du client est gardé en mémoire sur le serveur. Cela permet de maintenir les performances en ne surchargeant pas l’utilisation des ressources.</w:t>
      </w:r>
    </w:p>
    <w:p w14:paraId="4BC95137" w14:textId="77777777" w:rsidR="000675F0" w:rsidRDefault="000675F0" w:rsidP="000675F0">
      <w:pPr>
        <w:pStyle w:val="Pardeliste"/>
        <w:numPr>
          <w:ilvl w:val="0"/>
          <w:numId w:val="31"/>
        </w:numPr>
      </w:pPr>
      <w:r w:rsidRPr="00EC1540">
        <w:rPr>
          <w:b/>
        </w:rPr>
        <w:t>Economi</w:t>
      </w:r>
      <w:r>
        <w:rPr>
          <w:b/>
        </w:rPr>
        <w:t>e</w:t>
      </w:r>
      <w:r>
        <w:t> : REST n’impose pas de format d’échange, contrairement à SOAP qui oblige l’utilisation d’un format contraignant, lourd, et avec une faible quantité de « charge utile » en son sein. En effet les enveloppes SOAP dispose de balise superflu mais nécessaire au standard afin d’être compréhensible. REST quant à lui permet l’utilisation de format tel que le JSON qui offre un très bon rapport entre la charge utile et le poids totale des données envoyé.</w:t>
      </w:r>
    </w:p>
    <w:p w14:paraId="3CDF301F" w14:textId="4FA8DB0C" w:rsidR="000675F0" w:rsidRDefault="000675F0" w:rsidP="000675F0">
      <w:pPr>
        <w:pStyle w:val="Titre2"/>
      </w:pPr>
      <w:bookmarkStart w:id="35" w:name="_Toc451123710"/>
      <w:r>
        <w:t>JSON, format objet</w:t>
      </w:r>
      <w:bookmarkEnd w:id="35"/>
    </w:p>
    <w:p w14:paraId="31A594AD" w14:textId="77777777" w:rsidR="000675F0" w:rsidRDefault="000675F0" w:rsidP="000675F0">
      <w:pPr>
        <w:ind w:firstLine="708"/>
      </w:pPr>
      <w:r>
        <w:t>Depuis notre premier choix technique, le JAVA, nous avons emprunté le chemin de la programmation objet, pour rester cohérent avec nos précédents choix nous avons opté pour le format JSON qui permet une représentation objet des données aisément interprétable par l’homme. Le XML aurait pu être un concurrent mais compte tenu de son architecture en balise, beaucoup d’élément son donc répété alors qu’il n’apporte pas d’information supplémentaire lors d’un échange. De plus l’utilisation mondiale du format XML est en perpétuel baisse et ne laisse pas présager une grande expansion de l’intégration de ce dernier. Toujours dans un souci d’utiliser des technologies en accord avec l’évolution du monde informatique et son état actuel il ne nous a pas semblé approprié d’utiliser ce format.</w:t>
      </w:r>
    </w:p>
    <w:p w14:paraId="384583A5" w14:textId="77777777" w:rsidR="000675F0" w:rsidRDefault="000675F0" w:rsidP="000675F0">
      <w:pPr>
        <w:keepNext/>
      </w:pPr>
      <w:r>
        <w:rPr>
          <w:noProof/>
        </w:rPr>
        <w:drawing>
          <wp:inline distT="0" distB="0" distL="0" distR="0" wp14:anchorId="4AD843B3" wp14:editId="65AA08BC">
            <wp:extent cx="5722559" cy="3276000"/>
            <wp:effectExtent l="0" t="0" r="0" b="635"/>
            <wp:docPr id="17" name="Image 17" descr="/Users/mbayou/Downloads/json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bayou/Downloads/jsononly.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3089" b="14375"/>
                    <a:stretch/>
                  </pic:blipFill>
                  <pic:spPr bwMode="auto">
                    <a:xfrm>
                      <a:off x="0" y="0"/>
                      <a:ext cx="5760720" cy="3297846"/>
                    </a:xfrm>
                    <a:prstGeom prst="rect">
                      <a:avLst/>
                    </a:prstGeom>
                    <a:noFill/>
                    <a:ln>
                      <a:noFill/>
                    </a:ln>
                    <a:extLst>
                      <a:ext uri="{53640926-AAD7-44D8-BBD7-CCE9431645EC}">
                        <a14:shadowObscured xmlns:a14="http://schemas.microsoft.com/office/drawing/2010/main"/>
                      </a:ext>
                    </a:extLst>
                  </pic:spPr>
                </pic:pic>
              </a:graphicData>
            </a:graphic>
          </wp:inline>
        </w:drawing>
      </w:r>
    </w:p>
    <w:p w14:paraId="5DD81FC4" w14:textId="77777777" w:rsidR="000675F0" w:rsidRDefault="000675F0" w:rsidP="000675F0">
      <w:pPr>
        <w:pStyle w:val="Lgende"/>
      </w:pPr>
      <w:bookmarkStart w:id="36" w:name="_Toc451122966"/>
      <w:r>
        <w:t xml:space="preserve">Figure </w:t>
      </w:r>
      <w:fldSimple w:instr=" SEQ Figure \* ARABIC ">
        <w:r>
          <w:rPr>
            <w:noProof/>
          </w:rPr>
          <w:t>3</w:t>
        </w:r>
      </w:fldSimple>
      <w:r>
        <w:t xml:space="preserve"> - Pourcentage de nouvelles API ne supportant que le format JSON</w:t>
      </w:r>
      <w:bookmarkEnd w:id="36"/>
    </w:p>
    <w:p w14:paraId="47477F57" w14:textId="77777777" w:rsidR="000675F0" w:rsidRDefault="000675F0" w:rsidP="000675F0">
      <w:pPr>
        <w:keepNext/>
      </w:pPr>
      <w:r>
        <w:rPr>
          <w:noProof/>
        </w:rPr>
        <w:lastRenderedPageBreak/>
        <w:drawing>
          <wp:inline distT="0" distB="0" distL="0" distR="0" wp14:anchorId="471E04EA" wp14:editId="65AF5F12">
            <wp:extent cx="5755911" cy="3708000"/>
            <wp:effectExtent l="0" t="0" r="10160" b="635"/>
            <wp:docPr id="5" name="Image 5" descr="/Users/mbayou/Downloads/bye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bayou/Downloads/byexml.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3028"/>
                    <a:stretch/>
                  </pic:blipFill>
                  <pic:spPr bwMode="auto">
                    <a:xfrm>
                      <a:off x="0" y="0"/>
                      <a:ext cx="5760720" cy="3711098"/>
                    </a:xfrm>
                    <a:prstGeom prst="rect">
                      <a:avLst/>
                    </a:prstGeom>
                    <a:noFill/>
                    <a:ln>
                      <a:noFill/>
                    </a:ln>
                    <a:extLst>
                      <a:ext uri="{53640926-AAD7-44D8-BBD7-CCE9431645EC}">
                        <a14:shadowObscured xmlns:a14="http://schemas.microsoft.com/office/drawing/2010/main"/>
                      </a:ext>
                    </a:extLst>
                  </pic:spPr>
                </pic:pic>
              </a:graphicData>
            </a:graphic>
          </wp:inline>
        </w:drawing>
      </w:r>
    </w:p>
    <w:p w14:paraId="1CECFDFB" w14:textId="77777777" w:rsidR="000675F0" w:rsidRDefault="000675F0" w:rsidP="000675F0">
      <w:pPr>
        <w:pStyle w:val="Lgende"/>
      </w:pPr>
      <w:bookmarkStart w:id="37" w:name="_Toc451122967"/>
      <w:r>
        <w:t xml:space="preserve">Figure </w:t>
      </w:r>
      <w:fldSimple w:instr=" SEQ Figure \* ARABIC ">
        <w:r>
          <w:rPr>
            <w:noProof/>
          </w:rPr>
          <w:t>4</w:t>
        </w:r>
      </w:fldSimple>
      <w:r>
        <w:t xml:space="preserve"> - Pourcentage d'API avec un support XML</w:t>
      </w:r>
      <w:bookmarkEnd w:id="37"/>
    </w:p>
    <w:p w14:paraId="5C6CA954" w14:textId="08C83726" w:rsidR="000675F0" w:rsidRDefault="002710DF" w:rsidP="002710DF">
      <w:pPr>
        <w:pStyle w:val="Titre"/>
      </w:pPr>
      <w:r>
        <w:lastRenderedPageBreak/>
        <w:t>Fonctionnalité</w:t>
      </w:r>
    </w:p>
    <w:p w14:paraId="1FF4AE1C" w14:textId="261C1923" w:rsidR="002710DF" w:rsidRDefault="002710DF" w:rsidP="002710DF">
      <w:pPr>
        <w:pStyle w:val="Titre1"/>
      </w:pPr>
      <w:r>
        <w:t>Lister les vols</w:t>
      </w:r>
    </w:p>
    <w:p w14:paraId="684E8611" w14:textId="11A96BC4" w:rsidR="002710DF" w:rsidRDefault="002710DF" w:rsidP="002710DF">
      <w:pPr>
        <w:pStyle w:val="Titre2"/>
      </w:pPr>
      <w:r>
        <w:t>Diagramme de séquence</w:t>
      </w:r>
    </w:p>
    <w:p w14:paraId="003EE4F4" w14:textId="0ABE05D8" w:rsidR="002710DF" w:rsidRPr="002710DF" w:rsidRDefault="002710DF" w:rsidP="002710DF">
      <w:r>
        <w:rPr>
          <w:noProof/>
        </w:rPr>
        <w:drawing>
          <wp:inline distT="0" distB="0" distL="0" distR="0" wp14:anchorId="092E3848" wp14:editId="07B375E2">
            <wp:extent cx="5755640" cy="2070735"/>
            <wp:effectExtent l="0" t="0" r="0" b="0"/>
            <wp:docPr id="1" name="Image 1" descr="/Users/mbayou/Downloads/listV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640" cy="2070735"/>
                    </a:xfrm>
                    <a:prstGeom prst="rect">
                      <a:avLst/>
                    </a:prstGeom>
                    <a:noFill/>
                    <a:ln>
                      <a:noFill/>
                    </a:ln>
                  </pic:spPr>
                </pic:pic>
              </a:graphicData>
            </a:graphic>
          </wp:inline>
        </w:drawing>
      </w:r>
    </w:p>
    <w:p w14:paraId="6F950501" w14:textId="77777777" w:rsidR="002710DF" w:rsidRDefault="002710DF" w:rsidP="002710DF">
      <w:pPr>
        <w:pStyle w:val="Titre2"/>
      </w:pPr>
      <w:r>
        <w:t>Documentation</w:t>
      </w:r>
    </w:p>
    <w:p w14:paraId="3AD84E89" w14:textId="77777777" w:rsidR="002710DF" w:rsidRPr="002710DF" w:rsidRDefault="002710DF" w:rsidP="002710DF"/>
    <w:p w14:paraId="19B5F606" w14:textId="17019F06" w:rsidR="002710DF" w:rsidRPr="002710DF" w:rsidRDefault="002710DF" w:rsidP="002710DF">
      <w:pPr>
        <w:pBdr>
          <w:top w:val="single" w:sz="4" w:space="1" w:color="auto"/>
          <w:bottom w:val="single" w:sz="4" w:space="1" w:color="auto"/>
        </w:pBdr>
        <w:rPr>
          <w:b/>
        </w:rPr>
      </w:pPr>
      <w:r w:rsidRPr="002710DF">
        <w:rPr>
          <w:b/>
        </w:rPr>
        <w:t>GET /</w:t>
      </w:r>
      <w:r w:rsidR="002F5DAE">
        <w:rPr>
          <w:b/>
        </w:rPr>
        <w:t>f</w:t>
      </w:r>
      <w:r w:rsidRPr="002710DF">
        <w:rPr>
          <w:b/>
        </w:rPr>
        <w:t>lights</w:t>
      </w:r>
    </w:p>
    <w:p w14:paraId="05A769EE" w14:textId="0AFB96AF" w:rsidR="002710DF" w:rsidRDefault="002710DF" w:rsidP="002710DF">
      <w:r w:rsidRPr="002710DF">
        <w:t>Retour</w:t>
      </w:r>
      <w:r>
        <w:t>ne la liste des vols disponible sur le système</w:t>
      </w:r>
    </w:p>
    <w:p w14:paraId="7F6C6BFE" w14:textId="77777777" w:rsidR="002710DF" w:rsidRPr="002710DF" w:rsidRDefault="002710DF" w:rsidP="002710DF"/>
    <w:tbl>
      <w:tblPr>
        <w:tblStyle w:val="TableauGrille6Couleur-Accentuation5"/>
        <w:tblW w:w="0" w:type="auto"/>
        <w:tblLook w:val="04A0" w:firstRow="1" w:lastRow="0" w:firstColumn="1" w:lastColumn="0" w:noHBand="0" w:noVBand="1"/>
      </w:tblPr>
      <w:tblGrid>
        <w:gridCol w:w="4606"/>
        <w:gridCol w:w="4607"/>
      </w:tblGrid>
      <w:tr w:rsidR="002710DF" w14:paraId="7F3DDB42"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D5DE9B3" w14:textId="066B15EB" w:rsidR="002710DF" w:rsidRDefault="002710DF" w:rsidP="002710DF">
            <w:r>
              <w:t>Méthode http</w:t>
            </w:r>
          </w:p>
        </w:tc>
        <w:tc>
          <w:tcPr>
            <w:tcW w:w="4607" w:type="dxa"/>
          </w:tcPr>
          <w:p w14:paraId="66DB1EEA" w14:textId="553497E9" w:rsidR="002710DF" w:rsidRDefault="002710DF" w:rsidP="002710DF">
            <w:pPr>
              <w:cnfStyle w:val="100000000000" w:firstRow="1" w:lastRow="0" w:firstColumn="0" w:lastColumn="0" w:oddVBand="0" w:evenVBand="0" w:oddHBand="0" w:evenHBand="0" w:firstRowFirstColumn="0" w:firstRowLastColumn="0" w:lastRowFirstColumn="0" w:lastRowLastColumn="0"/>
            </w:pPr>
            <w:r>
              <w:t>GET</w:t>
            </w:r>
          </w:p>
        </w:tc>
      </w:tr>
      <w:tr w:rsidR="002710DF" w14:paraId="36D943E6"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3117488" w14:textId="5DB4A0AE" w:rsidR="002710DF" w:rsidRDefault="002710DF" w:rsidP="002710DF">
            <w:r>
              <w:t>Format réponse</w:t>
            </w:r>
          </w:p>
        </w:tc>
        <w:tc>
          <w:tcPr>
            <w:tcW w:w="4607" w:type="dxa"/>
          </w:tcPr>
          <w:p w14:paraId="4FB03B21" w14:textId="758527A6" w:rsidR="002710DF" w:rsidRDefault="002710DF" w:rsidP="002710DF">
            <w:pPr>
              <w:cnfStyle w:val="000000100000" w:firstRow="0" w:lastRow="0" w:firstColumn="0" w:lastColumn="0" w:oddVBand="0" w:evenVBand="0" w:oddHBand="1" w:evenHBand="0" w:firstRowFirstColumn="0" w:firstRowLastColumn="0" w:lastRowFirstColumn="0" w:lastRowLastColumn="0"/>
            </w:pPr>
            <w:r>
              <w:t>JSON</w:t>
            </w:r>
          </w:p>
        </w:tc>
      </w:tr>
      <w:tr w:rsidR="002710DF" w14:paraId="589FE6B5" w14:textId="77777777" w:rsidTr="00720EEB">
        <w:tc>
          <w:tcPr>
            <w:cnfStyle w:val="001000000000" w:firstRow="0" w:lastRow="0" w:firstColumn="1" w:lastColumn="0" w:oddVBand="0" w:evenVBand="0" w:oddHBand="0" w:evenHBand="0" w:firstRowFirstColumn="0" w:firstRowLastColumn="0" w:lastRowFirstColumn="0" w:lastRowLastColumn="0"/>
            <w:tcW w:w="4606" w:type="dxa"/>
          </w:tcPr>
          <w:p w14:paraId="480E900B" w14:textId="104EEF7D" w:rsidR="002710DF" w:rsidRDefault="002710DF" w:rsidP="002710DF">
            <w:r>
              <w:t>Objet</w:t>
            </w:r>
          </w:p>
        </w:tc>
        <w:tc>
          <w:tcPr>
            <w:tcW w:w="4607" w:type="dxa"/>
          </w:tcPr>
          <w:p w14:paraId="71B8C664" w14:textId="3F463C57" w:rsidR="002710DF" w:rsidRDefault="002710DF" w:rsidP="002710DF">
            <w:pPr>
              <w:cnfStyle w:val="000000000000" w:firstRow="0" w:lastRow="0" w:firstColumn="0" w:lastColumn="0" w:oddVBand="0" w:evenVBand="0" w:oddHBand="0" w:evenHBand="0" w:firstRowFirstColumn="0" w:firstRowLastColumn="0" w:lastRowFirstColumn="0" w:lastRowLastColumn="0"/>
            </w:pPr>
            <w:r>
              <w:t>Flight[]</w:t>
            </w:r>
          </w:p>
        </w:tc>
      </w:tr>
    </w:tbl>
    <w:p w14:paraId="57E34B2B" w14:textId="77777777" w:rsidR="002710DF" w:rsidRDefault="002710DF" w:rsidP="002710DF"/>
    <w:p w14:paraId="77C8CC85" w14:textId="6D5B0532" w:rsidR="002710DF" w:rsidRPr="002710DF" w:rsidRDefault="002710DF" w:rsidP="002710DF">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710DF" w14:paraId="3531BBFC" w14:textId="77777777" w:rsidTr="00720E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70AA464" w14:textId="29AFA427" w:rsidR="002710DF" w:rsidRDefault="002710DF" w:rsidP="002710DF">
            <w:r>
              <w:t>Code</w:t>
            </w:r>
          </w:p>
        </w:tc>
        <w:tc>
          <w:tcPr>
            <w:tcW w:w="4607" w:type="dxa"/>
          </w:tcPr>
          <w:p w14:paraId="1E516F90" w14:textId="52394170" w:rsidR="002710DF" w:rsidRDefault="002710DF" w:rsidP="002710DF">
            <w:pPr>
              <w:cnfStyle w:val="100000000000" w:firstRow="1" w:lastRow="0" w:firstColumn="0" w:lastColumn="0" w:oddVBand="0" w:evenVBand="0" w:oddHBand="0" w:evenHBand="0" w:firstRowFirstColumn="0" w:firstRowLastColumn="0" w:lastRowFirstColumn="0" w:lastRowLastColumn="0"/>
            </w:pPr>
            <w:r>
              <w:t>Description</w:t>
            </w:r>
          </w:p>
        </w:tc>
      </w:tr>
      <w:tr w:rsidR="002710DF" w14:paraId="629FDB5F" w14:textId="77777777" w:rsidTr="00720E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0056FC3" w14:textId="79903449" w:rsidR="002710DF" w:rsidRDefault="002710DF" w:rsidP="002710DF">
            <w:r>
              <w:t>400</w:t>
            </w:r>
          </w:p>
        </w:tc>
        <w:tc>
          <w:tcPr>
            <w:tcW w:w="4607" w:type="dxa"/>
          </w:tcPr>
          <w:p w14:paraId="7B9D7509" w14:textId="7345526F" w:rsidR="002710DF" w:rsidRDefault="002710DF" w:rsidP="002710DF">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70D06F8B" w14:textId="45C7A223" w:rsidR="002710DF" w:rsidRDefault="002710DF" w:rsidP="002710DF">
      <w:pPr>
        <w:ind w:left="708" w:hanging="708"/>
      </w:pPr>
    </w:p>
    <w:p w14:paraId="293BABA3" w14:textId="25B1D833" w:rsidR="002710DF" w:rsidRPr="004B0EE9" w:rsidRDefault="002710DF" w:rsidP="004B0EE9">
      <w:pPr>
        <w:ind w:left="708" w:hanging="708"/>
        <w:rPr>
          <w:b/>
        </w:rPr>
      </w:pPr>
      <w:r>
        <w:rPr>
          <w:b/>
        </w:rPr>
        <w:t>Query</w:t>
      </w:r>
    </w:p>
    <w:tbl>
      <w:tblPr>
        <w:tblStyle w:val="TableauGrille4-Accentuation5"/>
        <w:tblW w:w="9235" w:type="dxa"/>
        <w:tblLook w:val="04A0" w:firstRow="1" w:lastRow="0" w:firstColumn="1" w:lastColumn="0" w:noHBand="0" w:noVBand="1"/>
      </w:tblPr>
      <w:tblGrid>
        <w:gridCol w:w="2209"/>
        <w:gridCol w:w="917"/>
        <w:gridCol w:w="1417"/>
        <w:gridCol w:w="4692"/>
      </w:tblGrid>
      <w:tr w:rsidR="004B0EE9" w:rsidRPr="004B0EE9" w14:paraId="04EF08B2" w14:textId="77777777" w:rsidTr="004B0E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5B5EDF87" w14:textId="16105E21" w:rsidR="00720EEB" w:rsidRPr="004B0EE9" w:rsidRDefault="00720EEB" w:rsidP="002710DF">
            <w:r w:rsidRPr="004B0EE9">
              <w:t>Nom</w:t>
            </w:r>
          </w:p>
        </w:tc>
        <w:tc>
          <w:tcPr>
            <w:tcW w:w="917" w:type="dxa"/>
          </w:tcPr>
          <w:p w14:paraId="61B219FA" w14:textId="0CF7C506"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Type</w:t>
            </w:r>
          </w:p>
        </w:tc>
        <w:tc>
          <w:tcPr>
            <w:tcW w:w="1417" w:type="dxa"/>
          </w:tcPr>
          <w:p w14:paraId="089B8728" w14:textId="184E3107"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Obligatoire</w:t>
            </w:r>
          </w:p>
        </w:tc>
        <w:tc>
          <w:tcPr>
            <w:tcW w:w="4692" w:type="dxa"/>
          </w:tcPr>
          <w:p w14:paraId="519CBC42" w14:textId="0ABB95B7" w:rsidR="00720EEB" w:rsidRPr="004B0EE9" w:rsidRDefault="00720EEB" w:rsidP="002710DF">
            <w:pPr>
              <w:cnfStyle w:val="100000000000" w:firstRow="1" w:lastRow="0" w:firstColumn="0" w:lastColumn="0" w:oddVBand="0" w:evenVBand="0" w:oddHBand="0" w:evenHBand="0" w:firstRowFirstColumn="0" w:firstRowLastColumn="0" w:lastRowFirstColumn="0" w:lastRowLastColumn="0"/>
            </w:pPr>
            <w:r w:rsidRPr="004B0EE9">
              <w:t>Descirption</w:t>
            </w:r>
          </w:p>
        </w:tc>
      </w:tr>
      <w:tr w:rsidR="004B0EE9" w14:paraId="78ED9BE5"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612D4A89" w14:textId="28215E2A" w:rsidR="00720EEB" w:rsidRDefault="00720EEB" w:rsidP="002710DF">
            <w:pPr>
              <w:rPr>
                <w:b w:val="0"/>
              </w:rPr>
            </w:pPr>
            <w:r>
              <w:rPr>
                <w:b w:val="0"/>
              </w:rPr>
              <w:t>arrival</w:t>
            </w:r>
          </w:p>
        </w:tc>
        <w:tc>
          <w:tcPr>
            <w:tcW w:w="917" w:type="dxa"/>
          </w:tcPr>
          <w:p w14:paraId="21915A9D" w14:textId="62A262E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04E01A4" w14:textId="19254DA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BA1CACB" w14:textId="3953C166"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Code de l’aéroport d’arrivé</w:t>
            </w:r>
          </w:p>
        </w:tc>
      </w:tr>
      <w:tr w:rsidR="004B0EE9" w14:paraId="3EAE295F"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4E828B57" w14:textId="114F9470" w:rsidR="00720EEB" w:rsidRDefault="00720EEB" w:rsidP="002710DF">
            <w:pPr>
              <w:rPr>
                <w:b w:val="0"/>
              </w:rPr>
            </w:pPr>
            <w:r>
              <w:rPr>
                <w:b w:val="0"/>
              </w:rPr>
              <w:t>departure</w:t>
            </w:r>
          </w:p>
        </w:tc>
        <w:tc>
          <w:tcPr>
            <w:tcW w:w="917" w:type="dxa"/>
          </w:tcPr>
          <w:p w14:paraId="012858DC" w14:textId="0AB91B3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03E591A5" w14:textId="472081C4"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19111061" w14:textId="22A375DC"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Code de l’aéroport de départ</w:t>
            </w:r>
          </w:p>
        </w:tc>
      </w:tr>
      <w:tr w:rsidR="004B0EE9" w14:paraId="7AB7D376"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3A75EAB3" w14:textId="34FE3D2B" w:rsidR="00720EEB" w:rsidRDefault="00720EEB" w:rsidP="002710DF">
            <w:pPr>
              <w:rPr>
                <w:b w:val="0"/>
              </w:rPr>
            </w:pPr>
            <w:r>
              <w:rPr>
                <w:b w:val="0"/>
              </w:rPr>
              <w:t>arrivalDate</w:t>
            </w:r>
          </w:p>
        </w:tc>
        <w:tc>
          <w:tcPr>
            <w:tcW w:w="917" w:type="dxa"/>
          </w:tcPr>
          <w:p w14:paraId="58B9A221" w14:textId="7A5540DA"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648DA24E" w14:textId="451F1957"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8986DC4" w14:textId="11B14255"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Date et heure d’arrivé au format ISO-8601</w:t>
            </w:r>
          </w:p>
        </w:tc>
      </w:tr>
      <w:tr w:rsidR="004B0EE9" w14:paraId="576D4582" w14:textId="77777777" w:rsidTr="004B0EE9">
        <w:tc>
          <w:tcPr>
            <w:cnfStyle w:val="001000000000" w:firstRow="0" w:lastRow="0" w:firstColumn="1" w:lastColumn="0" w:oddVBand="0" w:evenVBand="0" w:oddHBand="0" w:evenHBand="0" w:firstRowFirstColumn="0" w:firstRowLastColumn="0" w:lastRowFirstColumn="0" w:lastRowLastColumn="0"/>
            <w:tcW w:w="2209" w:type="dxa"/>
          </w:tcPr>
          <w:p w14:paraId="79385F35" w14:textId="187D621B" w:rsidR="00720EEB" w:rsidRDefault="00720EEB" w:rsidP="002710DF">
            <w:pPr>
              <w:rPr>
                <w:b w:val="0"/>
              </w:rPr>
            </w:pPr>
            <w:r>
              <w:rPr>
                <w:b w:val="0"/>
              </w:rPr>
              <w:t>departureDate</w:t>
            </w:r>
          </w:p>
        </w:tc>
        <w:tc>
          <w:tcPr>
            <w:tcW w:w="917" w:type="dxa"/>
          </w:tcPr>
          <w:p w14:paraId="02A97283" w14:textId="33A5D66B"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String</w:t>
            </w:r>
          </w:p>
        </w:tc>
        <w:tc>
          <w:tcPr>
            <w:tcW w:w="1417" w:type="dxa"/>
          </w:tcPr>
          <w:p w14:paraId="399AC19D" w14:textId="551BEFFA" w:rsidR="00720EEB" w:rsidRPr="004B0EE9" w:rsidRDefault="00720EEB" w:rsidP="002710DF">
            <w:pPr>
              <w:cnfStyle w:val="000000000000" w:firstRow="0" w:lastRow="0" w:firstColumn="0" w:lastColumn="0" w:oddVBand="0" w:evenVBand="0" w:oddHBand="0" w:evenHBand="0" w:firstRowFirstColumn="0" w:firstRowLastColumn="0" w:lastRowFirstColumn="0" w:lastRowLastColumn="0"/>
            </w:pPr>
            <w:r w:rsidRPr="004B0EE9">
              <w:t>Non</w:t>
            </w:r>
          </w:p>
        </w:tc>
        <w:tc>
          <w:tcPr>
            <w:tcW w:w="4692" w:type="dxa"/>
          </w:tcPr>
          <w:p w14:paraId="01027C75" w14:textId="1CD4FF90" w:rsidR="00720EEB" w:rsidRPr="004B0EE9" w:rsidRDefault="00720EEB" w:rsidP="00720EEB">
            <w:pPr>
              <w:cnfStyle w:val="000000000000" w:firstRow="0" w:lastRow="0" w:firstColumn="0" w:lastColumn="0" w:oddVBand="0" w:evenVBand="0" w:oddHBand="0" w:evenHBand="0" w:firstRowFirstColumn="0" w:firstRowLastColumn="0" w:lastRowFirstColumn="0" w:lastRowLastColumn="0"/>
            </w:pPr>
            <w:r w:rsidRPr="004B0EE9">
              <w:t>Date et heure de départ au format ISO-8601</w:t>
            </w:r>
          </w:p>
        </w:tc>
      </w:tr>
      <w:tr w:rsidR="004B0EE9" w14:paraId="6EBD91D1" w14:textId="77777777" w:rsidTr="004B0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9" w:type="dxa"/>
          </w:tcPr>
          <w:p w14:paraId="7F5D662A" w14:textId="7BD0E60A" w:rsidR="00720EEB" w:rsidRDefault="00720EEB" w:rsidP="002710DF">
            <w:pPr>
              <w:rPr>
                <w:b w:val="0"/>
              </w:rPr>
            </w:pPr>
            <w:r>
              <w:rPr>
                <w:b w:val="0"/>
              </w:rPr>
              <w:lastRenderedPageBreak/>
              <w:t>flightDay</w:t>
            </w:r>
          </w:p>
        </w:tc>
        <w:tc>
          <w:tcPr>
            <w:tcW w:w="917" w:type="dxa"/>
          </w:tcPr>
          <w:p w14:paraId="3D2561ED" w14:textId="7C1F9E02"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String</w:t>
            </w:r>
          </w:p>
        </w:tc>
        <w:tc>
          <w:tcPr>
            <w:tcW w:w="1417" w:type="dxa"/>
          </w:tcPr>
          <w:p w14:paraId="5E2AA6EC" w14:textId="2BD22DB4" w:rsidR="00720EEB" w:rsidRPr="004B0EE9" w:rsidRDefault="00720EEB" w:rsidP="002710DF">
            <w:pPr>
              <w:cnfStyle w:val="000000100000" w:firstRow="0" w:lastRow="0" w:firstColumn="0" w:lastColumn="0" w:oddVBand="0" w:evenVBand="0" w:oddHBand="1" w:evenHBand="0" w:firstRowFirstColumn="0" w:firstRowLastColumn="0" w:lastRowFirstColumn="0" w:lastRowLastColumn="0"/>
            </w:pPr>
            <w:r w:rsidRPr="004B0EE9">
              <w:t>Non</w:t>
            </w:r>
          </w:p>
        </w:tc>
        <w:tc>
          <w:tcPr>
            <w:tcW w:w="4692" w:type="dxa"/>
          </w:tcPr>
          <w:p w14:paraId="2552A62B" w14:textId="6BD28170" w:rsidR="00720EEB" w:rsidRPr="004B0EE9" w:rsidRDefault="00720EEB" w:rsidP="00720EEB">
            <w:pPr>
              <w:cnfStyle w:val="000000100000" w:firstRow="0" w:lastRow="0" w:firstColumn="0" w:lastColumn="0" w:oddVBand="0" w:evenVBand="0" w:oddHBand="1" w:evenHBand="0" w:firstRowFirstColumn="0" w:firstRowLastColumn="0" w:lastRowFirstColumn="0" w:lastRowLastColumn="0"/>
            </w:pPr>
            <w:r w:rsidRPr="004B0EE9">
              <w:t>Date du départ au format ISO-8601</w:t>
            </w:r>
          </w:p>
        </w:tc>
      </w:tr>
    </w:tbl>
    <w:p w14:paraId="6513EF08" w14:textId="778A4130" w:rsidR="00720EEB" w:rsidRDefault="00720EEB" w:rsidP="002710DF">
      <w:pPr>
        <w:ind w:left="708" w:hanging="708"/>
        <w:rPr>
          <w:b/>
        </w:rPr>
      </w:pPr>
      <w:r>
        <w:rPr>
          <w:b/>
          <w:noProof/>
        </w:rPr>
        <mc:AlternateContent>
          <mc:Choice Requires="wps">
            <w:drawing>
              <wp:anchor distT="0" distB="0" distL="114300" distR="114300" simplePos="0" relativeHeight="251659264" behindDoc="0" locked="0" layoutInCell="1" allowOverlap="1" wp14:anchorId="5C82F201" wp14:editId="1F64798A">
                <wp:simplePos x="0" y="0"/>
                <wp:positionH relativeFrom="column">
                  <wp:posOffset>-48260</wp:posOffset>
                </wp:positionH>
                <wp:positionV relativeFrom="paragraph">
                  <wp:posOffset>396240</wp:posOffset>
                </wp:positionV>
                <wp:extent cx="5943600" cy="41783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A96F85" w14:textId="17496EF3" w:rsidR="004C35D1" w:rsidRDefault="004C35D1">
                            <w:r>
                              <w:t>http://localhost:9888/flights?arrival=BOD&amp;departureDate=</w:t>
                            </w:r>
                            <w:r w:rsidRPr="00720EEB">
                              <w:t xml:space="preserve"> </w:t>
                            </w:r>
                            <w:r>
                              <w:t>2016-04-10T09</w:t>
                            </w:r>
                            <w:r w:rsidRPr="00720EEB">
                              <w:t>:51:54Z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82F201" id="_x0000_t202" coordsize="21600,21600" o:spt="202" path="m0,0l0,21600,21600,21600,21600,0xe">
                <v:stroke joinstyle="miter"/>
                <v:path gradientshapeok="t" o:connecttype="rect"/>
              </v:shapetype>
              <v:shape id="Zone de texte 6" o:spid="_x0000_s1026" type="#_x0000_t202" style="position:absolute;left:0;text-align:left;margin-left:-3.8pt;margin-top:31.2pt;width:468pt;height:32.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" fillcolor="#dbe5f1 [660]" stroked="f">
                <v:textbox>
                  <w:txbxContent>
                    <w:p w14:paraId="3AA96F85" w14:textId="17496EF3" w:rsidR="004C35D1" w:rsidRDefault="004C35D1">
                      <w:r>
                        <w:t>http://localhost:9888/flights?arrival=BOD&amp;departureDate=</w:t>
                      </w:r>
                      <w:r w:rsidRPr="00720EEB">
                        <w:t xml:space="preserve"> </w:t>
                      </w:r>
                      <w:r>
                        <w:t>2016-04-10T09</w:t>
                      </w:r>
                      <w:r w:rsidRPr="00720EEB">
                        <w:t>:51:54Z</w:t>
                      </w:r>
                    </w:p>
                  </w:txbxContent>
                </v:textbox>
                <w10:wrap type="square"/>
              </v:shape>
            </w:pict>
          </mc:Fallback>
        </mc:AlternateContent>
      </w:r>
      <w:r>
        <w:rPr>
          <w:b/>
        </w:rPr>
        <w:t>Exemple :</w:t>
      </w:r>
    </w:p>
    <w:p w14:paraId="169DD4A3" w14:textId="71C45E94" w:rsidR="004B0EE9" w:rsidRDefault="004B0EE9" w:rsidP="002710DF">
      <w:pPr>
        <w:ind w:left="708" w:hanging="708"/>
        <w:rPr>
          <w:b/>
        </w:rPr>
      </w:pPr>
      <w:r>
        <w:rPr>
          <w:b/>
        </w:rPr>
        <w:t>Flight</w:t>
      </w:r>
    </w:p>
    <w:tbl>
      <w:tblPr>
        <w:tblStyle w:val="TableauGrille4-Accentuation5"/>
        <w:tblW w:w="9235" w:type="dxa"/>
        <w:tblLook w:val="04A0" w:firstRow="1" w:lastRow="0" w:firstColumn="1" w:lastColumn="0" w:noHBand="0" w:noVBand="1"/>
      </w:tblPr>
      <w:tblGrid>
        <w:gridCol w:w="2589"/>
        <w:gridCol w:w="2357"/>
        <w:gridCol w:w="1305"/>
        <w:gridCol w:w="2984"/>
      </w:tblGrid>
      <w:tr w:rsidR="00D00708" w14:paraId="72B06396" w14:textId="77777777" w:rsidTr="00D0070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55C9E3BF" w14:textId="2F765220" w:rsidR="004B0EE9" w:rsidRDefault="004B0EE9" w:rsidP="002710DF">
            <w:pPr>
              <w:rPr>
                <w:b w:val="0"/>
              </w:rPr>
            </w:pPr>
            <w:r>
              <w:rPr>
                <w:b w:val="0"/>
              </w:rPr>
              <w:t>Attribut</w:t>
            </w:r>
          </w:p>
        </w:tc>
        <w:tc>
          <w:tcPr>
            <w:tcW w:w="2357" w:type="dxa"/>
          </w:tcPr>
          <w:p w14:paraId="3D32E6EF" w14:textId="69396366"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4D242C7" w14:textId="59A72EB9"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158B1F8" w14:textId="7DB853E8" w:rsidR="004B0EE9" w:rsidRDefault="004B0EE9" w:rsidP="002710DF">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00708" w14:paraId="14823437"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3E9724B" w14:textId="2A4441F9" w:rsidR="004B0EE9" w:rsidRPr="004B0EE9" w:rsidRDefault="004B0EE9" w:rsidP="002710DF">
            <w:r>
              <w:t>i</w:t>
            </w:r>
            <w:r w:rsidRPr="004B0EE9">
              <w:t>d</w:t>
            </w:r>
          </w:p>
        </w:tc>
        <w:tc>
          <w:tcPr>
            <w:tcW w:w="2357" w:type="dxa"/>
          </w:tcPr>
          <w:p w14:paraId="5DD28A60" w14:textId="600C2BE3"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rsidRPr="004B0EE9">
              <w:t>int</w:t>
            </w:r>
          </w:p>
        </w:tc>
        <w:tc>
          <w:tcPr>
            <w:tcW w:w="1305" w:type="dxa"/>
          </w:tcPr>
          <w:p w14:paraId="71136AB3" w14:textId="4DFC9AC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0F14F77" w14:textId="6EC9982E"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D00708" w14:paraId="3FDA04ED"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219ED5B" w14:textId="2F915D23" w:rsidR="004B0EE9" w:rsidRPr="004B0EE9" w:rsidRDefault="004B0EE9" w:rsidP="002710DF">
            <w:r>
              <w:t>flightId</w:t>
            </w:r>
          </w:p>
        </w:tc>
        <w:tc>
          <w:tcPr>
            <w:tcW w:w="2357" w:type="dxa"/>
          </w:tcPr>
          <w:p w14:paraId="17B3B1EC" w14:textId="15595745"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3BD79DB" w14:textId="1F75A5B2"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6F8BF91" w14:textId="01C45D3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Identifiant du vol dans iatadb</w:t>
            </w:r>
          </w:p>
        </w:tc>
      </w:tr>
      <w:tr w:rsidR="00D00708" w14:paraId="78658132"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9FBDDA1" w14:textId="65392839" w:rsidR="004B0EE9" w:rsidRPr="004B0EE9" w:rsidRDefault="004B0EE9" w:rsidP="002710DF">
            <w:r>
              <w:t>airLine</w:t>
            </w:r>
          </w:p>
        </w:tc>
        <w:tc>
          <w:tcPr>
            <w:tcW w:w="2357" w:type="dxa"/>
          </w:tcPr>
          <w:p w14:paraId="3E7221AF" w14:textId="5CC90EB7"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B831941" w14:textId="28466490"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F6CB4EC" w14:textId="2F8CB93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 compagnie</w:t>
            </w:r>
          </w:p>
        </w:tc>
      </w:tr>
      <w:tr w:rsidR="00D00708" w14:paraId="7C93916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691A5598" w14:textId="21E91209" w:rsidR="004B0EE9" w:rsidRPr="004B0EE9" w:rsidRDefault="004B0EE9" w:rsidP="002710DF">
            <w:r>
              <w:t>arrivalAirportCode</w:t>
            </w:r>
          </w:p>
        </w:tc>
        <w:tc>
          <w:tcPr>
            <w:tcW w:w="2357" w:type="dxa"/>
          </w:tcPr>
          <w:p w14:paraId="3252A0EE" w14:textId="34E94F87"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26F495D7" w14:textId="759CAC88"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025289C" w14:textId="478806EB"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Code de l’aéroport d’arrivé</w:t>
            </w:r>
          </w:p>
        </w:tc>
      </w:tr>
      <w:tr w:rsidR="00D00708" w14:paraId="72B05CC3"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43F21F8" w14:textId="6754A275" w:rsidR="004B0EE9" w:rsidRPr="004B0EE9" w:rsidRDefault="004B0EE9" w:rsidP="002710DF">
            <w:r>
              <w:t>departureAirportCode</w:t>
            </w:r>
          </w:p>
        </w:tc>
        <w:tc>
          <w:tcPr>
            <w:tcW w:w="2357" w:type="dxa"/>
          </w:tcPr>
          <w:p w14:paraId="45070E6B" w14:textId="487E4581"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AC10B38" w14:textId="2F3D416D"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AD82FD9" w14:textId="1EEA1624"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Code de l’aéroport de départ</w:t>
            </w:r>
          </w:p>
        </w:tc>
      </w:tr>
      <w:tr w:rsidR="00D00708" w14:paraId="17375070"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72E3A93C" w14:textId="775BA203" w:rsidR="004B0EE9" w:rsidRPr="004B0EE9" w:rsidRDefault="004B0EE9" w:rsidP="002710DF">
            <w:r>
              <w:t>arrivalDate</w:t>
            </w:r>
          </w:p>
        </w:tc>
        <w:tc>
          <w:tcPr>
            <w:tcW w:w="2357" w:type="dxa"/>
          </w:tcPr>
          <w:p w14:paraId="22E06181" w14:textId="485ADC5A"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15094B56" w14:textId="60C4551D"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209BE1EF" w14:textId="70C4630E" w:rsidR="004B0EE9" w:rsidRPr="004B0EE9" w:rsidRDefault="004B0EE9" w:rsidP="002710DF">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D00708" w14:paraId="7F7EC076" w14:textId="77777777" w:rsidTr="00D00708">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40159E85" w14:textId="6B737BA2" w:rsidR="004B0EE9" w:rsidRPr="004B0EE9" w:rsidRDefault="004B0EE9" w:rsidP="002710DF">
            <w:r>
              <w:t>departureDate</w:t>
            </w:r>
          </w:p>
        </w:tc>
        <w:tc>
          <w:tcPr>
            <w:tcW w:w="2357" w:type="dxa"/>
          </w:tcPr>
          <w:p w14:paraId="186F393F" w14:textId="60F338C5" w:rsidR="004B0EE9" w:rsidRPr="004B0EE9" w:rsidRDefault="004B0EE9" w:rsidP="004B0EE9">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DF3F30F" w14:textId="7FEBF358"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2C08A1A" w14:textId="19E36E42" w:rsidR="004B0EE9" w:rsidRPr="004B0EE9" w:rsidRDefault="004B0EE9" w:rsidP="002710DF">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D00708" w14:paraId="5CF1684E"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3CAA77D6" w14:textId="56F7D3D8" w:rsidR="004B0EE9" w:rsidRPr="004B0EE9" w:rsidRDefault="00D00708" w:rsidP="002710DF">
            <w:r>
              <w:t>mseatCabinInformation</w:t>
            </w:r>
          </w:p>
        </w:tc>
        <w:tc>
          <w:tcPr>
            <w:tcW w:w="2357" w:type="dxa"/>
          </w:tcPr>
          <w:p w14:paraId="72C42814" w14:textId="3C5D8C34"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6A427136" w14:textId="6BD88586"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1FE1ED4" w14:textId="57749355" w:rsidR="004B0EE9"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D00708" w14:paraId="6E2D3465" w14:textId="77777777" w:rsidTr="00D00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43B6881" w14:textId="6A69CF25" w:rsidR="00D00708" w:rsidRPr="004B0EE9" w:rsidRDefault="00D00708" w:rsidP="002710DF">
            <w:r>
              <w:t>yseatCabinInformation</w:t>
            </w:r>
          </w:p>
        </w:tc>
        <w:tc>
          <w:tcPr>
            <w:tcW w:w="2357" w:type="dxa"/>
          </w:tcPr>
          <w:p w14:paraId="6624F37A" w14:textId="76638AC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SeatCabinInformation</w:t>
            </w:r>
          </w:p>
        </w:tc>
        <w:tc>
          <w:tcPr>
            <w:tcW w:w="1305" w:type="dxa"/>
          </w:tcPr>
          <w:p w14:paraId="329D8EA0" w14:textId="63D04AA9"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61755AE7" w14:textId="0F597037" w:rsidR="00D00708" w:rsidRPr="004B0EE9" w:rsidRDefault="00D00708" w:rsidP="002710DF">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D00708" w14:paraId="546B3252" w14:textId="77777777" w:rsidTr="00D00708">
        <w:tc>
          <w:tcPr>
            <w:cnfStyle w:val="001000000000" w:firstRow="0" w:lastRow="0" w:firstColumn="1" w:lastColumn="0" w:oddVBand="0" w:evenVBand="0" w:oddHBand="0" w:evenHBand="0" w:firstRowFirstColumn="0" w:firstRowLastColumn="0" w:lastRowFirstColumn="0" w:lastRowLastColumn="0"/>
            <w:tcW w:w="2589" w:type="dxa"/>
          </w:tcPr>
          <w:p w14:paraId="573FF6C8" w14:textId="7AD2BD76" w:rsidR="00D00708" w:rsidRPr="004B0EE9" w:rsidRDefault="00D00708" w:rsidP="002710DF">
            <w:r>
              <w:t>jseatCabinInformation</w:t>
            </w:r>
          </w:p>
        </w:tc>
        <w:tc>
          <w:tcPr>
            <w:tcW w:w="2357" w:type="dxa"/>
          </w:tcPr>
          <w:p w14:paraId="4BEB4CAB" w14:textId="7DF940A5"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1CE9192F" w14:textId="5E31FA24"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577EA7B" w14:textId="361A8CA1" w:rsidR="00D00708" w:rsidRPr="004B0EE9" w:rsidRDefault="00D00708" w:rsidP="002710DF">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3ABE6820" w14:textId="244E7AA7" w:rsidR="004B0EE9" w:rsidRDefault="00D00708" w:rsidP="00D00708">
      <w:pPr>
        <w:rPr>
          <w:b/>
        </w:rPr>
      </w:pPr>
      <w:r w:rsidRPr="00D00708">
        <w:rPr>
          <w:b/>
        </w:rPr>
        <w:t>SeatCabinInformation</w:t>
      </w:r>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1588C69E" w14:textId="77777777" w:rsidTr="00383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1111B10" w14:textId="521B6680" w:rsidR="00383F66" w:rsidRDefault="00383F66" w:rsidP="00D00708">
            <w:pPr>
              <w:rPr>
                <w:b w:val="0"/>
              </w:rPr>
            </w:pPr>
            <w:r>
              <w:rPr>
                <w:b w:val="0"/>
              </w:rPr>
              <w:t>Attribut</w:t>
            </w:r>
          </w:p>
        </w:tc>
        <w:tc>
          <w:tcPr>
            <w:tcW w:w="2303" w:type="dxa"/>
          </w:tcPr>
          <w:p w14:paraId="4848182B" w14:textId="0038118C"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0D3FDEB" w14:textId="0205E18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FC0E11C" w14:textId="36AAD92F" w:rsidR="00383F66" w:rsidRDefault="00383F66" w:rsidP="00D00708">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16DDE3C7" w14:textId="77777777" w:rsidTr="00383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B384DE7" w14:textId="535AA4B2" w:rsidR="00383F66" w:rsidRPr="00383F66" w:rsidRDefault="00383F66" w:rsidP="00D00708">
            <w:r w:rsidRPr="00383F66">
              <w:t>cabinClass</w:t>
            </w:r>
          </w:p>
        </w:tc>
        <w:tc>
          <w:tcPr>
            <w:tcW w:w="2303" w:type="dxa"/>
          </w:tcPr>
          <w:p w14:paraId="7A115ABA" w14:textId="576D2943"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06D27A2D" w14:textId="11D4DF10"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53A5B357" w14:textId="2E7E159F" w:rsidR="00383F66" w:rsidRPr="00383F66" w:rsidRDefault="00383F66" w:rsidP="00D00708">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383F66" w14:paraId="20EB55BE" w14:textId="77777777" w:rsidTr="00383F66">
        <w:tc>
          <w:tcPr>
            <w:cnfStyle w:val="001000000000" w:firstRow="0" w:lastRow="0" w:firstColumn="1" w:lastColumn="0" w:oddVBand="0" w:evenVBand="0" w:oddHBand="0" w:evenHBand="0" w:firstRowFirstColumn="0" w:firstRowLastColumn="0" w:lastRowFirstColumn="0" w:lastRowLastColumn="0"/>
            <w:tcW w:w="2303" w:type="dxa"/>
          </w:tcPr>
          <w:p w14:paraId="59781498" w14:textId="36104011" w:rsidR="00383F66" w:rsidRPr="00383F66" w:rsidRDefault="00383F66" w:rsidP="00D00708">
            <w:r w:rsidRPr="00383F66">
              <w:t>Quantity</w:t>
            </w:r>
          </w:p>
        </w:tc>
        <w:tc>
          <w:tcPr>
            <w:tcW w:w="2303" w:type="dxa"/>
          </w:tcPr>
          <w:p w14:paraId="6EBAFA1C" w14:textId="23004D4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1619FDC9" w14:textId="5DA13AD6"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7E29B400" w14:textId="66A71AF4" w:rsidR="00383F66" w:rsidRPr="00383F66" w:rsidRDefault="00383F66" w:rsidP="00D00708">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71C42039" w14:textId="77777777" w:rsidR="00D00708" w:rsidRPr="00D00708" w:rsidRDefault="00D00708" w:rsidP="00D00708">
      <w:pPr>
        <w:rPr>
          <w:b/>
        </w:rPr>
      </w:pPr>
    </w:p>
    <w:p w14:paraId="1DBBC43E" w14:textId="009E44E4" w:rsidR="00383F66" w:rsidRDefault="00720EEB" w:rsidP="00383F66">
      <w:pPr>
        <w:ind w:left="708" w:hanging="708"/>
        <w:rPr>
          <w:b/>
        </w:rPr>
      </w:pPr>
      <w:r>
        <w:rPr>
          <w:b/>
          <w:noProof/>
        </w:rPr>
        <w:lastRenderedPageBreak/>
        <mc:AlternateContent>
          <mc:Choice Requires="wps">
            <w:drawing>
              <wp:anchor distT="0" distB="0" distL="114300" distR="114300" simplePos="0" relativeHeight="251660288" behindDoc="0" locked="0" layoutInCell="1" allowOverlap="1" wp14:anchorId="759E1F67" wp14:editId="570930B1">
                <wp:simplePos x="0" y="0"/>
                <wp:positionH relativeFrom="column">
                  <wp:posOffset>-49530</wp:posOffset>
                </wp:positionH>
                <wp:positionV relativeFrom="paragraph">
                  <wp:posOffset>304165</wp:posOffset>
                </wp:positionV>
                <wp:extent cx="5939155" cy="4448810"/>
                <wp:effectExtent l="0" t="0" r="4445" b="0"/>
                <wp:wrapSquare wrapText="bothSides"/>
                <wp:docPr id="7" name="Zone de texte 7"/>
                <wp:cNvGraphicFramePr/>
                <a:graphic xmlns:a="http://schemas.openxmlformats.org/drawingml/2006/main">
                  <a:graphicData uri="http://schemas.microsoft.com/office/word/2010/wordprocessingShape">
                    <wps:wsp>
                      <wps:cNvSpPr txBox="1"/>
                      <wps:spPr>
                        <a:xfrm>
                          <a:off x="0" y="0"/>
                          <a:ext cx="5939155" cy="444881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5CBBDC9" w14:textId="77777777" w:rsidR="004C35D1" w:rsidRDefault="004C35D1" w:rsidP="00720EEB">
                            <w:pPr>
                              <w:spacing w:before="0"/>
                            </w:pPr>
                            <w:r>
                              <w:t>[</w:t>
                            </w:r>
                          </w:p>
                          <w:p w14:paraId="443C7B92" w14:textId="77777777" w:rsidR="004C35D1" w:rsidRDefault="004C35D1" w:rsidP="00720EEB">
                            <w:pPr>
                              <w:spacing w:before="0"/>
                            </w:pPr>
                            <w:r>
                              <w:t xml:space="preserve">  {</w:t>
                            </w:r>
                          </w:p>
                          <w:p w14:paraId="5F5D68AD" w14:textId="77777777" w:rsidR="004C35D1" w:rsidRDefault="004C35D1" w:rsidP="00720EEB">
                            <w:pPr>
                              <w:spacing w:before="0"/>
                            </w:pPr>
                            <w:r>
                              <w:t xml:space="preserve">    "id": 162,</w:t>
                            </w:r>
                          </w:p>
                          <w:p w14:paraId="1D85B07B" w14:textId="77777777" w:rsidR="004C35D1" w:rsidRDefault="004C35D1" w:rsidP="00720EEB">
                            <w:pPr>
                              <w:spacing w:before="0"/>
                            </w:pPr>
                            <w:r>
                              <w:t xml:space="preserve">    "flightId": 825,</w:t>
                            </w:r>
                          </w:p>
                          <w:p w14:paraId="2CD02D49" w14:textId="77777777" w:rsidR="004C35D1" w:rsidRDefault="004C35D1" w:rsidP="00720EEB">
                            <w:pPr>
                              <w:spacing w:before="0"/>
                            </w:pPr>
                            <w:r>
                              <w:t xml:space="preserve">    "airLine": "IR",</w:t>
                            </w:r>
                          </w:p>
                          <w:p w14:paraId="496611C0" w14:textId="77777777" w:rsidR="004C35D1" w:rsidRDefault="004C35D1" w:rsidP="00720EEB">
                            <w:pPr>
                              <w:spacing w:before="0"/>
                            </w:pPr>
                            <w:r>
                              <w:t xml:space="preserve">    "arrivalAirportCode": "IQT",</w:t>
                            </w:r>
                          </w:p>
                          <w:p w14:paraId="6BC3D07C" w14:textId="77777777" w:rsidR="004C35D1" w:rsidRDefault="004C35D1" w:rsidP="00720EEB">
                            <w:pPr>
                              <w:spacing w:before="0"/>
                            </w:pPr>
                            <w:r>
                              <w:t xml:space="preserve">    "departureAirportCode": "PCL",</w:t>
                            </w:r>
                          </w:p>
                          <w:p w14:paraId="522207CD" w14:textId="77777777" w:rsidR="004C35D1" w:rsidRDefault="004C35D1" w:rsidP="00720EEB">
                            <w:pPr>
                              <w:spacing w:before="0"/>
                            </w:pPr>
                            <w:r>
                              <w:t xml:space="preserve">    "arrivalDate": "2016-05-07T09:40:00Z",</w:t>
                            </w:r>
                          </w:p>
                          <w:p w14:paraId="7E922CE5" w14:textId="77777777" w:rsidR="004C35D1" w:rsidRDefault="004C35D1" w:rsidP="00720EEB">
                            <w:pPr>
                              <w:spacing w:before="0"/>
                            </w:pPr>
                            <w:r>
                              <w:t xml:space="preserve">    "departureDate": "2016-05-06T23:10:00Z",</w:t>
                            </w:r>
                          </w:p>
                          <w:p w14:paraId="48D13CD6" w14:textId="77777777" w:rsidR="004C35D1" w:rsidRDefault="004C35D1" w:rsidP="00720EEB">
                            <w:pPr>
                              <w:spacing w:before="0"/>
                            </w:pPr>
                            <w:r>
                              <w:t xml:space="preserve">    "mseatCabinInformation": {</w:t>
                            </w:r>
                          </w:p>
                          <w:p w14:paraId="1E17AA19" w14:textId="77777777" w:rsidR="004C35D1" w:rsidRDefault="004C35D1" w:rsidP="00720EEB">
                            <w:pPr>
                              <w:spacing w:before="0"/>
                            </w:pPr>
                            <w:r>
                              <w:t xml:space="preserve">      "cabinClass": "M",</w:t>
                            </w:r>
                          </w:p>
                          <w:p w14:paraId="0CE53815" w14:textId="77777777" w:rsidR="004C35D1" w:rsidRDefault="004C35D1" w:rsidP="00720EEB">
                            <w:pPr>
                              <w:spacing w:before="0"/>
                            </w:pPr>
                            <w:r>
                              <w:t xml:space="preserve">      "quantity": 9</w:t>
                            </w:r>
                          </w:p>
                          <w:p w14:paraId="50A53D8B" w14:textId="77777777" w:rsidR="004C35D1" w:rsidRDefault="004C35D1" w:rsidP="00720EEB">
                            <w:pPr>
                              <w:spacing w:before="0"/>
                            </w:pPr>
                            <w:r>
                              <w:t xml:space="preserve">    },</w:t>
                            </w:r>
                          </w:p>
                          <w:p w14:paraId="6E36D503" w14:textId="77777777" w:rsidR="004C35D1" w:rsidRDefault="004C35D1" w:rsidP="00720EEB">
                            <w:pPr>
                              <w:spacing w:before="0"/>
                            </w:pPr>
                            <w:r>
                              <w:t xml:space="preserve">    "jseatCabinInformation": {</w:t>
                            </w:r>
                          </w:p>
                          <w:p w14:paraId="4896B3EC" w14:textId="77777777" w:rsidR="004C35D1" w:rsidRDefault="004C35D1" w:rsidP="00720EEB">
                            <w:pPr>
                              <w:spacing w:before="0"/>
                            </w:pPr>
                            <w:r>
                              <w:t xml:space="preserve">      "cabinClass": "J",</w:t>
                            </w:r>
                          </w:p>
                          <w:p w14:paraId="58814ADC" w14:textId="77777777" w:rsidR="004C35D1" w:rsidRDefault="004C35D1" w:rsidP="00720EEB">
                            <w:pPr>
                              <w:spacing w:before="0"/>
                            </w:pPr>
                            <w:r>
                              <w:t xml:space="preserve">      "quantity": 32</w:t>
                            </w:r>
                          </w:p>
                          <w:p w14:paraId="7321C9DD" w14:textId="77777777" w:rsidR="004C35D1" w:rsidRDefault="004C35D1" w:rsidP="00720EEB">
                            <w:pPr>
                              <w:spacing w:before="0"/>
                            </w:pPr>
                            <w:r>
                              <w:t xml:space="preserve">    },</w:t>
                            </w:r>
                          </w:p>
                          <w:p w14:paraId="724A0B5C" w14:textId="77777777" w:rsidR="004C35D1" w:rsidRDefault="004C35D1" w:rsidP="00720EEB">
                            <w:pPr>
                              <w:spacing w:before="0"/>
                            </w:pPr>
                            <w:r>
                              <w:t xml:space="preserve">    "yseatCabinInformation": {</w:t>
                            </w:r>
                          </w:p>
                          <w:p w14:paraId="1DA2ADCD" w14:textId="77777777" w:rsidR="004C35D1" w:rsidRDefault="004C35D1" w:rsidP="00720EEB">
                            <w:pPr>
                              <w:spacing w:before="0"/>
                            </w:pPr>
                            <w:r>
                              <w:t xml:space="preserve">      "cabinClass": "Y",</w:t>
                            </w:r>
                          </w:p>
                          <w:p w14:paraId="04F2622D" w14:textId="77777777" w:rsidR="004C35D1" w:rsidRDefault="004C35D1" w:rsidP="00720EEB">
                            <w:pPr>
                              <w:spacing w:before="0"/>
                            </w:pPr>
                            <w:r>
                              <w:t xml:space="preserve">      "quantity": 13</w:t>
                            </w:r>
                          </w:p>
                          <w:p w14:paraId="11CF7555" w14:textId="2AE2BA3B" w:rsidR="004C35D1" w:rsidRDefault="004C35D1" w:rsidP="00720EEB">
                            <w:pPr>
                              <w:spacing w:before="0"/>
                            </w:pPr>
                            <w:r>
                              <w:t xml:space="preserve">    }</w:t>
                            </w:r>
                          </w:p>
                          <w:p w14:paraId="0836A64E" w14:textId="3396B722" w:rsidR="004C35D1" w:rsidRDefault="004C35D1" w:rsidP="00720EEB">
                            <w:pPr>
                              <w:spacing w:before="0"/>
                            </w:pPr>
                            <w:r>
                              <w:t xml:space="preserve"> }</w:t>
                            </w:r>
                          </w:p>
                          <w:p w14:paraId="0346C410" w14:textId="5ED4F5B3" w:rsidR="004C35D1" w:rsidRDefault="004C35D1" w:rsidP="00720EEB">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9E1F67" id="Zone de texte 7" o:spid="_x0000_s1027" type="#_x0000_t202" style="position:absolute;left:0;text-align:left;margin-left:-3.9pt;margin-top:23.95pt;width:467.65pt;height:35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" fillcolor="#dbe5f1 [660]" stroked="f">
                <v:textbox>
                  <w:txbxContent>
                    <w:p w14:paraId="15CBBDC9" w14:textId="77777777" w:rsidR="004C35D1" w:rsidRDefault="004C35D1" w:rsidP="00720EEB">
                      <w:pPr>
                        <w:spacing w:before="0"/>
                      </w:pPr>
                      <w:r>
                        <w:t>[</w:t>
                      </w:r>
                    </w:p>
                    <w:p w14:paraId="443C7B92" w14:textId="77777777" w:rsidR="004C35D1" w:rsidRDefault="004C35D1" w:rsidP="00720EEB">
                      <w:pPr>
                        <w:spacing w:before="0"/>
                      </w:pPr>
                      <w:r>
                        <w:t xml:space="preserve">  {</w:t>
                      </w:r>
                    </w:p>
                    <w:p w14:paraId="5F5D68AD" w14:textId="77777777" w:rsidR="004C35D1" w:rsidRDefault="004C35D1" w:rsidP="00720EEB">
                      <w:pPr>
                        <w:spacing w:before="0"/>
                      </w:pPr>
                      <w:r>
                        <w:t xml:space="preserve">    "id": 162,</w:t>
                      </w:r>
                    </w:p>
                    <w:p w14:paraId="1D85B07B" w14:textId="77777777" w:rsidR="004C35D1" w:rsidRDefault="004C35D1" w:rsidP="00720EEB">
                      <w:pPr>
                        <w:spacing w:before="0"/>
                      </w:pPr>
                      <w:r>
                        <w:t xml:space="preserve">    "flightId": 825,</w:t>
                      </w:r>
                    </w:p>
                    <w:p w14:paraId="2CD02D49" w14:textId="77777777" w:rsidR="004C35D1" w:rsidRDefault="004C35D1" w:rsidP="00720EEB">
                      <w:pPr>
                        <w:spacing w:before="0"/>
                      </w:pPr>
                      <w:r>
                        <w:t xml:space="preserve">    "airLine": "IR",</w:t>
                      </w:r>
                    </w:p>
                    <w:p w14:paraId="496611C0" w14:textId="77777777" w:rsidR="004C35D1" w:rsidRDefault="004C35D1" w:rsidP="00720EEB">
                      <w:pPr>
                        <w:spacing w:before="0"/>
                      </w:pPr>
                      <w:r>
                        <w:t xml:space="preserve">    "arrivalAirportCode": "IQT",</w:t>
                      </w:r>
                    </w:p>
                    <w:p w14:paraId="6BC3D07C" w14:textId="77777777" w:rsidR="004C35D1" w:rsidRDefault="004C35D1" w:rsidP="00720EEB">
                      <w:pPr>
                        <w:spacing w:before="0"/>
                      </w:pPr>
                      <w:r>
                        <w:t xml:space="preserve">    "departureAirportCode": "PCL",</w:t>
                      </w:r>
                    </w:p>
                    <w:p w14:paraId="522207CD" w14:textId="77777777" w:rsidR="004C35D1" w:rsidRDefault="004C35D1" w:rsidP="00720EEB">
                      <w:pPr>
                        <w:spacing w:before="0"/>
                      </w:pPr>
                      <w:r>
                        <w:t xml:space="preserve">    "arrivalDate": "2016-05-07T09:40:00Z",</w:t>
                      </w:r>
                    </w:p>
                    <w:p w14:paraId="7E922CE5" w14:textId="77777777" w:rsidR="004C35D1" w:rsidRDefault="004C35D1" w:rsidP="00720EEB">
                      <w:pPr>
                        <w:spacing w:before="0"/>
                      </w:pPr>
                      <w:r>
                        <w:t xml:space="preserve">    "departureDate": "2016-05-06T23:10:00Z",</w:t>
                      </w:r>
                    </w:p>
                    <w:p w14:paraId="48D13CD6" w14:textId="77777777" w:rsidR="004C35D1" w:rsidRDefault="004C35D1" w:rsidP="00720EEB">
                      <w:pPr>
                        <w:spacing w:before="0"/>
                      </w:pPr>
                      <w:r>
                        <w:t xml:space="preserve">    "mseatCabinInformation": {</w:t>
                      </w:r>
                    </w:p>
                    <w:p w14:paraId="1E17AA19" w14:textId="77777777" w:rsidR="004C35D1" w:rsidRDefault="004C35D1" w:rsidP="00720EEB">
                      <w:pPr>
                        <w:spacing w:before="0"/>
                      </w:pPr>
                      <w:r>
                        <w:t xml:space="preserve">      "cabinClass": "M",</w:t>
                      </w:r>
                    </w:p>
                    <w:p w14:paraId="0CE53815" w14:textId="77777777" w:rsidR="004C35D1" w:rsidRDefault="004C35D1" w:rsidP="00720EEB">
                      <w:pPr>
                        <w:spacing w:before="0"/>
                      </w:pPr>
                      <w:r>
                        <w:t xml:space="preserve">      "quantity": 9</w:t>
                      </w:r>
                    </w:p>
                    <w:p w14:paraId="50A53D8B" w14:textId="77777777" w:rsidR="004C35D1" w:rsidRDefault="004C35D1" w:rsidP="00720EEB">
                      <w:pPr>
                        <w:spacing w:before="0"/>
                      </w:pPr>
                      <w:r>
                        <w:t xml:space="preserve">    },</w:t>
                      </w:r>
                    </w:p>
                    <w:p w14:paraId="6E36D503" w14:textId="77777777" w:rsidR="004C35D1" w:rsidRDefault="004C35D1" w:rsidP="00720EEB">
                      <w:pPr>
                        <w:spacing w:before="0"/>
                      </w:pPr>
                      <w:r>
                        <w:t xml:space="preserve">    "jseatCabinInformation": {</w:t>
                      </w:r>
                    </w:p>
                    <w:p w14:paraId="4896B3EC" w14:textId="77777777" w:rsidR="004C35D1" w:rsidRDefault="004C35D1" w:rsidP="00720EEB">
                      <w:pPr>
                        <w:spacing w:before="0"/>
                      </w:pPr>
                      <w:r>
                        <w:t xml:space="preserve">      "cabinClass": "J",</w:t>
                      </w:r>
                    </w:p>
                    <w:p w14:paraId="58814ADC" w14:textId="77777777" w:rsidR="004C35D1" w:rsidRDefault="004C35D1" w:rsidP="00720EEB">
                      <w:pPr>
                        <w:spacing w:before="0"/>
                      </w:pPr>
                      <w:r>
                        <w:t xml:space="preserve">      "quantity": 32</w:t>
                      </w:r>
                    </w:p>
                    <w:p w14:paraId="7321C9DD" w14:textId="77777777" w:rsidR="004C35D1" w:rsidRDefault="004C35D1" w:rsidP="00720EEB">
                      <w:pPr>
                        <w:spacing w:before="0"/>
                      </w:pPr>
                      <w:r>
                        <w:t xml:space="preserve">    },</w:t>
                      </w:r>
                    </w:p>
                    <w:p w14:paraId="724A0B5C" w14:textId="77777777" w:rsidR="004C35D1" w:rsidRDefault="004C35D1" w:rsidP="00720EEB">
                      <w:pPr>
                        <w:spacing w:before="0"/>
                      </w:pPr>
                      <w:r>
                        <w:t xml:space="preserve">    "yseatCabinInformation": {</w:t>
                      </w:r>
                    </w:p>
                    <w:p w14:paraId="1DA2ADCD" w14:textId="77777777" w:rsidR="004C35D1" w:rsidRDefault="004C35D1" w:rsidP="00720EEB">
                      <w:pPr>
                        <w:spacing w:before="0"/>
                      </w:pPr>
                      <w:r>
                        <w:t xml:space="preserve">      "cabinClass": "Y",</w:t>
                      </w:r>
                    </w:p>
                    <w:p w14:paraId="04F2622D" w14:textId="77777777" w:rsidR="004C35D1" w:rsidRDefault="004C35D1" w:rsidP="00720EEB">
                      <w:pPr>
                        <w:spacing w:before="0"/>
                      </w:pPr>
                      <w:r>
                        <w:t xml:space="preserve">      "quantity": 13</w:t>
                      </w:r>
                    </w:p>
                    <w:p w14:paraId="11CF7555" w14:textId="2AE2BA3B" w:rsidR="004C35D1" w:rsidRDefault="004C35D1" w:rsidP="00720EEB">
                      <w:pPr>
                        <w:spacing w:before="0"/>
                      </w:pPr>
                      <w:r>
                        <w:t xml:space="preserve">    }</w:t>
                      </w:r>
                    </w:p>
                    <w:p w14:paraId="0836A64E" w14:textId="3396B722" w:rsidR="004C35D1" w:rsidRDefault="004C35D1" w:rsidP="00720EEB">
                      <w:pPr>
                        <w:spacing w:before="0"/>
                      </w:pPr>
                      <w:r>
                        <w:t xml:space="preserve"> }</w:t>
                      </w:r>
                    </w:p>
                    <w:p w14:paraId="0346C410" w14:textId="5ED4F5B3" w:rsidR="004C35D1" w:rsidRDefault="004C35D1" w:rsidP="00720EEB">
                      <w:pPr>
                        <w:spacing w:before="0"/>
                      </w:pPr>
                      <w:r>
                        <w:t>]</w:t>
                      </w:r>
                    </w:p>
                  </w:txbxContent>
                </v:textbox>
                <w10:wrap type="square"/>
              </v:shape>
            </w:pict>
          </mc:Fallback>
        </mc:AlternateContent>
      </w:r>
      <w:r>
        <w:rPr>
          <w:b/>
        </w:rPr>
        <w:t>Exemple de réponse :</w:t>
      </w:r>
    </w:p>
    <w:p w14:paraId="0EC019E5" w14:textId="379009AE" w:rsidR="00383F66" w:rsidRDefault="00383F66" w:rsidP="00383F66">
      <w:pPr>
        <w:pStyle w:val="Titre1"/>
        <w:numPr>
          <w:ilvl w:val="1"/>
          <w:numId w:val="32"/>
        </w:numPr>
      </w:pPr>
      <w:r>
        <w:t>Détail d’un vol</w:t>
      </w:r>
    </w:p>
    <w:p w14:paraId="7AAE1D2F" w14:textId="77777777" w:rsidR="00383F66" w:rsidRDefault="00383F66" w:rsidP="00383F66">
      <w:pPr>
        <w:pStyle w:val="Titre2"/>
      </w:pPr>
      <w:r>
        <w:t>Diagramme de séquence</w:t>
      </w:r>
    </w:p>
    <w:p w14:paraId="04A2A0B8" w14:textId="77777777" w:rsidR="00383F66" w:rsidRPr="002710DF" w:rsidRDefault="00383F66" w:rsidP="00383F66">
      <w:r>
        <w:rPr>
          <w:noProof/>
        </w:rPr>
        <w:drawing>
          <wp:inline distT="0" distB="0" distL="0" distR="0" wp14:anchorId="3C80744B" wp14:editId="7C695FCB">
            <wp:extent cx="5706974" cy="2070735"/>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06974" cy="2070735"/>
                    </a:xfrm>
                    <a:prstGeom prst="rect">
                      <a:avLst/>
                    </a:prstGeom>
                    <a:noFill/>
                    <a:ln>
                      <a:noFill/>
                    </a:ln>
                  </pic:spPr>
                </pic:pic>
              </a:graphicData>
            </a:graphic>
          </wp:inline>
        </w:drawing>
      </w:r>
    </w:p>
    <w:p w14:paraId="6DFC6412" w14:textId="77777777" w:rsidR="00383F66" w:rsidRDefault="00383F66" w:rsidP="00383F66">
      <w:pPr>
        <w:pStyle w:val="Titre2"/>
      </w:pPr>
      <w:r>
        <w:t>Documentation</w:t>
      </w:r>
    </w:p>
    <w:p w14:paraId="0697ED58" w14:textId="77777777" w:rsidR="00383F66" w:rsidRPr="002710DF" w:rsidRDefault="00383F66" w:rsidP="00383F66"/>
    <w:p w14:paraId="0D79048A" w14:textId="2EF37CE4" w:rsidR="00383F66" w:rsidRPr="002710DF" w:rsidRDefault="002F5DAE" w:rsidP="00383F66">
      <w:pPr>
        <w:pBdr>
          <w:top w:val="single" w:sz="4" w:space="1" w:color="auto"/>
          <w:bottom w:val="single" w:sz="4" w:space="1" w:color="auto"/>
        </w:pBdr>
        <w:rPr>
          <w:b/>
        </w:rPr>
      </w:pPr>
      <w:r>
        <w:rPr>
          <w:b/>
        </w:rPr>
        <w:t>GET /f</w:t>
      </w:r>
      <w:r w:rsidR="00383F66" w:rsidRPr="002710DF">
        <w:rPr>
          <w:b/>
        </w:rPr>
        <w:t>lights</w:t>
      </w:r>
      <w:r w:rsidR="00383F66">
        <w:rPr>
          <w:b/>
        </w:rPr>
        <w:t>/{</w:t>
      </w:r>
      <w:r w:rsidR="001A019E">
        <w:rPr>
          <w:b/>
        </w:rPr>
        <w:t>flightid</w:t>
      </w:r>
      <w:r w:rsidR="00383F66">
        <w:rPr>
          <w:b/>
        </w:rPr>
        <w:t>}</w:t>
      </w:r>
    </w:p>
    <w:p w14:paraId="76AFE51E" w14:textId="71EA7223" w:rsidR="00383F66" w:rsidRDefault="00383F66" w:rsidP="00383F66">
      <w:r w:rsidRPr="002710DF">
        <w:lastRenderedPageBreak/>
        <w:t>Retour</w:t>
      </w:r>
      <w:r>
        <w:t>ne les informations détaillées d’un vol disponible sur le système</w:t>
      </w:r>
    </w:p>
    <w:p w14:paraId="54F59893" w14:textId="77777777" w:rsidR="00383F66" w:rsidRPr="002710DF" w:rsidRDefault="00383F66" w:rsidP="00383F66"/>
    <w:tbl>
      <w:tblPr>
        <w:tblStyle w:val="TableauGrille6Couleur-Accentuation5"/>
        <w:tblW w:w="0" w:type="auto"/>
        <w:tblLook w:val="04A0" w:firstRow="1" w:lastRow="0" w:firstColumn="1" w:lastColumn="0" w:noHBand="0" w:noVBand="1"/>
      </w:tblPr>
      <w:tblGrid>
        <w:gridCol w:w="4606"/>
        <w:gridCol w:w="4607"/>
      </w:tblGrid>
      <w:tr w:rsidR="00383F66" w14:paraId="30A80655"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CEB0FCC" w14:textId="77777777" w:rsidR="00383F66" w:rsidRDefault="00383F66" w:rsidP="004C35D1">
            <w:r>
              <w:t>Méthode http</w:t>
            </w:r>
          </w:p>
        </w:tc>
        <w:tc>
          <w:tcPr>
            <w:tcW w:w="4607" w:type="dxa"/>
          </w:tcPr>
          <w:p w14:paraId="10CA017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GET</w:t>
            </w:r>
          </w:p>
        </w:tc>
      </w:tr>
      <w:tr w:rsidR="00383F66" w14:paraId="1D5AED32"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907B043" w14:textId="77777777" w:rsidR="00383F66" w:rsidRDefault="00383F66" w:rsidP="004C35D1">
            <w:r>
              <w:t>Format réponse</w:t>
            </w:r>
          </w:p>
        </w:tc>
        <w:tc>
          <w:tcPr>
            <w:tcW w:w="4607" w:type="dxa"/>
          </w:tcPr>
          <w:p w14:paraId="7701DBD2" w14:textId="77777777" w:rsidR="00383F66" w:rsidRDefault="00383F66" w:rsidP="004C35D1">
            <w:pPr>
              <w:cnfStyle w:val="000000100000" w:firstRow="0" w:lastRow="0" w:firstColumn="0" w:lastColumn="0" w:oddVBand="0" w:evenVBand="0" w:oddHBand="1" w:evenHBand="0" w:firstRowFirstColumn="0" w:firstRowLastColumn="0" w:lastRowFirstColumn="0" w:lastRowLastColumn="0"/>
            </w:pPr>
            <w:r>
              <w:t>JSON</w:t>
            </w:r>
          </w:p>
        </w:tc>
      </w:tr>
      <w:tr w:rsidR="00383F66" w14:paraId="1606D9E5" w14:textId="77777777" w:rsidTr="004C35D1">
        <w:tc>
          <w:tcPr>
            <w:cnfStyle w:val="001000000000" w:firstRow="0" w:lastRow="0" w:firstColumn="1" w:lastColumn="0" w:oddVBand="0" w:evenVBand="0" w:oddHBand="0" w:evenHBand="0" w:firstRowFirstColumn="0" w:firstRowLastColumn="0" w:lastRowFirstColumn="0" w:lastRowLastColumn="0"/>
            <w:tcW w:w="4606" w:type="dxa"/>
          </w:tcPr>
          <w:p w14:paraId="444A4BD7" w14:textId="77777777" w:rsidR="00383F66" w:rsidRDefault="00383F66" w:rsidP="004C35D1">
            <w:r>
              <w:t>Objet</w:t>
            </w:r>
          </w:p>
        </w:tc>
        <w:tc>
          <w:tcPr>
            <w:tcW w:w="4607" w:type="dxa"/>
          </w:tcPr>
          <w:p w14:paraId="714C452E" w14:textId="1C22BD29" w:rsidR="00383F66" w:rsidRDefault="00383F66" w:rsidP="004C35D1">
            <w:pPr>
              <w:cnfStyle w:val="000000000000" w:firstRow="0" w:lastRow="0" w:firstColumn="0" w:lastColumn="0" w:oddVBand="0" w:evenVBand="0" w:oddHBand="0" w:evenHBand="0" w:firstRowFirstColumn="0" w:firstRowLastColumn="0" w:lastRowFirstColumn="0" w:lastRowLastColumn="0"/>
            </w:pPr>
            <w:r>
              <w:t>FlightDetail</w:t>
            </w:r>
          </w:p>
        </w:tc>
      </w:tr>
    </w:tbl>
    <w:p w14:paraId="1FE1D420" w14:textId="77777777" w:rsidR="00383F66" w:rsidRDefault="00383F66" w:rsidP="00383F66"/>
    <w:p w14:paraId="3593905D" w14:textId="77777777" w:rsidR="00383F66" w:rsidRPr="002710DF" w:rsidRDefault="00383F66" w:rsidP="00383F66">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383F66" w14:paraId="2EAC8F26"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9161739" w14:textId="77777777" w:rsidR="00383F66" w:rsidRDefault="00383F66" w:rsidP="004C35D1">
            <w:r>
              <w:t>Code</w:t>
            </w:r>
          </w:p>
        </w:tc>
        <w:tc>
          <w:tcPr>
            <w:tcW w:w="4607" w:type="dxa"/>
          </w:tcPr>
          <w:p w14:paraId="5F85E4EF"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pPr>
            <w:r>
              <w:t>Description</w:t>
            </w:r>
          </w:p>
        </w:tc>
      </w:tr>
      <w:tr w:rsidR="001A019E" w14:paraId="101C859D" w14:textId="77777777" w:rsidTr="001A019E">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733F9DCE" w14:textId="313E87FE" w:rsidR="001A019E" w:rsidRDefault="001A019E" w:rsidP="004C35D1">
            <w:r>
              <w:t>404</w:t>
            </w:r>
          </w:p>
        </w:tc>
        <w:tc>
          <w:tcPr>
            <w:tcW w:w="4607" w:type="dxa"/>
          </w:tcPr>
          <w:p w14:paraId="6A95CE69" w14:textId="40DE5F4E" w:rsidR="001A019E" w:rsidRPr="002710DF" w:rsidRDefault="001A019E" w:rsidP="004C35D1">
            <w:pPr>
              <w:cnfStyle w:val="000000100000" w:firstRow="0" w:lastRow="0" w:firstColumn="0" w:lastColumn="0" w:oddVBand="0" w:evenVBand="0" w:oddHBand="1" w:evenHBand="0" w:firstRowFirstColumn="0" w:firstRowLastColumn="0" w:lastRowFirstColumn="0" w:lastRowLastColumn="0"/>
            </w:pPr>
            <w:r>
              <w:t>Le vol n’existe pas</w:t>
            </w:r>
          </w:p>
        </w:tc>
      </w:tr>
      <w:tr w:rsidR="00383F66" w14:paraId="36337188" w14:textId="77777777" w:rsidTr="001A019E">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CFC74FB" w14:textId="77777777" w:rsidR="00383F66" w:rsidRDefault="00383F66" w:rsidP="004C35D1">
            <w:r>
              <w:t>400</w:t>
            </w:r>
          </w:p>
        </w:tc>
        <w:tc>
          <w:tcPr>
            <w:tcW w:w="4607" w:type="dxa"/>
          </w:tcPr>
          <w:p w14:paraId="6C20824B" w14:textId="77777777" w:rsidR="00383F66" w:rsidRDefault="00383F66" w:rsidP="004C35D1">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2380DC17" w14:textId="77777777" w:rsidR="00FF6AA6" w:rsidRDefault="00FF6AA6" w:rsidP="00FF6AA6"/>
    <w:p w14:paraId="35919DFF" w14:textId="4D0B58F1" w:rsidR="001A019E" w:rsidRDefault="001A019E" w:rsidP="00FF6AA6">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1A019E" w14:paraId="758952B6" w14:textId="77777777" w:rsidTr="001A0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27FB9F4D" w14:textId="33F67CDF" w:rsidR="001A019E" w:rsidRDefault="001A019E" w:rsidP="001A019E">
            <w:pPr>
              <w:rPr>
                <w:b w:val="0"/>
              </w:rPr>
            </w:pPr>
            <w:r>
              <w:rPr>
                <w:b w:val="0"/>
              </w:rPr>
              <w:t>Nom</w:t>
            </w:r>
          </w:p>
        </w:tc>
        <w:tc>
          <w:tcPr>
            <w:tcW w:w="3071" w:type="dxa"/>
          </w:tcPr>
          <w:p w14:paraId="7B1B20F7" w14:textId="60A207FA"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ACC9552" w14:textId="4318F283" w:rsidR="001A019E" w:rsidRDefault="001A019E" w:rsidP="001A019E">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1A019E" w14:paraId="074D1A4C" w14:textId="77777777" w:rsidTr="001A0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30370DD9" w14:textId="2F1C6CA0" w:rsidR="001A019E" w:rsidRDefault="001A019E" w:rsidP="001A019E">
            <w:pPr>
              <w:rPr>
                <w:b w:val="0"/>
              </w:rPr>
            </w:pPr>
            <w:r>
              <w:rPr>
                <w:b w:val="0"/>
              </w:rPr>
              <w:t>flightid</w:t>
            </w:r>
          </w:p>
        </w:tc>
        <w:tc>
          <w:tcPr>
            <w:tcW w:w="3071" w:type="dxa"/>
          </w:tcPr>
          <w:p w14:paraId="4B1B0FE1" w14:textId="488904B2"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683D009B" w14:textId="4B85F8C8" w:rsidR="001A019E" w:rsidRDefault="001A019E" w:rsidP="001A019E">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8023DED" w14:textId="77777777" w:rsidR="001A019E" w:rsidRDefault="001A019E" w:rsidP="001A019E">
      <w:pPr>
        <w:rPr>
          <w:b/>
        </w:rPr>
      </w:pPr>
    </w:p>
    <w:p w14:paraId="5B802840" w14:textId="77777777" w:rsidR="00383F66" w:rsidRDefault="00383F66" w:rsidP="00383F66">
      <w:pPr>
        <w:ind w:left="708" w:hanging="708"/>
        <w:rPr>
          <w:b/>
        </w:rPr>
      </w:pPr>
      <w:r>
        <w:rPr>
          <w:b/>
          <w:noProof/>
        </w:rPr>
        <mc:AlternateContent>
          <mc:Choice Requires="wps">
            <w:drawing>
              <wp:anchor distT="0" distB="0" distL="114300" distR="114300" simplePos="0" relativeHeight="251662336" behindDoc="0" locked="0" layoutInCell="1" allowOverlap="1" wp14:anchorId="66D0E2A6" wp14:editId="7693DDBB">
                <wp:simplePos x="0" y="0"/>
                <wp:positionH relativeFrom="column">
                  <wp:posOffset>-48260</wp:posOffset>
                </wp:positionH>
                <wp:positionV relativeFrom="paragraph">
                  <wp:posOffset>396240</wp:posOffset>
                </wp:positionV>
                <wp:extent cx="5943600" cy="41783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7F44AD" w14:textId="40B21F45" w:rsidR="004C35D1" w:rsidRDefault="004C35D1" w:rsidP="00383F66">
                            <w:r>
                              <w:t>http://localhost:9888/flights/12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E2A6" id="Zone de texte 8" o:spid="_x0000_s1028" type="#_x0000_t202" style="position:absolute;left:0;text-align:left;margin-left:-3.8pt;margin-top:31.2pt;width:468pt;height:3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IOW2UynAgAAzAUAAA4AAAAAAAAAAAAAAAAA&#10;LAIAAGRycy9lMm9Eb2MueG1sUEsBAi0AFAAGAAgAAAAhAIu59hveAAAACQEAAA8AAAAAAAAAAAAA&#10;AAAA/wQAAGRycy9kb3ducmV2LnhtbFBLBQYAAAAABAAEAPMAAAAKBgAAAAA=&#10;" fillcolor="#dbe5f1 [660]" stroked="f">
                <v:textbox>
                  <w:txbxContent>
                    <w:p w14:paraId="567F44AD" w14:textId="40B21F45" w:rsidR="004C35D1" w:rsidRDefault="004C35D1" w:rsidP="00383F66">
                      <w:r>
                        <w:t>http://localhost:9888/flights/12</w:t>
                      </w:r>
                    </w:p>
                  </w:txbxContent>
                </v:textbox>
                <w10:wrap type="square"/>
              </v:shape>
            </w:pict>
          </mc:Fallback>
        </mc:AlternateContent>
      </w:r>
      <w:r>
        <w:rPr>
          <w:b/>
        </w:rPr>
        <w:t>Exemple :</w:t>
      </w:r>
    </w:p>
    <w:p w14:paraId="5E94F5CA" w14:textId="0C666B5E" w:rsidR="00383F66" w:rsidRDefault="00383F66" w:rsidP="00383F66">
      <w:pPr>
        <w:ind w:left="708" w:hanging="708"/>
        <w:rPr>
          <w:b/>
        </w:rPr>
      </w:pPr>
      <w:r>
        <w:rPr>
          <w:b/>
        </w:rPr>
        <w:t>Flight</w:t>
      </w:r>
      <w:r w:rsidR="001A019E">
        <w:rPr>
          <w:b/>
        </w:rPr>
        <w:t>Detail</w:t>
      </w:r>
    </w:p>
    <w:tbl>
      <w:tblPr>
        <w:tblStyle w:val="TableauGrille4-Accentuation5"/>
        <w:tblW w:w="9235" w:type="dxa"/>
        <w:tblLook w:val="04A0" w:firstRow="1" w:lastRow="0" w:firstColumn="1" w:lastColumn="0" w:noHBand="0" w:noVBand="1"/>
      </w:tblPr>
      <w:tblGrid>
        <w:gridCol w:w="2589"/>
        <w:gridCol w:w="2357"/>
        <w:gridCol w:w="1305"/>
        <w:gridCol w:w="2984"/>
      </w:tblGrid>
      <w:tr w:rsidR="00383F66" w14:paraId="0741F36B" w14:textId="77777777" w:rsidTr="004C35D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13A63EB8" w14:textId="77777777" w:rsidR="00383F66" w:rsidRDefault="00383F66" w:rsidP="004C35D1">
            <w:pPr>
              <w:rPr>
                <w:b w:val="0"/>
              </w:rPr>
            </w:pPr>
            <w:r>
              <w:rPr>
                <w:b w:val="0"/>
              </w:rPr>
              <w:t>Attribut</w:t>
            </w:r>
          </w:p>
        </w:tc>
        <w:tc>
          <w:tcPr>
            <w:tcW w:w="2357" w:type="dxa"/>
          </w:tcPr>
          <w:p w14:paraId="6BC0E7BE"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2874820"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AE6E73C"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3744ACBD"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082404D9" w14:textId="77777777" w:rsidR="00383F66" w:rsidRPr="004B0EE9" w:rsidRDefault="00383F66" w:rsidP="004C35D1">
            <w:r>
              <w:t>i</w:t>
            </w:r>
            <w:r w:rsidRPr="004B0EE9">
              <w:t>d</w:t>
            </w:r>
          </w:p>
        </w:tc>
        <w:tc>
          <w:tcPr>
            <w:tcW w:w="2357" w:type="dxa"/>
          </w:tcPr>
          <w:p w14:paraId="68DABC6A"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rsidRPr="004B0EE9">
              <w:t>int</w:t>
            </w:r>
          </w:p>
        </w:tc>
        <w:tc>
          <w:tcPr>
            <w:tcW w:w="1305" w:type="dxa"/>
          </w:tcPr>
          <w:p w14:paraId="2A7B28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1D0186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Identifiant du vol dans le système</w:t>
            </w:r>
          </w:p>
        </w:tc>
      </w:tr>
      <w:tr w:rsidR="00383F66" w14:paraId="4F6FD441"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0A3A487" w14:textId="77777777" w:rsidR="00383F66" w:rsidRPr="004B0EE9" w:rsidRDefault="00383F66" w:rsidP="004C35D1">
            <w:r>
              <w:t>flightId</w:t>
            </w:r>
          </w:p>
        </w:tc>
        <w:tc>
          <w:tcPr>
            <w:tcW w:w="2357" w:type="dxa"/>
          </w:tcPr>
          <w:p w14:paraId="00EBAF08"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Int</w:t>
            </w:r>
          </w:p>
        </w:tc>
        <w:tc>
          <w:tcPr>
            <w:tcW w:w="1305" w:type="dxa"/>
          </w:tcPr>
          <w:p w14:paraId="6CA66D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7B6EB5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Identifiant du vol dans iatadb</w:t>
            </w:r>
          </w:p>
        </w:tc>
      </w:tr>
      <w:tr w:rsidR="00383F66" w14:paraId="10FCC88E"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02EA56C" w14:textId="77777777" w:rsidR="00383F66" w:rsidRPr="004B0EE9" w:rsidRDefault="00383F66" w:rsidP="004C35D1">
            <w:r>
              <w:t>airLine</w:t>
            </w:r>
          </w:p>
        </w:tc>
        <w:tc>
          <w:tcPr>
            <w:tcW w:w="2357" w:type="dxa"/>
          </w:tcPr>
          <w:p w14:paraId="688CD19C"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7D524268"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57CA8FD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 compagnie</w:t>
            </w:r>
          </w:p>
        </w:tc>
      </w:tr>
      <w:tr w:rsidR="00383F66" w14:paraId="43C09A74"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4CA6B1D2" w14:textId="77777777" w:rsidR="00383F66" w:rsidRPr="004B0EE9" w:rsidRDefault="00383F66" w:rsidP="004C35D1">
            <w:r>
              <w:t>arrivalAirportCode</w:t>
            </w:r>
          </w:p>
        </w:tc>
        <w:tc>
          <w:tcPr>
            <w:tcW w:w="2357" w:type="dxa"/>
          </w:tcPr>
          <w:p w14:paraId="3200B50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602CE0E5"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34BCA2DC"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Code de l’aéroport d’arrivé</w:t>
            </w:r>
          </w:p>
        </w:tc>
      </w:tr>
      <w:tr w:rsidR="00383F66" w14:paraId="0221CD26"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EF22763" w14:textId="77777777" w:rsidR="00383F66" w:rsidRPr="004B0EE9" w:rsidRDefault="00383F66" w:rsidP="004C35D1">
            <w:r>
              <w:t>departureAirportCode</w:t>
            </w:r>
          </w:p>
        </w:tc>
        <w:tc>
          <w:tcPr>
            <w:tcW w:w="2357" w:type="dxa"/>
          </w:tcPr>
          <w:p w14:paraId="3ADDD33D"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6AFD8F91"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C79A7A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Code de l’aéroport de départ</w:t>
            </w:r>
          </w:p>
        </w:tc>
      </w:tr>
      <w:tr w:rsidR="00383F66" w14:paraId="499782FB"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65C7DA9B" w14:textId="77777777" w:rsidR="00383F66" w:rsidRPr="004B0EE9" w:rsidRDefault="00383F66" w:rsidP="004C35D1">
            <w:r>
              <w:t>arrivalDate</w:t>
            </w:r>
          </w:p>
        </w:tc>
        <w:tc>
          <w:tcPr>
            <w:tcW w:w="2357" w:type="dxa"/>
          </w:tcPr>
          <w:p w14:paraId="3F1A682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31B0DC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FEBF15D"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Date et heure de l’arrivé (ISO-8601)</w:t>
            </w:r>
          </w:p>
        </w:tc>
      </w:tr>
      <w:tr w:rsidR="00383F66" w14:paraId="15F0371D" w14:textId="77777777" w:rsidTr="004C35D1">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2589" w:type="dxa"/>
          </w:tcPr>
          <w:p w14:paraId="5488BD4F" w14:textId="77777777" w:rsidR="00383F66" w:rsidRPr="004B0EE9" w:rsidRDefault="00383F66" w:rsidP="004C35D1">
            <w:r>
              <w:t>departureDate</w:t>
            </w:r>
          </w:p>
        </w:tc>
        <w:tc>
          <w:tcPr>
            <w:tcW w:w="2357" w:type="dxa"/>
          </w:tcPr>
          <w:p w14:paraId="1CD36FA5"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 xml:space="preserve">String </w:t>
            </w:r>
          </w:p>
        </w:tc>
        <w:tc>
          <w:tcPr>
            <w:tcW w:w="1305" w:type="dxa"/>
          </w:tcPr>
          <w:p w14:paraId="766ECEA7"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3FAC1F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Date et heure du départ (ISO-8601)</w:t>
            </w:r>
          </w:p>
        </w:tc>
      </w:tr>
      <w:tr w:rsidR="00383F66" w14:paraId="4C895293"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3B7F1C37" w14:textId="77777777" w:rsidR="00383F66" w:rsidRPr="004B0EE9" w:rsidRDefault="00383F66" w:rsidP="004C35D1">
            <w:r>
              <w:t>mseatCabinInformation</w:t>
            </w:r>
          </w:p>
        </w:tc>
        <w:tc>
          <w:tcPr>
            <w:tcW w:w="2357" w:type="dxa"/>
          </w:tcPr>
          <w:p w14:paraId="166A4B2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06D2544A"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4DF8600B"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M »</w:t>
            </w:r>
          </w:p>
        </w:tc>
      </w:tr>
      <w:tr w:rsidR="00383F66" w14:paraId="05AA93B0"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4B319D4E" w14:textId="77777777" w:rsidR="00383F66" w:rsidRPr="004B0EE9" w:rsidRDefault="00383F66" w:rsidP="004C35D1">
            <w:r>
              <w:lastRenderedPageBreak/>
              <w:t>yseatCabinInformation</w:t>
            </w:r>
          </w:p>
        </w:tc>
        <w:tc>
          <w:tcPr>
            <w:tcW w:w="2357" w:type="dxa"/>
          </w:tcPr>
          <w:p w14:paraId="496C9340"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SeatCabinInformation</w:t>
            </w:r>
          </w:p>
        </w:tc>
        <w:tc>
          <w:tcPr>
            <w:tcW w:w="1305" w:type="dxa"/>
          </w:tcPr>
          <w:p w14:paraId="6559D6E3"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295BE19" w14:textId="77777777" w:rsidR="00383F66" w:rsidRPr="004B0EE9" w:rsidRDefault="00383F66" w:rsidP="004C35D1">
            <w:pPr>
              <w:cnfStyle w:val="000000100000" w:firstRow="0" w:lastRow="0" w:firstColumn="0" w:lastColumn="0" w:oddVBand="0" w:evenVBand="0" w:oddHBand="1" w:evenHBand="0" w:firstRowFirstColumn="0" w:firstRowLastColumn="0" w:lastRowFirstColumn="0" w:lastRowLastColumn="0"/>
            </w:pPr>
            <w:r>
              <w:t>Information sur les siège disponible de la cabine de type « Y »</w:t>
            </w:r>
          </w:p>
        </w:tc>
      </w:tr>
      <w:tr w:rsidR="00383F66" w14:paraId="5BC99B6A" w14:textId="77777777" w:rsidTr="004C35D1">
        <w:tc>
          <w:tcPr>
            <w:cnfStyle w:val="001000000000" w:firstRow="0" w:lastRow="0" w:firstColumn="1" w:lastColumn="0" w:oddVBand="0" w:evenVBand="0" w:oddHBand="0" w:evenHBand="0" w:firstRowFirstColumn="0" w:firstRowLastColumn="0" w:lastRowFirstColumn="0" w:lastRowLastColumn="0"/>
            <w:tcW w:w="2589" w:type="dxa"/>
          </w:tcPr>
          <w:p w14:paraId="7BF068CD" w14:textId="77777777" w:rsidR="00383F66" w:rsidRPr="004B0EE9" w:rsidRDefault="00383F66" w:rsidP="004C35D1">
            <w:r>
              <w:t>jseatCabinInformation</w:t>
            </w:r>
          </w:p>
        </w:tc>
        <w:tc>
          <w:tcPr>
            <w:tcW w:w="2357" w:type="dxa"/>
          </w:tcPr>
          <w:p w14:paraId="50F18492"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SeatCabinInformation</w:t>
            </w:r>
          </w:p>
        </w:tc>
        <w:tc>
          <w:tcPr>
            <w:tcW w:w="1305" w:type="dxa"/>
          </w:tcPr>
          <w:p w14:paraId="5C77B7DE"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77D5AFE3" w14:textId="77777777" w:rsidR="00383F66" w:rsidRPr="004B0EE9" w:rsidRDefault="00383F66" w:rsidP="004C35D1">
            <w:pPr>
              <w:cnfStyle w:val="000000000000" w:firstRow="0" w:lastRow="0" w:firstColumn="0" w:lastColumn="0" w:oddVBand="0" w:evenVBand="0" w:oddHBand="0" w:evenHBand="0" w:firstRowFirstColumn="0" w:firstRowLastColumn="0" w:lastRowFirstColumn="0" w:lastRowLastColumn="0"/>
            </w:pPr>
            <w:r>
              <w:t>Information sur les siège disponible de la cabine de type « J »</w:t>
            </w:r>
          </w:p>
        </w:tc>
      </w:tr>
    </w:tbl>
    <w:p w14:paraId="605C0666" w14:textId="77777777" w:rsidR="00383F66" w:rsidRDefault="00383F66" w:rsidP="00383F66">
      <w:pPr>
        <w:rPr>
          <w:b/>
        </w:rPr>
      </w:pPr>
      <w:r w:rsidRPr="00D00708">
        <w:rPr>
          <w:b/>
        </w:rPr>
        <w:t>SeatCabinInformation</w:t>
      </w:r>
    </w:p>
    <w:tbl>
      <w:tblPr>
        <w:tblStyle w:val="TableauGrille4-Accentuation5"/>
        <w:tblW w:w="0" w:type="auto"/>
        <w:tblLook w:val="04A0" w:firstRow="1" w:lastRow="0" w:firstColumn="1" w:lastColumn="0" w:noHBand="0" w:noVBand="1"/>
      </w:tblPr>
      <w:tblGrid>
        <w:gridCol w:w="2303"/>
        <w:gridCol w:w="2303"/>
        <w:gridCol w:w="2303"/>
        <w:gridCol w:w="2304"/>
      </w:tblGrid>
      <w:tr w:rsidR="00383F66" w14:paraId="50089293" w14:textId="77777777" w:rsidTr="004C35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56E6F8A" w14:textId="77777777" w:rsidR="00383F66" w:rsidRDefault="00383F66" w:rsidP="004C35D1">
            <w:pPr>
              <w:rPr>
                <w:b w:val="0"/>
              </w:rPr>
            </w:pPr>
            <w:r>
              <w:rPr>
                <w:b w:val="0"/>
              </w:rPr>
              <w:t>Attribut</w:t>
            </w:r>
          </w:p>
        </w:tc>
        <w:tc>
          <w:tcPr>
            <w:tcW w:w="2303" w:type="dxa"/>
          </w:tcPr>
          <w:p w14:paraId="38B9DDF8"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D854EF5"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0E32DB02" w14:textId="77777777" w:rsidR="00383F66" w:rsidRDefault="00383F66" w:rsidP="004C35D1">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383F66" w14:paraId="5E514EB7"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3EBE9BD" w14:textId="77777777" w:rsidR="00383F66" w:rsidRPr="00383F66" w:rsidRDefault="00383F66" w:rsidP="004C35D1">
            <w:r w:rsidRPr="00383F66">
              <w:t>cabinClass</w:t>
            </w:r>
          </w:p>
        </w:tc>
        <w:tc>
          <w:tcPr>
            <w:tcW w:w="2303" w:type="dxa"/>
          </w:tcPr>
          <w:p w14:paraId="3C72FDC8"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27EC0E4"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73BABF7F" w14:textId="77777777" w:rsidR="00383F66" w:rsidRPr="00383F66" w:rsidRDefault="00383F66" w:rsidP="004C35D1">
            <w:pPr>
              <w:cnfStyle w:val="000000100000" w:firstRow="0" w:lastRow="0" w:firstColumn="0" w:lastColumn="0" w:oddVBand="0" w:evenVBand="0" w:oddHBand="1" w:evenHBand="0" w:firstRowFirstColumn="0" w:firstRowLastColumn="0" w:lastRowFirstColumn="0" w:lastRowLastColumn="0"/>
            </w:pPr>
            <w:r w:rsidRPr="00383F66">
              <w:t>Classe de la cabine (Y,M,J)</w:t>
            </w:r>
          </w:p>
        </w:tc>
      </w:tr>
      <w:tr w:rsidR="00C4553A" w14:paraId="6717466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43D13D20" w14:textId="2DAE9001" w:rsidR="00C4553A" w:rsidRPr="00383F66" w:rsidRDefault="00C4553A" w:rsidP="004C35D1">
            <w:r>
              <w:t>priceWithoutTaxes</w:t>
            </w:r>
          </w:p>
        </w:tc>
        <w:tc>
          <w:tcPr>
            <w:tcW w:w="2303" w:type="dxa"/>
          </w:tcPr>
          <w:p w14:paraId="4D22C09A" w14:textId="06D19E7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Float</w:t>
            </w:r>
          </w:p>
        </w:tc>
        <w:tc>
          <w:tcPr>
            <w:tcW w:w="2303" w:type="dxa"/>
          </w:tcPr>
          <w:p w14:paraId="4943B4D4" w14:textId="32B87E04"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457CFD89" w14:textId="298B9872" w:rsidR="00C4553A" w:rsidRPr="00383F66" w:rsidRDefault="00C4553A" w:rsidP="004C35D1">
            <w:pPr>
              <w:cnfStyle w:val="000000000000" w:firstRow="0" w:lastRow="0" w:firstColumn="0" w:lastColumn="0" w:oddVBand="0" w:evenVBand="0" w:oddHBand="0" w:evenHBand="0" w:firstRowFirstColumn="0" w:firstRowLastColumn="0" w:lastRowFirstColumn="0" w:lastRowLastColumn="0"/>
            </w:pPr>
            <w:r>
              <w:t>Prix d’un siège sans les taxes</w:t>
            </w:r>
          </w:p>
        </w:tc>
      </w:tr>
      <w:tr w:rsidR="00C4553A" w14:paraId="3C5834B5" w14:textId="77777777" w:rsidTr="004C35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7D26CF6" w14:textId="21324C91" w:rsidR="00C4553A" w:rsidRPr="00383F66" w:rsidRDefault="00C4553A" w:rsidP="004C35D1">
            <w:r>
              <w:t>taxesPrice</w:t>
            </w:r>
          </w:p>
        </w:tc>
        <w:tc>
          <w:tcPr>
            <w:tcW w:w="2303" w:type="dxa"/>
          </w:tcPr>
          <w:p w14:paraId="0EAB0558" w14:textId="6B64150B"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Float</w:t>
            </w:r>
          </w:p>
        </w:tc>
        <w:tc>
          <w:tcPr>
            <w:tcW w:w="2303" w:type="dxa"/>
          </w:tcPr>
          <w:p w14:paraId="51F8AAA1" w14:textId="798839B5"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4BB6BC07" w14:textId="5CC8B964" w:rsidR="00C4553A" w:rsidRPr="00383F66" w:rsidRDefault="00C4553A" w:rsidP="004C35D1">
            <w:pPr>
              <w:cnfStyle w:val="000000100000" w:firstRow="0" w:lastRow="0" w:firstColumn="0" w:lastColumn="0" w:oddVBand="0" w:evenVBand="0" w:oddHBand="1" w:evenHBand="0" w:firstRowFirstColumn="0" w:firstRowLastColumn="0" w:lastRowFirstColumn="0" w:lastRowLastColumn="0"/>
            </w:pPr>
            <w:r>
              <w:t>Prix des taxes pour un siège</w:t>
            </w:r>
          </w:p>
        </w:tc>
      </w:tr>
      <w:tr w:rsidR="00383F66" w14:paraId="03BB39A9" w14:textId="77777777" w:rsidTr="004C35D1">
        <w:tc>
          <w:tcPr>
            <w:cnfStyle w:val="001000000000" w:firstRow="0" w:lastRow="0" w:firstColumn="1" w:lastColumn="0" w:oddVBand="0" w:evenVBand="0" w:oddHBand="0" w:evenHBand="0" w:firstRowFirstColumn="0" w:firstRowLastColumn="0" w:lastRowFirstColumn="0" w:lastRowLastColumn="0"/>
            <w:tcW w:w="2303" w:type="dxa"/>
          </w:tcPr>
          <w:p w14:paraId="7045ABC1" w14:textId="77777777" w:rsidR="00383F66" w:rsidRPr="00383F66" w:rsidRDefault="00383F66" w:rsidP="004C35D1">
            <w:r w:rsidRPr="00383F66">
              <w:t>Quantity</w:t>
            </w:r>
          </w:p>
        </w:tc>
        <w:tc>
          <w:tcPr>
            <w:tcW w:w="2303" w:type="dxa"/>
          </w:tcPr>
          <w:p w14:paraId="3BDAECD2"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Int</w:t>
            </w:r>
          </w:p>
        </w:tc>
        <w:tc>
          <w:tcPr>
            <w:tcW w:w="2303" w:type="dxa"/>
          </w:tcPr>
          <w:p w14:paraId="58BC08BB"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Oui</w:t>
            </w:r>
          </w:p>
        </w:tc>
        <w:tc>
          <w:tcPr>
            <w:tcW w:w="2304" w:type="dxa"/>
          </w:tcPr>
          <w:p w14:paraId="40A7E2F9" w14:textId="77777777" w:rsidR="00383F66" w:rsidRPr="00383F66" w:rsidRDefault="00383F66" w:rsidP="004C35D1">
            <w:pPr>
              <w:cnfStyle w:val="000000000000" w:firstRow="0" w:lastRow="0" w:firstColumn="0" w:lastColumn="0" w:oddVBand="0" w:evenVBand="0" w:oddHBand="0" w:evenHBand="0" w:firstRowFirstColumn="0" w:firstRowLastColumn="0" w:lastRowFirstColumn="0" w:lastRowLastColumn="0"/>
            </w:pPr>
            <w:r w:rsidRPr="00383F66">
              <w:t>Nombre de siège encore disponible</w:t>
            </w:r>
          </w:p>
        </w:tc>
      </w:tr>
    </w:tbl>
    <w:p w14:paraId="409FBBA5" w14:textId="77777777" w:rsidR="00383F66" w:rsidRPr="00D00708" w:rsidRDefault="00383F66" w:rsidP="00383F66">
      <w:pPr>
        <w:rPr>
          <w:b/>
        </w:rPr>
      </w:pPr>
    </w:p>
    <w:p w14:paraId="4AEE8C12" w14:textId="77777777" w:rsidR="00383F66" w:rsidRPr="002710DF" w:rsidRDefault="00383F66" w:rsidP="00383F66">
      <w:pPr>
        <w:ind w:left="708" w:hanging="708"/>
        <w:rPr>
          <w:b/>
        </w:rPr>
      </w:pPr>
      <w:r>
        <w:rPr>
          <w:b/>
          <w:noProof/>
        </w:rPr>
        <w:lastRenderedPageBreak/>
        <mc:AlternateContent>
          <mc:Choice Requires="wps">
            <w:drawing>
              <wp:anchor distT="0" distB="0" distL="114300" distR="114300" simplePos="0" relativeHeight="251663360" behindDoc="0" locked="0" layoutInCell="1" allowOverlap="1" wp14:anchorId="21AE5090" wp14:editId="698D6915">
                <wp:simplePos x="0" y="0"/>
                <wp:positionH relativeFrom="column">
                  <wp:posOffset>-48260</wp:posOffset>
                </wp:positionH>
                <wp:positionV relativeFrom="paragraph">
                  <wp:posOffset>300355</wp:posOffset>
                </wp:positionV>
                <wp:extent cx="5939155" cy="5567680"/>
                <wp:effectExtent l="0" t="0" r="4445" b="0"/>
                <wp:wrapSquare wrapText="bothSides"/>
                <wp:docPr id="9" name="Zone de texte 9"/>
                <wp:cNvGraphicFramePr/>
                <a:graphic xmlns:a="http://schemas.openxmlformats.org/drawingml/2006/main">
                  <a:graphicData uri="http://schemas.microsoft.com/office/word/2010/wordprocessingShape">
                    <wps:wsp>
                      <wps:cNvSpPr txBox="1"/>
                      <wps:spPr>
                        <a:xfrm>
                          <a:off x="0" y="0"/>
                          <a:ext cx="5939155" cy="556768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1B6A96A" w14:textId="77777777" w:rsidR="004C35D1" w:rsidRDefault="004C35D1" w:rsidP="004C35D1">
                            <w:pPr>
                              <w:spacing w:before="0"/>
                            </w:pPr>
                            <w:r>
                              <w:t>{</w:t>
                            </w:r>
                          </w:p>
                          <w:p w14:paraId="078E4803" w14:textId="77777777" w:rsidR="004C35D1" w:rsidRDefault="004C35D1" w:rsidP="004C35D1">
                            <w:pPr>
                              <w:spacing w:before="0"/>
                            </w:pPr>
                            <w:r>
                              <w:t xml:space="preserve">  "id": 240,</w:t>
                            </w:r>
                          </w:p>
                          <w:p w14:paraId="786D6258" w14:textId="77777777" w:rsidR="004C35D1" w:rsidRDefault="004C35D1" w:rsidP="004C35D1">
                            <w:pPr>
                              <w:spacing w:before="0"/>
                            </w:pPr>
                            <w:r>
                              <w:t xml:space="preserve">  "flightId": 533,</w:t>
                            </w:r>
                          </w:p>
                          <w:p w14:paraId="1762C035" w14:textId="77777777" w:rsidR="004C35D1" w:rsidRDefault="004C35D1" w:rsidP="004C35D1">
                            <w:pPr>
                              <w:spacing w:before="0"/>
                            </w:pPr>
                            <w:r>
                              <w:t xml:space="preserve">  "airLine": "IR",</w:t>
                            </w:r>
                          </w:p>
                          <w:p w14:paraId="42747D02" w14:textId="77777777" w:rsidR="004C35D1" w:rsidRDefault="004C35D1" w:rsidP="004C35D1">
                            <w:pPr>
                              <w:spacing w:before="0"/>
                            </w:pPr>
                            <w:r>
                              <w:t xml:space="preserve">  "arrivalAirportCode": "ALG",</w:t>
                            </w:r>
                          </w:p>
                          <w:p w14:paraId="09EC81B5" w14:textId="77777777" w:rsidR="004C35D1" w:rsidRDefault="004C35D1" w:rsidP="004C35D1">
                            <w:pPr>
                              <w:spacing w:before="0"/>
                            </w:pPr>
                            <w:r>
                              <w:t xml:space="preserve">  "departureAirportCode": "CDG",</w:t>
                            </w:r>
                          </w:p>
                          <w:p w14:paraId="5138B746" w14:textId="77777777" w:rsidR="004C35D1" w:rsidRDefault="004C35D1" w:rsidP="004C35D1">
                            <w:pPr>
                              <w:spacing w:before="0"/>
                            </w:pPr>
                            <w:r>
                              <w:t xml:space="preserve">  "arrivalDate": "2016-05-23T14:00:00Z",</w:t>
                            </w:r>
                          </w:p>
                          <w:p w14:paraId="07DBCCF4" w14:textId="77777777" w:rsidR="004C35D1" w:rsidRDefault="004C35D1" w:rsidP="004C35D1">
                            <w:pPr>
                              <w:spacing w:before="0"/>
                            </w:pPr>
                            <w:r>
                              <w:t xml:space="preserve">  "departureDate": "2016-05-23T04:30:00Z",</w:t>
                            </w:r>
                          </w:p>
                          <w:p w14:paraId="16525BEC" w14:textId="77777777" w:rsidR="004C35D1" w:rsidRDefault="004C35D1" w:rsidP="004C35D1">
                            <w:pPr>
                              <w:spacing w:before="0"/>
                            </w:pPr>
                            <w:r>
                              <w:t xml:space="preserve">  "mseatCabinInformation": {</w:t>
                            </w:r>
                          </w:p>
                          <w:p w14:paraId="709D37CF" w14:textId="77777777" w:rsidR="004C35D1" w:rsidRDefault="004C35D1" w:rsidP="004C35D1">
                            <w:pPr>
                              <w:spacing w:before="0"/>
                            </w:pPr>
                            <w:r>
                              <w:t xml:space="preserve">    "cabinClass": "M",</w:t>
                            </w:r>
                          </w:p>
                          <w:p w14:paraId="5A73008D" w14:textId="77777777" w:rsidR="004C35D1" w:rsidRDefault="004C35D1" w:rsidP="004C35D1">
                            <w:pPr>
                              <w:spacing w:before="0"/>
                            </w:pPr>
                            <w:r>
                              <w:t xml:space="preserve">    "quantity": 9,</w:t>
                            </w:r>
                          </w:p>
                          <w:p w14:paraId="08E900E9" w14:textId="77777777" w:rsidR="004C35D1" w:rsidRDefault="004C35D1" w:rsidP="004C35D1">
                            <w:pPr>
                              <w:spacing w:before="0"/>
                            </w:pPr>
                            <w:r>
                              <w:t xml:space="preserve">    "priceWithoutTaxes": 126.25,</w:t>
                            </w:r>
                          </w:p>
                          <w:p w14:paraId="6DD49C65" w14:textId="77777777" w:rsidR="004C35D1" w:rsidRDefault="004C35D1" w:rsidP="004C35D1">
                            <w:pPr>
                              <w:spacing w:before="0"/>
                            </w:pPr>
                            <w:r>
                              <w:t xml:space="preserve">    "taxesPrice": 58.51</w:t>
                            </w:r>
                          </w:p>
                          <w:p w14:paraId="1080BFE9" w14:textId="77777777" w:rsidR="004C35D1" w:rsidRDefault="004C35D1" w:rsidP="004C35D1">
                            <w:pPr>
                              <w:spacing w:before="0"/>
                            </w:pPr>
                            <w:r>
                              <w:t xml:space="preserve">  },</w:t>
                            </w:r>
                          </w:p>
                          <w:p w14:paraId="364F12CE" w14:textId="77777777" w:rsidR="004C35D1" w:rsidRDefault="004C35D1" w:rsidP="004C35D1">
                            <w:pPr>
                              <w:spacing w:before="0"/>
                            </w:pPr>
                            <w:r>
                              <w:t xml:space="preserve">  "jseatCabinInformation": {</w:t>
                            </w:r>
                          </w:p>
                          <w:p w14:paraId="1291356A" w14:textId="77777777" w:rsidR="004C35D1" w:rsidRDefault="004C35D1" w:rsidP="004C35D1">
                            <w:pPr>
                              <w:spacing w:before="0"/>
                            </w:pPr>
                            <w:r>
                              <w:t xml:space="preserve">    "cabinClass": "J",</w:t>
                            </w:r>
                          </w:p>
                          <w:p w14:paraId="67BAEF68" w14:textId="77777777" w:rsidR="004C35D1" w:rsidRDefault="004C35D1" w:rsidP="004C35D1">
                            <w:pPr>
                              <w:spacing w:before="0"/>
                            </w:pPr>
                            <w:r>
                              <w:t xml:space="preserve">    "quantity": 26,</w:t>
                            </w:r>
                          </w:p>
                          <w:p w14:paraId="097F6910" w14:textId="77777777" w:rsidR="004C35D1" w:rsidRDefault="004C35D1" w:rsidP="004C35D1">
                            <w:pPr>
                              <w:spacing w:before="0"/>
                            </w:pPr>
                            <w:r>
                              <w:t xml:space="preserve">    "priceWithoutTaxes": 764.87,</w:t>
                            </w:r>
                          </w:p>
                          <w:p w14:paraId="77EE3D16" w14:textId="77777777" w:rsidR="004C35D1" w:rsidRDefault="004C35D1" w:rsidP="004C35D1">
                            <w:pPr>
                              <w:spacing w:before="0"/>
                            </w:pPr>
                            <w:r>
                              <w:t xml:space="preserve">    "taxesPrice": 53.86</w:t>
                            </w:r>
                          </w:p>
                          <w:p w14:paraId="09AA70A1" w14:textId="77777777" w:rsidR="004C35D1" w:rsidRDefault="004C35D1" w:rsidP="004C35D1">
                            <w:pPr>
                              <w:spacing w:before="0"/>
                            </w:pPr>
                            <w:r>
                              <w:t xml:space="preserve">  },</w:t>
                            </w:r>
                          </w:p>
                          <w:p w14:paraId="6AAF78DF" w14:textId="77777777" w:rsidR="004C35D1" w:rsidRDefault="004C35D1" w:rsidP="004C35D1">
                            <w:pPr>
                              <w:spacing w:before="0"/>
                            </w:pPr>
                            <w:r>
                              <w:t xml:space="preserve">  "yseatCabinInformation": {</w:t>
                            </w:r>
                          </w:p>
                          <w:p w14:paraId="68BCFF8A" w14:textId="77777777" w:rsidR="004C35D1" w:rsidRDefault="004C35D1" w:rsidP="004C35D1">
                            <w:pPr>
                              <w:spacing w:before="0"/>
                            </w:pPr>
                            <w:r>
                              <w:t xml:space="preserve">    "cabinClass": "Y",</w:t>
                            </w:r>
                          </w:p>
                          <w:p w14:paraId="35A44CFD" w14:textId="77777777" w:rsidR="004C35D1" w:rsidRDefault="004C35D1" w:rsidP="004C35D1">
                            <w:pPr>
                              <w:spacing w:before="0"/>
                            </w:pPr>
                            <w:r>
                              <w:t xml:space="preserve">    "quantity": 0,</w:t>
                            </w:r>
                          </w:p>
                          <w:p w14:paraId="7B2A6969" w14:textId="77777777" w:rsidR="004C35D1" w:rsidRDefault="004C35D1" w:rsidP="004C35D1">
                            <w:pPr>
                              <w:spacing w:before="0"/>
                            </w:pPr>
                            <w:r>
                              <w:t xml:space="preserve">    "priceWithoutTaxes": 0,</w:t>
                            </w:r>
                          </w:p>
                          <w:p w14:paraId="251AE9BE" w14:textId="77777777" w:rsidR="004C35D1" w:rsidRDefault="004C35D1" w:rsidP="004C35D1">
                            <w:pPr>
                              <w:spacing w:before="0"/>
                            </w:pPr>
                            <w:r>
                              <w:t xml:space="preserve">    "taxesPrice": 0</w:t>
                            </w:r>
                          </w:p>
                          <w:p w14:paraId="1485D699" w14:textId="77777777" w:rsidR="004C35D1" w:rsidRDefault="004C35D1" w:rsidP="004C35D1">
                            <w:pPr>
                              <w:spacing w:before="0"/>
                            </w:pPr>
                            <w:r>
                              <w:t xml:space="preserve">  }</w:t>
                            </w:r>
                          </w:p>
                          <w:p w14:paraId="73F71451" w14:textId="6D866460" w:rsidR="004C35D1" w:rsidRDefault="004C35D1" w:rsidP="004C35D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5090" id="Zone de texte 9" o:spid="_x0000_s1029" type="#_x0000_t202" style="position:absolute;left:0;text-align:left;margin-left:-3.8pt;margin-top:23.65pt;width:467.65pt;height:4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" fillcolor="#dbe5f1 [660]" stroked="f">
                <v:textbox>
                  <w:txbxContent>
                    <w:p w14:paraId="71B6A96A" w14:textId="77777777" w:rsidR="004C35D1" w:rsidRDefault="004C35D1" w:rsidP="004C35D1">
                      <w:pPr>
                        <w:spacing w:before="0"/>
                      </w:pPr>
                      <w:r>
                        <w:t>{</w:t>
                      </w:r>
                    </w:p>
                    <w:p w14:paraId="078E4803" w14:textId="77777777" w:rsidR="004C35D1" w:rsidRDefault="004C35D1" w:rsidP="004C35D1">
                      <w:pPr>
                        <w:spacing w:before="0"/>
                      </w:pPr>
                      <w:r>
                        <w:t xml:space="preserve">  "id": 240,</w:t>
                      </w:r>
                    </w:p>
                    <w:p w14:paraId="786D6258" w14:textId="77777777" w:rsidR="004C35D1" w:rsidRDefault="004C35D1" w:rsidP="004C35D1">
                      <w:pPr>
                        <w:spacing w:before="0"/>
                      </w:pPr>
                      <w:r>
                        <w:t xml:space="preserve">  "flightId": 533,</w:t>
                      </w:r>
                    </w:p>
                    <w:p w14:paraId="1762C035" w14:textId="77777777" w:rsidR="004C35D1" w:rsidRDefault="004C35D1" w:rsidP="004C35D1">
                      <w:pPr>
                        <w:spacing w:before="0"/>
                      </w:pPr>
                      <w:r>
                        <w:t xml:space="preserve">  "airLine": "IR",</w:t>
                      </w:r>
                    </w:p>
                    <w:p w14:paraId="42747D02" w14:textId="77777777" w:rsidR="004C35D1" w:rsidRDefault="004C35D1" w:rsidP="004C35D1">
                      <w:pPr>
                        <w:spacing w:before="0"/>
                      </w:pPr>
                      <w:r>
                        <w:t xml:space="preserve">  "arrivalAirportCode": "ALG",</w:t>
                      </w:r>
                    </w:p>
                    <w:p w14:paraId="09EC81B5" w14:textId="77777777" w:rsidR="004C35D1" w:rsidRDefault="004C35D1" w:rsidP="004C35D1">
                      <w:pPr>
                        <w:spacing w:before="0"/>
                      </w:pPr>
                      <w:r>
                        <w:t xml:space="preserve">  "departureAirportCode": "CDG",</w:t>
                      </w:r>
                    </w:p>
                    <w:p w14:paraId="5138B746" w14:textId="77777777" w:rsidR="004C35D1" w:rsidRDefault="004C35D1" w:rsidP="004C35D1">
                      <w:pPr>
                        <w:spacing w:before="0"/>
                      </w:pPr>
                      <w:r>
                        <w:t xml:space="preserve">  "arrivalDate": "2016-05-23T14:00:00Z",</w:t>
                      </w:r>
                    </w:p>
                    <w:p w14:paraId="07DBCCF4" w14:textId="77777777" w:rsidR="004C35D1" w:rsidRDefault="004C35D1" w:rsidP="004C35D1">
                      <w:pPr>
                        <w:spacing w:before="0"/>
                      </w:pPr>
                      <w:r>
                        <w:t xml:space="preserve">  "departureDate": "2016-05-23T04:30:00Z",</w:t>
                      </w:r>
                    </w:p>
                    <w:p w14:paraId="16525BEC" w14:textId="77777777" w:rsidR="004C35D1" w:rsidRDefault="004C35D1" w:rsidP="004C35D1">
                      <w:pPr>
                        <w:spacing w:before="0"/>
                      </w:pPr>
                      <w:r>
                        <w:t xml:space="preserve">  "mseatCabinInformation": {</w:t>
                      </w:r>
                    </w:p>
                    <w:p w14:paraId="709D37CF" w14:textId="77777777" w:rsidR="004C35D1" w:rsidRDefault="004C35D1" w:rsidP="004C35D1">
                      <w:pPr>
                        <w:spacing w:before="0"/>
                      </w:pPr>
                      <w:r>
                        <w:t xml:space="preserve">    "cabinClass": "M",</w:t>
                      </w:r>
                    </w:p>
                    <w:p w14:paraId="5A73008D" w14:textId="77777777" w:rsidR="004C35D1" w:rsidRDefault="004C35D1" w:rsidP="004C35D1">
                      <w:pPr>
                        <w:spacing w:before="0"/>
                      </w:pPr>
                      <w:r>
                        <w:t xml:space="preserve">    "quantity": 9,</w:t>
                      </w:r>
                    </w:p>
                    <w:p w14:paraId="08E900E9" w14:textId="77777777" w:rsidR="004C35D1" w:rsidRDefault="004C35D1" w:rsidP="004C35D1">
                      <w:pPr>
                        <w:spacing w:before="0"/>
                      </w:pPr>
                      <w:r>
                        <w:t xml:space="preserve">    "priceWithoutTaxes": 126.25,</w:t>
                      </w:r>
                    </w:p>
                    <w:p w14:paraId="6DD49C65" w14:textId="77777777" w:rsidR="004C35D1" w:rsidRDefault="004C35D1" w:rsidP="004C35D1">
                      <w:pPr>
                        <w:spacing w:before="0"/>
                      </w:pPr>
                      <w:r>
                        <w:t xml:space="preserve">    "taxesPrice": 58.51</w:t>
                      </w:r>
                    </w:p>
                    <w:p w14:paraId="1080BFE9" w14:textId="77777777" w:rsidR="004C35D1" w:rsidRDefault="004C35D1" w:rsidP="004C35D1">
                      <w:pPr>
                        <w:spacing w:before="0"/>
                      </w:pPr>
                      <w:r>
                        <w:t xml:space="preserve">  },</w:t>
                      </w:r>
                    </w:p>
                    <w:p w14:paraId="364F12CE" w14:textId="77777777" w:rsidR="004C35D1" w:rsidRDefault="004C35D1" w:rsidP="004C35D1">
                      <w:pPr>
                        <w:spacing w:before="0"/>
                      </w:pPr>
                      <w:r>
                        <w:t xml:space="preserve">  "jseatCabinInformation": {</w:t>
                      </w:r>
                    </w:p>
                    <w:p w14:paraId="1291356A" w14:textId="77777777" w:rsidR="004C35D1" w:rsidRDefault="004C35D1" w:rsidP="004C35D1">
                      <w:pPr>
                        <w:spacing w:before="0"/>
                      </w:pPr>
                      <w:r>
                        <w:t xml:space="preserve">    "cabinClass": "J",</w:t>
                      </w:r>
                    </w:p>
                    <w:p w14:paraId="67BAEF68" w14:textId="77777777" w:rsidR="004C35D1" w:rsidRDefault="004C35D1" w:rsidP="004C35D1">
                      <w:pPr>
                        <w:spacing w:before="0"/>
                      </w:pPr>
                      <w:r>
                        <w:t xml:space="preserve">    "quantity": 26,</w:t>
                      </w:r>
                    </w:p>
                    <w:p w14:paraId="097F6910" w14:textId="77777777" w:rsidR="004C35D1" w:rsidRDefault="004C35D1" w:rsidP="004C35D1">
                      <w:pPr>
                        <w:spacing w:before="0"/>
                      </w:pPr>
                      <w:r>
                        <w:t xml:space="preserve">    "priceWithoutTaxes": 764.87,</w:t>
                      </w:r>
                    </w:p>
                    <w:p w14:paraId="77EE3D16" w14:textId="77777777" w:rsidR="004C35D1" w:rsidRDefault="004C35D1" w:rsidP="004C35D1">
                      <w:pPr>
                        <w:spacing w:before="0"/>
                      </w:pPr>
                      <w:r>
                        <w:t xml:space="preserve">    "taxesPrice": 53.86</w:t>
                      </w:r>
                    </w:p>
                    <w:p w14:paraId="09AA70A1" w14:textId="77777777" w:rsidR="004C35D1" w:rsidRDefault="004C35D1" w:rsidP="004C35D1">
                      <w:pPr>
                        <w:spacing w:before="0"/>
                      </w:pPr>
                      <w:r>
                        <w:t xml:space="preserve">  },</w:t>
                      </w:r>
                    </w:p>
                    <w:p w14:paraId="6AAF78DF" w14:textId="77777777" w:rsidR="004C35D1" w:rsidRDefault="004C35D1" w:rsidP="004C35D1">
                      <w:pPr>
                        <w:spacing w:before="0"/>
                      </w:pPr>
                      <w:r>
                        <w:t xml:space="preserve">  "yseatCabinInformation": {</w:t>
                      </w:r>
                    </w:p>
                    <w:p w14:paraId="68BCFF8A" w14:textId="77777777" w:rsidR="004C35D1" w:rsidRDefault="004C35D1" w:rsidP="004C35D1">
                      <w:pPr>
                        <w:spacing w:before="0"/>
                      </w:pPr>
                      <w:r>
                        <w:t xml:space="preserve">    "cabinClass": "Y",</w:t>
                      </w:r>
                    </w:p>
                    <w:p w14:paraId="35A44CFD" w14:textId="77777777" w:rsidR="004C35D1" w:rsidRDefault="004C35D1" w:rsidP="004C35D1">
                      <w:pPr>
                        <w:spacing w:before="0"/>
                      </w:pPr>
                      <w:r>
                        <w:t xml:space="preserve">    "quantity": 0,</w:t>
                      </w:r>
                    </w:p>
                    <w:p w14:paraId="7B2A6969" w14:textId="77777777" w:rsidR="004C35D1" w:rsidRDefault="004C35D1" w:rsidP="004C35D1">
                      <w:pPr>
                        <w:spacing w:before="0"/>
                      </w:pPr>
                      <w:r>
                        <w:t xml:space="preserve">    "priceWithoutTaxes": 0,</w:t>
                      </w:r>
                    </w:p>
                    <w:p w14:paraId="251AE9BE" w14:textId="77777777" w:rsidR="004C35D1" w:rsidRDefault="004C35D1" w:rsidP="004C35D1">
                      <w:pPr>
                        <w:spacing w:before="0"/>
                      </w:pPr>
                      <w:r>
                        <w:t xml:space="preserve">    "taxesPrice": 0</w:t>
                      </w:r>
                    </w:p>
                    <w:p w14:paraId="1485D699" w14:textId="77777777" w:rsidR="004C35D1" w:rsidRDefault="004C35D1" w:rsidP="004C35D1">
                      <w:pPr>
                        <w:spacing w:before="0"/>
                      </w:pPr>
                      <w:r>
                        <w:t xml:space="preserve">  }</w:t>
                      </w:r>
                    </w:p>
                    <w:p w14:paraId="73F71451" w14:textId="6D866460" w:rsidR="004C35D1" w:rsidRDefault="004C35D1" w:rsidP="004C35D1">
                      <w:pPr>
                        <w:spacing w:before="0"/>
                      </w:pPr>
                      <w:r>
                        <w:t>}</w:t>
                      </w:r>
                    </w:p>
                  </w:txbxContent>
                </v:textbox>
                <w10:wrap type="square"/>
              </v:shape>
            </w:pict>
          </mc:Fallback>
        </mc:AlternateContent>
      </w:r>
      <w:r>
        <w:rPr>
          <w:b/>
        </w:rPr>
        <w:t>Exemple de réponse :</w:t>
      </w:r>
    </w:p>
    <w:p w14:paraId="0E9F7299" w14:textId="5781677F" w:rsidR="002D6E1B" w:rsidRDefault="002D6E1B" w:rsidP="002D6E1B">
      <w:pPr>
        <w:pStyle w:val="Titre1"/>
        <w:numPr>
          <w:ilvl w:val="1"/>
          <w:numId w:val="7"/>
        </w:numPr>
      </w:pPr>
      <w:r>
        <w:t>Créer une réservation</w:t>
      </w:r>
    </w:p>
    <w:p w14:paraId="15FC122E" w14:textId="77777777" w:rsidR="002D6E1B" w:rsidRDefault="002D6E1B" w:rsidP="002D6E1B">
      <w:pPr>
        <w:pStyle w:val="Titre2"/>
      </w:pPr>
      <w:r>
        <w:t>Diagramme de séquence</w:t>
      </w:r>
    </w:p>
    <w:p w14:paraId="02523AD8" w14:textId="77777777" w:rsidR="002D6E1B" w:rsidRPr="002710DF" w:rsidRDefault="002D6E1B" w:rsidP="002D6E1B">
      <w:r>
        <w:rPr>
          <w:noProof/>
        </w:rPr>
        <w:drawing>
          <wp:inline distT="0" distB="0" distL="0" distR="0" wp14:anchorId="016D8EB1" wp14:editId="0A87957B">
            <wp:extent cx="5706974" cy="2037190"/>
            <wp:effectExtent l="0" t="0" r="825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06974" cy="2037190"/>
                    </a:xfrm>
                    <a:prstGeom prst="rect">
                      <a:avLst/>
                    </a:prstGeom>
                    <a:noFill/>
                    <a:ln>
                      <a:noFill/>
                    </a:ln>
                  </pic:spPr>
                </pic:pic>
              </a:graphicData>
            </a:graphic>
          </wp:inline>
        </w:drawing>
      </w:r>
    </w:p>
    <w:p w14:paraId="27A81290" w14:textId="77777777" w:rsidR="002D6E1B" w:rsidRDefault="002D6E1B" w:rsidP="002D6E1B">
      <w:pPr>
        <w:pStyle w:val="Titre2"/>
      </w:pPr>
      <w:r>
        <w:lastRenderedPageBreak/>
        <w:t>Documentation</w:t>
      </w:r>
    </w:p>
    <w:p w14:paraId="75DCEA97" w14:textId="77777777" w:rsidR="002D6E1B" w:rsidRPr="002710DF" w:rsidRDefault="002D6E1B" w:rsidP="002D6E1B"/>
    <w:p w14:paraId="37209040" w14:textId="4B54F15C" w:rsidR="002D6E1B" w:rsidRPr="002710DF" w:rsidRDefault="00076238" w:rsidP="002D6E1B">
      <w:pPr>
        <w:pBdr>
          <w:top w:val="single" w:sz="4" w:space="1" w:color="auto"/>
          <w:bottom w:val="single" w:sz="4" w:space="1" w:color="auto"/>
        </w:pBdr>
        <w:rPr>
          <w:b/>
        </w:rPr>
      </w:pPr>
      <w:r>
        <w:rPr>
          <w:b/>
        </w:rPr>
        <w:t>POST</w:t>
      </w:r>
      <w:r w:rsidR="002D6E1B" w:rsidRPr="002710DF">
        <w:rPr>
          <w:b/>
        </w:rPr>
        <w:t xml:space="preserve"> /</w:t>
      </w:r>
      <w:r>
        <w:rPr>
          <w:b/>
        </w:rPr>
        <w:t>bookings</w:t>
      </w:r>
    </w:p>
    <w:p w14:paraId="774AC894" w14:textId="58FC591D" w:rsidR="002D6E1B" w:rsidRDefault="002F5DAE" w:rsidP="002D6E1B">
      <w:r>
        <w:t>Crée une nouvelle reservation dans le système</w:t>
      </w:r>
    </w:p>
    <w:p w14:paraId="0AFDD419" w14:textId="77777777" w:rsidR="002D6E1B" w:rsidRPr="002710DF" w:rsidRDefault="002D6E1B" w:rsidP="002D6E1B"/>
    <w:tbl>
      <w:tblPr>
        <w:tblStyle w:val="TableauGrille6Couleur-Accentuation5"/>
        <w:tblW w:w="0" w:type="auto"/>
        <w:tblLook w:val="04A0" w:firstRow="1" w:lastRow="0" w:firstColumn="1" w:lastColumn="0" w:noHBand="0" w:noVBand="1"/>
      </w:tblPr>
      <w:tblGrid>
        <w:gridCol w:w="4606"/>
        <w:gridCol w:w="4607"/>
      </w:tblGrid>
      <w:tr w:rsidR="002D6E1B" w14:paraId="61CD2828"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6BE8026" w14:textId="77777777" w:rsidR="002D6E1B" w:rsidRDefault="002D6E1B" w:rsidP="0074556C">
            <w:r>
              <w:t>Méthode http</w:t>
            </w:r>
          </w:p>
        </w:tc>
        <w:tc>
          <w:tcPr>
            <w:tcW w:w="4607" w:type="dxa"/>
          </w:tcPr>
          <w:p w14:paraId="15470D12" w14:textId="3E3BB4AE" w:rsidR="002D6E1B" w:rsidRDefault="002F5DAE" w:rsidP="0074556C">
            <w:pPr>
              <w:cnfStyle w:val="100000000000" w:firstRow="1" w:lastRow="0" w:firstColumn="0" w:lastColumn="0" w:oddVBand="0" w:evenVBand="0" w:oddHBand="0" w:evenHBand="0" w:firstRowFirstColumn="0" w:firstRowLastColumn="0" w:lastRowFirstColumn="0" w:lastRowLastColumn="0"/>
            </w:pPr>
            <w:r>
              <w:t>POST</w:t>
            </w:r>
          </w:p>
        </w:tc>
      </w:tr>
      <w:tr w:rsidR="002D6E1B" w14:paraId="52142F6A"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68A5E5A" w14:textId="7DF97CBA" w:rsidR="002D6E1B" w:rsidRDefault="002D6E1B" w:rsidP="002F5DAE">
            <w:r>
              <w:t xml:space="preserve">Format </w:t>
            </w:r>
            <w:r w:rsidR="002F5DAE">
              <w:t>requête</w:t>
            </w:r>
          </w:p>
        </w:tc>
        <w:tc>
          <w:tcPr>
            <w:tcW w:w="4607" w:type="dxa"/>
          </w:tcPr>
          <w:p w14:paraId="555251AD" w14:textId="77777777" w:rsidR="002D6E1B" w:rsidRDefault="002D6E1B" w:rsidP="0074556C">
            <w:pPr>
              <w:cnfStyle w:val="000000100000" w:firstRow="0" w:lastRow="0" w:firstColumn="0" w:lastColumn="0" w:oddVBand="0" w:evenVBand="0" w:oddHBand="1" w:evenHBand="0" w:firstRowFirstColumn="0" w:firstRowLastColumn="0" w:lastRowFirstColumn="0" w:lastRowLastColumn="0"/>
            </w:pPr>
            <w:r>
              <w:t>JSON</w:t>
            </w:r>
          </w:p>
        </w:tc>
      </w:tr>
      <w:tr w:rsidR="002D6E1B" w14:paraId="5705E27B" w14:textId="77777777" w:rsidTr="0074556C">
        <w:tc>
          <w:tcPr>
            <w:cnfStyle w:val="001000000000" w:firstRow="0" w:lastRow="0" w:firstColumn="1" w:lastColumn="0" w:oddVBand="0" w:evenVBand="0" w:oddHBand="0" w:evenHBand="0" w:firstRowFirstColumn="0" w:firstRowLastColumn="0" w:lastRowFirstColumn="0" w:lastRowLastColumn="0"/>
            <w:tcW w:w="4606" w:type="dxa"/>
          </w:tcPr>
          <w:p w14:paraId="6B6BDFFB" w14:textId="6B34EC72" w:rsidR="002D6E1B" w:rsidRDefault="002D6E1B" w:rsidP="0074556C">
            <w:r>
              <w:t>Objet</w:t>
            </w:r>
            <w:r w:rsidR="002F5DAE">
              <w:t xml:space="preserve"> requête</w:t>
            </w:r>
          </w:p>
        </w:tc>
        <w:tc>
          <w:tcPr>
            <w:tcW w:w="4607" w:type="dxa"/>
          </w:tcPr>
          <w:p w14:paraId="247C7E4C" w14:textId="12CAE676" w:rsidR="002D6E1B" w:rsidRDefault="002F5DAE" w:rsidP="0074556C">
            <w:pPr>
              <w:cnfStyle w:val="000000000000" w:firstRow="0" w:lastRow="0" w:firstColumn="0" w:lastColumn="0" w:oddVBand="0" w:evenVBand="0" w:oddHBand="0" w:evenHBand="0" w:firstRowFirstColumn="0" w:firstRowLastColumn="0" w:lastRowFirstColumn="0" w:lastRowLastColumn="0"/>
            </w:pPr>
            <w:r>
              <w:t>SaveBooking</w:t>
            </w:r>
          </w:p>
        </w:tc>
      </w:tr>
    </w:tbl>
    <w:p w14:paraId="17CE5D5B" w14:textId="77777777" w:rsidR="002D6E1B" w:rsidRDefault="002D6E1B" w:rsidP="002D6E1B"/>
    <w:p w14:paraId="62E02946" w14:textId="77777777" w:rsidR="002D6E1B" w:rsidRPr="002710DF" w:rsidRDefault="002D6E1B" w:rsidP="002D6E1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2D6E1B" w14:paraId="73DC9BA2"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C9C4BA1" w14:textId="77777777" w:rsidR="002D6E1B" w:rsidRDefault="002D6E1B" w:rsidP="0074556C">
            <w:r>
              <w:t>Code</w:t>
            </w:r>
          </w:p>
        </w:tc>
        <w:tc>
          <w:tcPr>
            <w:tcW w:w="4607" w:type="dxa"/>
          </w:tcPr>
          <w:p w14:paraId="230E3A3B"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pPr>
            <w:r>
              <w:t>Description</w:t>
            </w:r>
          </w:p>
        </w:tc>
      </w:tr>
      <w:tr w:rsidR="002D6E1B" w14:paraId="38BE59B5" w14:textId="77777777" w:rsidTr="0074556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1CD247B" w14:textId="77777777" w:rsidR="002D6E1B" w:rsidRDefault="002D6E1B" w:rsidP="0074556C">
            <w:r>
              <w:t>400</w:t>
            </w:r>
          </w:p>
        </w:tc>
        <w:tc>
          <w:tcPr>
            <w:tcW w:w="4607" w:type="dxa"/>
          </w:tcPr>
          <w:p w14:paraId="15FD7D58" w14:textId="77777777" w:rsidR="002D6E1B" w:rsidRDefault="002D6E1B" w:rsidP="0074556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bl>
    <w:p w14:paraId="0AE34641" w14:textId="77777777" w:rsidR="002D6E1B" w:rsidRDefault="002D6E1B" w:rsidP="002D6E1B">
      <w:pPr>
        <w:rPr>
          <w:b/>
        </w:rPr>
      </w:pPr>
    </w:p>
    <w:p w14:paraId="4C0AEB87" w14:textId="42773470" w:rsidR="002D6E1B" w:rsidRDefault="002D6E1B" w:rsidP="00FF6AA6">
      <w:pPr>
        <w:tabs>
          <w:tab w:val="left" w:pos="2527"/>
        </w:tabs>
        <w:ind w:left="708" w:hanging="708"/>
        <w:rPr>
          <w:b/>
        </w:rPr>
      </w:pPr>
      <w:r>
        <w:rPr>
          <w:b/>
          <w:noProof/>
        </w:rPr>
        <mc:AlternateContent>
          <mc:Choice Requires="wps">
            <w:drawing>
              <wp:anchor distT="0" distB="0" distL="114300" distR="114300" simplePos="0" relativeHeight="251665408" behindDoc="0" locked="0" layoutInCell="1" allowOverlap="1" wp14:anchorId="3E72CEB1" wp14:editId="55701F96">
                <wp:simplePos x="0" y="0"/>
                <wp:positionH relativeFrom="column">
                  <wp:posOffset>-48260</wp:posOffset>
                </wp:positionH>
                <wp:positionV relativeFrom="paragraph">
                  <wp:posOffset>396240</wp:posOffset>
                </wp:positionV>
                <wp:extent cx="5943600" cy="41783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D5C236A" w14:textId="7F964237" w:rsidR="002D6E1B" w:rsidRDefault="002D6E1B" w:rsidP="002D6E1B">
                            <w:r>
                              <w:t>http://localhost:9888/</w:t>
                            </w:r>
                            <w:r w:rsidR="00FF6AA6">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2CEB1" id="Zone de texte 11" o:spid="_x0000_s1030" type="#_x0000_t202" style="position:absolute;left:0;text-align:left;margin-left:-3.8pt;margin-top:31.2pt;width:468pt;height:3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Wkt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KkWktKYCAADOBQAADgAAAAAAAAAAAAAAAAAs&#10;AgAAZHJzL2Uyb0RvYy54bWxQSwECLQAUAAYACAAAACEAi7n2G94AAAAJAQAADwAAAAAAAAAAAAAA&#10;AAD+BAAAZHJzL2Rvd25yZXYueG1sUEsFBgAAAAAEAAQA8wAAAAkGAAAAAA==&#10;" fillcolor="#dbe5f1 [660]" stroked="f">
                <v:textbox>
                  <w:txbxContent>
                    <w:p w14:paraId="5D5C236A" w14:textId="7F964237" w:rsidR="002D6E1B" w:rsidRDefault="002D6E1B" w:rsidP="002D6E1B">
                      <w:r>
                        <w:t>http://localhost:9888/</w:t>
                      </w:r>
                      <w:r w:rsidR="00FF6AA6">
                        <w:t>bookings</w:t>
                      </w:r>
                    </w:p>
                  </w:txbxContent>
                </v:textbox>
                <w10:wrap type="square"/>
              </v:shape>
            </w:pict>
          </mc:Fallback>
        </mc:AlternateContent>
      </w:r>
      <w:r>
        <w:rPr>
          <w:b/>
        </w:rPr>
        <w:t>Exemple :</w:t>
      </w:r>
      <w:r w:rsidR="00FF6AA6">
        <w:rPr>
          <w:b/>
        </w:rPr>
        <w:tab/>
      </w:r>
    </w:p>
    <w:p w14:paraId="0CA2638F" w14:textId="77777777" w:rsidR="00716CC1" w:rsidRDefault="00716CC1" w:rsidP="002D6E1B">
      <w:pPr>
        <w:ind w:left="708" w:hanging="708"/>
        <w:rPr>
          <w:b/>
        </w:rPr>
      </w:pPr>
    </w:p>
    <w:p w14:paraId="59FA718F" w14:textId="7F2091C9" w:rsidR="002D6E1B" w:rsidRDefault="00180C2B" w:rsidP="002D6E1B">
      <w:pPr>
        <w:ind w:left="708" w:hanging="708"/>
        <w:rPr>
          <w:b/>
        </w:rPr>
      </w:pPr>
      <w:r>
        <w:rPr>
          <w:b/>
        </w:rPr>
        <w:t>SaveBooking</w:t>
      </w:r>
    </w:p>
    <w:tbl>
      <w:tblPr>
        <w:tblStyle w:val="TableauGrille4-Accentuation5"/>
        <w:tblW w:w="9235" w:type="dxa"/>
        <w:tblLook w:val="04A0" w:firstRow="1" w:lastRow="0" w:firstColumn="1" w:lastColumn="0" w:noHBand="0" w:noVBand="1"/>
      </w:tblPr>
      <w:tblGrid>
        <w:gridCol w:w="2589"/>
        <w:gridCol w:w="2357"/>
        <w:gridCol w:w="1305"/>
        <w:gridCol w:w="2984"/>
      </w:tblGrid>
      <w:tr w:rsidR="002D6E1B" w14:paraId="5519EF10" w14:textId="77777777" w:rsidTr="0074556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7E35AC8" w14:textId="77777777" w:rsidR="002D6E1B" w:rsidRDefault="002D6E1B" w:rsidP="0074556C">
            <w:pPr>
              <w:rPr>
                <w:b w:val="0"/>
              </w:rPr>
            </w:pPr>
            <w:r>
              <w:rPr>
                <w:b w:val="0"/>
              </w:rPr>
              <w:t>Attribut</w:t>
            </w:r>
          </w:p>
        </w:tc>
        <w:tc>
          <w:tcPr>
            <w:tcW w:w="2357" w:type="dxa"/>
          </w:tcPr>
          <w:p w14:paraId="681E90B5"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77A258E0"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A388383"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5077290E"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773BEC15" w14:textId="77777777" w:rsidR="002D6E1B" w:rsidRPr="004B0EE9" w:rsidRDefault="002D6E1B" w:rsidP="0074556C">
            <w:r>
              <w:t>flightId</w:t>
            </w:r>
          </w:p>
        </w:tc>
        <w:tc>
          <w:tcPr>
            <w:tcW w:w="2357" w:type="dxa"/>
          </w:tcPr>
          <w:p w14:paraId="50DCCEB9" w14:textId="77777777" w:rsidR="002D6E1B" w:rsidRPr="004B0EE9" w:rsidRDefault="002D6E1B" w:rsidP="0074556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41F37B07" w14:textId="77777777" w:rsidR="002D6E1B" w:rsidRPr="004B0EE9" w:rsidRDefault="002D6E1B" w:rsidP="0074556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34C3A3FE" w14:textId="77777777" w:rsidR="002D6E1B" w:rsidRPr="004B0EE9" w:rsidRDefault="002D6E1B" w:rsidP="0074556C">
            <w:pPr>
              <w:cnfStyle w:val="000000100000" w:firstRow="0" w:lastRow="0" w:firstColumn="0" w:lastColumn="0" w:oddVBand="0" w:evenVBand="0" w:oddHBand="1" w:evenHBand="0" w:firstRowFirstColumn="0" w:firstRowLastColumn="0" w:lastRowFirstColumn="0" w:lastRowLastColumn="0"/>
            </w:pPr>
            <w:r>
              <w:t>Identifiant du vol dans iatadb</w:t>
            </w:r>
          </w:p>
        </w:tc>
      </w:tr>
      <w:tr w:rsidR="002D6E1B" w14:paraId="31049D03" w14:textId="77777777" w:rsidTr="0074556C">
        <w:tc>
          <w:tcPr>
            <w:cnfStyle w:val="001000000000" w:firstRow="0" w:lastRow="0" w:firstColumn="1" w:lastColumn="0" w:oddVBand="0" w:evenVBand="0" w:oddHBand="0" w:evenHBand="0" w:firstRowFirstColumn="0" w:firstRowLastColumn="0" w:lastRowFirstColumn="0" w:lastRowLastColumn="0"/>
            <w:tcW w:w="2589" w:type="dxa"/>
          </w:tcPr>
          <w:p w14:paraId="066ED981" w14:textId="099E6483" w:rsidR="002D6E1B" w:rsidRPr="004B0EE9" w:rsidRDefault="004B3EAD" w:rsidP="0074556C">
            <w:r>
              <w:t>cabinClass</w:t>
            </w:r>
          </w:p>
        </w:tc>
        <w:tc>
          <w:tcPr>
            <w:tcW w:w="2357" w:type="dxa"/>
          </w:tcPr>
          <w:p w14:paraId="659ACE0D" w14:textId="77777777" w:rsidR="002D6E1B" w:rsidRPr="004B0EE9" w:rsidRDefault="002D6E1B" w:rsidP="0074556C">
            <w:pPr>
              <w:cnfStyle w:val="000000000000" w:firstRow="0" w:lastRow="0" w:firstColumn="0" w:lastColumn="0" w:oddVBand="0" w:evenVBand="0" w:oddHBand="0" w:evenHBand="0" w:firstRowFirstColumn="0" w:firstRowLastColumn="0" w:lastRowFirstColumn="0" w:lastRowLastColumn="0"/>
            </w:pPr>
            <w:r>
              <w:t>String</w:t>
            </w:r>
          </w:p>
        </w:tc>
        <w:tc>
          <w:tcPr>
            <w:tcW w:w="1305" w:type="dxa"/>
          </w:tcPr>
          <w:p w14:paraId="7EDFBEA8" w14:textId="77777777" w:rsidR="002D6E1B" w:rsidRPr="004B0EE9" w:rsidRDefault="002D6E1B" w:rsidP="0074556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68A22F7C" w14:textId="5C185D49" w:rsidR="002D6E1B" w:rsidRPr="004B0EE9" w:rsidRDefault="004B3EAD" w:rsidP="0074556C">
            <w:pPr>
              <w:cnfStyle w:val="000000000000" w:firstRow="0" w:lastRow="0" w:firstColumn="0" w:lastColumn="0" w:oddVBand="0" w:evenVBand="0" w:oddHBand="0" w:evenHBand="0" w:firstRowFirstColumn="0" w:firstRowLastColumn="0" w:lastRowFirstColumn="0" w:lastRowLastColumn="0"/>
            </w:pPr>
            <w:r>
              <w:t>Classe souhaité pour le siège</w:t>
            </w:r>
          </w:p>
        </w:tc>
      </w:tr>
      <w:tr w:rsidR="002D6E1B" w14:paraId="59D54407"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19084453" w14:textId="2BA449A7" w:rsidR="002D6E1B" w:rsidRPr="004B0EE9" w:rsidRDefault="004B3EAD" w:rsidP="0074556C">
            <w:r>
              <w:t>quantity</w:t>
            </w:r>
          </w:p>
        </w:tc>
        <w:tc>
          <w:tcPr>
            <w:tcW w:w="2357" w:type="dxa"/>
          </w:tcPr>
          <w:p w14:paraId="6D31DB86" w14:textId="1A3632B9" w:rsidR="002D6E1B" w:rsidRPr="004B0EE9" w:rsidRDefault="004B3EAD" w:rsidP="0074556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2CBF8670" w14:textId="77777777" w:rsidR="002D6E1B" w:rsidRPr="004B0EE9" w:rsidRDefault="002D6E1B" w:rsidP="0074556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4A9539BF" w14:textId="5FF6567E" w:rsidR="002D6E1B" w:rsidRPr="004B0EE9" w:rsidRDefault="004B3EAD" w:rsidP="0074556C">
            <w:pPr>
              <w:cnfStyle w:val="000000100000" w:firstRow="0" w:lastRow="0" w:firstColumn="0" w:lastColumn="0" w:oddVBand="0" w:evenVBand="0" w:oddHBand="1" w:evenHBand="0" w:firstRowFirstColumn="0" w:firstRowLastColumn="0" w:lastRowFirstColumn="0" w:lastRowLastColumn="0"/>
            </w:pPr>
            <w:r>
              <w:t>Nombre de siège à réservé</w:t>
            </w:r>
          </w:p>
        </w:tc>
      </w:tr>
      <w:tr w:rsidR="002D6E1B" w14:paraId="0754667A" w14:textId="77777777" w:rsidTr="0074556C">
        <w:tc>
          <w:tcPr>
            <w:cnfStyle w:val="001000000000" w:firstRow="0" w:lastRow="0" w:firstColumn="1" w:lastColumn="0" w:oddVBand="0" w:evenVBand="0" w:oddHBand="0" w:evenHBand="0" w:firstRowFirstColumn="0" w:firstRowLastColumn="0" w:lastRowFirstColumn="0" w:lastRowLastColumn="0"/>
            <w:tcW w:w="2589" w:type="dxa"/>
          </w:tcPr>
          <w:p w14:paraId="659FB31B" w14:textId="4857A10F" w:rsidR="002D6E1B" w:rsidRPr="004B0EE9" w:rsidRDefault="004B3EAD" w:rsidP="0074556C">
            <w:r>
              <w:t>customer</w:t>
            </w:r>
          </w:p>
        </w:tc>
        <w:tc>
          <w:tcPr>
            <w:tcW w:w="2357" w:type="dxa"/>
          </w:tcPr>
          <w:p w14:paraId="3AA70899" w14:textId="08717C9D" w:rsidR="002D6E1B" w:rsidRPr="004B0EE9" w:rsidRDefault="004B3EAD" w:rsidP="0074556C">
            <w:pPr>
              <w:cnfStyle w:val="000000000000" w:firstRow="0" w:lastRow="0" w:firstColumn="0" w:lastColumn="0" w:oddVBand="0" w:evenVBand="0" w:oddHBand="0" w:evenHBand="0" w:firstRowFirstColumn="0" w:firstRowLastColumn="0" w:lastRowFirstColumn="0" w:lastRowLastColumn="0"/>
            </w:pPr>
            <w:r>
              <w:t>Customer</w:t>
            </w:r>
          </w:p>
        </w:tc>
        <w:tc>
          <w:tcPr>
            <w:tcW w:w="1305" w:type="dxa"/>
          </w:tcPr>
          <w:p w14:paraId="35019DBD" w14:textId="77777777" w:rsidR="002D6E1B" w:rsidRPr="004B0EE9" w:rsidRDefault="002D6E1B" w:rsidP="0074556C">
            <w:pPr>
              <w:cnfStyle w:val="000000000000" w:firstRow="0" w:lastRow="0" w:firstColumn="0" w:lastColumn="0" w:oddVBand="0" w:evenVBand="0" w:oddHBand="0" w:evenHBand="0" w:firstRowFirstColumn="0" w:firstRowLastColumn="0" w:lastRowFirstColumn="0" w:lastRowLastColumn="0"/>
            </w:pPr>
            <w:r>
              <w:t>Oui</w:t>
            </w:r>
          </w:p>
        </w:tc>
        <w:tc>
          <w:tcPr>
            <w:tcW w:w="2984" w:type="dxa"/>
          </w:tcPr>
          <w:p w14:paraId="1A0D326E" w14:textId="2CB59502" w:rsidR="002D6E1B" w:rsidRPr="004B0EE9" w:rsidRDefault="004B3EAD" w:rsidP="0074556C">
            <w:pPr>
              <w:cnfStyle w:val="000000000000" w:firstRow="0" w:lastRow="0" w:firstColumn="0" w:lastColumn="0" w:oddVBand="0" w:evenVBand="0" w:oddHBand="0" w:evenHBand="0" w:firstRowFirstColumn="0" w:firstRowLastColumn="0" w:lastRowFirstColumn="0" w:lastRowLastColumn="0"/>
            </w:pPr>
            <w:r>
              <w:t>Information sur le client</w:t>
            </w:r>
          </w:p>
        </w:tc>
      </w:tr>
    </w:tbl>
    <w:p w14:paraId="7E08B930" w14:textId="0CA8331F" w:rsidR="002D6E1B" w:rsidRPr="004B3EAD" w:rsidRDefault="004B3EAD" w:rsidP="002D6E1B">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2D6E1B" w14:paraId="1E870593"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2FB56C7C" w14:textId="77777777" w:rsidR="002D6E1B" w:rsidRDefault="002D6E1B" w:rsidP="0074556C">
            <w:pPr>
              <w:rPr>
                <w:b w:val="0"/>
              </w:rPr>
            </w:pPr>
            <w:r>
              <w:rPr>
                <w:b w:val="0"/>
              </w:rPr>
              <w:t>Attribut</w:t>
            </w:r>
          </w:p>
        </w:tc>
        <w:tc>
          <w:tcPr>
            <w:tcW w:w="2303" w:type="dxa"/>
          </w:tcPr>
          <w:p w14:paraId="5E0FA93C"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19DC5AFC"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359B3683" w14:textId="77777777" w:rsidR="002D6E1B" w:rsidRDefault="002D6E1B"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2D6E1B" w14:paraId="1C0405A3"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CEDA4E8" w14:textId="2CD5D780" w:rsidR="002D6E1B" w:rsidRPr="00383F66" w:rsidRDefault="004B3EAD" w:rsidP="0074556C">
            <w:r>
              <w:t>firstName</w:t>
            </w:r>
          </w:p>
        </w:tc>
        <w:tc>
          <w:tcPr>
            <w:tcW w:w="2303" w:type="dxa"/>
          </w:tcPr>
          <w:p w14:paraId="03DC1D38" w14:textId="77777777" w:rsidR="002D6E1B" w:rsidRPr="00383F66" w:rsidRDefault="002D6E1B" w:rsidP="0074556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E59A504" w14:textId="77777777" w:rsidR="002D6E1B" w:rsidRPr="00383F66" w:rsidRDefault="002D6E1B" w:rsidP="0074556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401C62B8" w14:textId="67FBD231" w:rsidR="002D6E1B" w:rsidRPr="00383F66" w:rsidRDefault="00934839" w:rsidP="0074556C">
            <w:pPr>
              <w:cnfStyle w:val="000000100000" w:firstRow="0" w:lastRow="0" w:firstColumn="0" w:lastColumn="0" w:oddVBand="0" w:evenVBand="0" w:oddHBand="1" w:evenHBand="0" w:firstRowFirstColumn="0" w:firstRowLastColumn="0" w:lastRowFirstColumn="0" w:lastRowLastColumn="0"/>
            </w:pPr>
            <w:r>
              <w:t>Prénom du client</w:t>
            </w:r>
          </w:p>
        </w:tc>
      </w:tr>
      <w:tr w:rsidR="002D6E1B" w14:paraId="46590053" w14:textId="77777777" w:rsidTr="0074556C">
        <w:tc>
          <w:tcPr>
            <w:cnfStyle w:val="001000000000" w:firstRow="0" w:lastRow="0" w:firstColumn="1" w:lastColumn="0" w:oddVBand="0" w:evenVBand="0" w:oddHBand="0" w:evenHBand="0" w:firstRowFirstColumn="0" w:firstRowLastColumn="0" w:lastRowFirstColumn="0" w:lastRowLastColumn="0"/>
            <w:tcW w:w="2303" w:type="dxa"/>
          </w:tcPr>
          <w:p w14:paraId="6158FB0E" w14:textId="303218F2" w:rsidR="002D6E1B" w:rsidRPr="00383F66" w:rsidRDefault="004B3EAD" w:rsidP="0074556C">
            <w:r>
              <w:t>lastName</w:t>
            </w:r>
          </w:p>
        </w:tc>
        <w:tc>
          <w:tcPr>
            <w:tcW w:w="2303" w:type="dxa"/>
          </w:tcPr>
          <w:p w14:paraId="2DA434CF" w14:textId="08BDDEAE" w:rsidR="002D6E1B" w:rsidRPr="00383F66" w:rsidRDefault="00934839" w:rsidP="0074556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0F8AB22F" w14:textId="77777777" w:rsidR="002D6E1B" w:rsidRPr="00383F66" w:rsidRDefault="002D6E1B" w:rsidP="0074556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56E26567" w14:textId="2EC505C4" w:rsidR="002D6E1B" w:rsidRPr="00383F66" w:rsidRDefault="00934839" w:rsidP="0074556C">
            <w:pPr>
              <w:cnfStyle w:val="000000000000" w:firstRow="0" w:lastRow="0" w:firstColumn="0" w:lastColumn="0" w:oddVBand="0" w:evenVBand="0" w:oddHBand="0" w:evenHBand="0" w:firstRowFirstColumn="0" w:firstRowLastColumn="0" w:lastRowFirstColumn="0" w:lastRowLastColumn="0"/>
            </w:pPr>
            <w:r>
              <w:t>Nom du client</w:t>
            </w:r>
          </w:p>
        </w:tc>
      </w:tr>
    </w:tbl>
    <w:p w14:paraId="65479F75" w14:textId="77777777" w:rsidR="002D6E1B" w:rsidRPr="00D00708" w:rsidRDefault="002D6E1B" w:rsidP="002D6E1B">
      <w:pPr>
        <w:rPr>
          <w:b/>
        </w:rPr>
      </w:pPr>
    </w:p>
    <w:p w14:paraId="07BD3A2D" w14:textId="2DEF215B" w:rsidR="002D6E1B" w:rsidRPr="002710DF" w:rsidRDefault="002D6E1B" w:rsidP="002D6E1B">
      <w:pPr>
        <w:ind w:left="708" w:hanging="708"/>
        <w:rPr>
          <w:b/>
        </w:rPr>
      </w:pPr>
      <w:r>
        <w:rPr>
          <w:b/>
          <w:noProof/>
        </w:rPr>
        <w:lastRenderedPageBreak/>
        <mc:AlternateContent>
          <mc:Choice Requires="wps">
            <w:drawing>
              <wp:anchor distT="0" distB="0" distL="114300" distR="114300" simplePos="0" relativeHeight="251666432" behindDoc="0" locked="0" layoutInCell="1" allowOverlap="1" wp14:anchorId="49789BAD" wp14:editId="1F43F1DD">
                <wp:simplePos x="0" y="0"/>
                <wp:positionH relativeFrom="column">
                  <wp:posOffset>-48260</wp:posOffset>
                </wp:positionH>
                <wp:positionV relativeFrom="paragraph">
                  <wp:posOffset>300355</wp:posOffset>
                </wp:positionV>
                <wp:extent cx="5939155" cy="1841500"/>
                <wp:effectExtent l="0" t="0" r="4445"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5939155" cy="184150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13F1236B" w14:textId="77777777" w:rsidR="00934839" w:rsidRDefault="00934839" w:rsidP="00934839">
                            <w:pPr>
                              <w:spacing w:before="0"/>
                            </w:pPr>
                            <w:r>
                              <w:t>{</w:t>
                            </w:r>
                          </w:p>
                          <w:p w14:paraId="24E87F6A" w14:textId="77777777" w:rsidR="00934839" w:rsidRDefault="00934839" w:rsidP="00934839">
                            <w:pPr>
                              <w:spacing w:before="0"/>
                            </w:pPr>
                            <w:r>
                              <w:t xml:space="preserve">    "flightId": 240,</w:t>
                            </w:r>
                          </w:p>
                          <w:p w14:paraId="066CBA30" w14:textId="77777777" w:rsidR="00934839" w:rsidRDefault="00934839" w:rsidP="00934839">
                            <w:pPr>
                              <w:spacing w:before="0"/>
                            </w:pPr>
                            <w:r>
                              <w:t xml:space="preserve">    "cabinClass": "J",</w:t>
                            </w:r>
                          </w:p>
                          <w:p w14:paraId="142F6B27" w14:textId="77777777" w:rsidR="00934839" w:rsidRDefault="00934839" w:rsidP="00934839">
                            <w:pPr>
                              <w:spacing w:before="0"/>
                            </w:pPr>
                            <w:r>
                              <w:t xml:space="preserve">    "quantity": 2,</w:t>
                            </w:r>
                          </w:p>
                          <w:p w14:paraId="7A2E74FB" w14:textId="77777777" w:rsidR="00934839" w:rsidRDefault="00934839" w:rsidP="00934839">
                            <w:pPr>
                              <w:spacing w:before="0"/>
                            </w:pPr>
                            <w:r>
                              <w:t xml:space="preserve">    "customer":{</w:t>
                            </w:r>
                          </w:p>
                          <w:p w14:paraId="634ABBC4" w14:textId="77777777" w:rsidR="00934839" w:rsidRDefault="00934839" w:rsidP="00934839">
                            <w:pPr>
                              <w:spacing w:before="0"/>
                            </w:pPr>
                            <w:r>
                              <w:t xml:space="preserve">        "firstName": "John",</w:t>
                            </w:r>
                          </w:p>
                          <w:p w14:paraId="45122E56" w14:textId="77777777" w:rsidR="00934839" w:rsidRDefault="00934839" w:rsidP="00934839">
                            <w:pPr>
                              <w:spacing w:before="0"/>
                            </w:pPr>
                            <w:r>
                              <w:t xml:space="preserve">        "lastName": "Smith"</w:t>
                            </w:r>
                          </w:p>
                          <w:p w14:paraId="658874CD" w14:textId="77777777" w:rsidR="00934839" w:rsidRDefault="00934839" w:rsidP="00934839">
                            <w:pPr>
                              <w:spacing w:before="0"/>
                            </w:pPr>
                            <w:r>
                              <w:t xml:space="preserve">    }</w:t>
                            </w:r>
                          </w:p>
                          <w:p w14:paraId="11945970" w14:textId="3EF5DB54" w:rsidR="002D6E1B" w:rsidRDefault="00934839" w:rsidP="00934839">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89BAD" id="Zone de texte 13" o:spid="_x0000_s1031" type="#_x0000_t202" style="position:absolute;left:0;text-align:left;margin-left:-3.8pt;margin-top:23.65pt;width:467.65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" fillcolor="#dbe5f1 [660]" stroked="f">
                <v:textbox>
                  <w:txbxContent>
                    <w:p w14:paraId="13F1236B" w14:textId="77777777" w:rsidR="00934839" w:rsidRDefault="00934839" w:rsidP="00934839">
                      <w:pPr>
                        <w:spacing w:before="0"/>
                      </w:pPr>
                      <w:r>
                        <w:t>{</w:t>
                      </w:r>
                    </w:p>
                    <w:p w14:paraId="24E87F6A" w14:textId="77777777" w:rsidR="00934839" w:rsidRDefault="00934839" w:rsidP="00934839">
                      <w:pPr>
                        <w:spacing w:before="0"/>
                      </w:pPr>
                      <w:r>
                        <w:t xml:space="preserve">    "flightId": 240,</w:t>
                      </w:r>
                    </w:p>
                    <w:p w14:paraId="066CBA30" w14:textId="77777777" w:rsidR="00934839" w:rsidRDefault="00934839" w:rsidP="00934839">
                      <w:pPr>
                        <w:spacing w:before="0"/>
                      </w:pPr>
                      <w:r>
                        <w:t xml:space="preserve">    "cabinClass": "J",</w:t>
                      </w:r>
                    </w:p>
                    <w:p w14:paraId="142F6B27" w14:textId="77777777" w:rsidR="00934839" w:rsidRDefault="00934839" w:rsidP="00934839">
                      <w:pPr>
                        <w:spacing w:before="0"/>
                      </w:pPr>
                      <w:r>
                        <w:t xml:space="preserve">    "quantity": 2,</w:t>
                      </w:r>
                    </w:p>
                    <w:p w14:paraId="7A2E74FB" w14:textId="77777777" w:rsidR="00934839" w:rsidRDefault="00934839" w:rsidP="00934839">
                      <w:pPr>
                        <w:spacing w:before="0"/>
                      </w:pPr>
                      <w:r>
                        <w:t xml:space="preserve">    "customer":{</w:t>
                      </w:r>
                    </w:p>
                    <w:p w14:paraId="634ABBC4" w14:textId="77777777" w:rsidR="00934839" w:rsidRDefault="00934839" w:rsidP="00934839">
                      <w:pPr>
                        <w:spacing w:before="0"/>
                      </w:pPr>
                      <w:r>
                        <w:t xml:space="preserve">        "firstName": "John",</w:t>
                      </w:r>
                    </w:p>
                    <w:p w14:paraId="45122E56" w14:textId="77777777" w:rsidR="00934839" w:rsidRDefault="00934839" w:rsidP="00934839">
                      <w:pPr>
                        <w:spacing w:before="0"/>
                      </w:pPr>
                      <w:r>
                        <w:t xml:space="preserve">        "lastName": "Smith"</w:t>
                      </w:r>
                    </w:p>
                    <w:p w14:paraId="658874CD" w14:textId="77777777" w:rsidR="00934839" w:rsidRDefault="00934839" w:rsidP="00934839">
                      <w:pPr>
                        <w:spacing w:before="0"/>
                      </w:pPr>
                      <w:r>
                        <w:t xml:space="preserve">    }</w:t>
                      </w:r>
                    </w:p>
                    <w:p w14:paraId="11945970" w14:textId="3EF5DB54" w:rsidR="002D6E1B" w:rsidRDefault="00934839" w:rsidP="00934839">
                      <w:pPr>
                        <w:spacing w:before="0"/>
                      </w:pPr>
                      <w:r>
                        <w:t>}</w:t>
                      </w:r>
                    </w:p>
                  </w:txbxContent>
                </v:textbox>
                <w10:wrap type="square"/>
              </v:shape>
            </w:pict>
          </mc:Fallback>
        </mc:AlternateContent>
      </w:r>
      <w:r>
        <w:rPr>
          <w:b/>
        </w:rPr>
        <w:t xml:space="preserve">Exemple de </w:t>
      </w:r>
      <w:r w:rsidR="00934839">
        <w:rPr>
          <w:b/>
        </w:rPr>
        <w:t>requête</w:t>
      </w:r>
      <w:r>
        <w:rPr>
          <w:b/>
        </w:rPr>
        <w:t>:</w:t>
      </w:r>
    </w:p>
    <w:p w14:paraId="30BF2B52" w14:textId="10CD3E88" w:rsidR="00716CC1" w:rsidRDefault="00BA6697" w:rsidP="00716CC1">
      <w:pPr>
        <w:pStyle w:val="Titre1"/>
        <w:numPr>
          <w:ilvl w:val="1"/>
          <w:numId w:val="7"/>
        </w:numPr>
      </w:pPr>
      <w:r>
        <w:t>Ajout de siège à une ré</w:t>
      </w:r>
      <w:r w:rsidR="00D86E3A">
        <w:t>servation</w:t>
      </w:r>
    </w:p>
    <w:p w14:paraId="30EDBCB6" w14:textId="77777777" w:rsidR="00716CC1" w:rsidRDefault="00716CC1" w:rsidP="00716CC1">
      <w:pPr>
        <w:pStyle w:val="Titre2"/>
      </w:pPr>
      <w:r>
        <w:t>Diagramme de séquence</w:t>
      </w:r>
    </w:p>
    <w:p w14:paraId="2B6D5661" w14:textId="77777777" w:rsidR="00716CC1" w:rsidRPr="002710DF" w:rsidRDefault="00716CC1" w:rsidP="00716CC1">
      <w:r>
        <w:rPr>
          <w:noProof/>
        </w:rPr>
        <w:drawing>
          <wp:inline distT="0" distB="0" distL="0" distR="0" wp14:anchorId="49C58BA3" wp14:editId="26C6D35C">
            <wp:extent cx="5706974" cy="1997440"/>
            <wp:effectExtent l="0" t="0" r="825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06974" cy="1997440"/>
                    </a:xfrm>
                    <a:prstGeom prst="rect">
                      <a:avLst/>
                    </a:prstGeom>
                    <a:noFill/>
                    <a:ln>
                      <a:noFill/>
                    </a:ln>
                  </pic:spPr>
                </pic:pic>
              </a:graphicData>
            </a:graphic>
          </wp:inline>
        </w:drawing>
      </w:r>
    </w:p>
    <w:p w14:paraId="1C978CED" w14:textId="77777777" w:rsidR="00716CC1" w:rsidRDefault="00716CC1" w:rsidP="00716CC1">
      <w:pPr>
        <w:pStyle w:val="Titre2"/>
      </w:pPr>
      <w:r>
        <w:t>Documentation</w:t>
      </w:r>
    </w:p>
    <w:p w14:paraId="7D0610B9" w14:textId="77777777" w:rsidR="00716CC1" w:rsidRPr="002710DF" w:rsidRDefault="00716CC1" w:rsidP="00716CC1"/>
    <w:p w14:paraId="6CBC84FC" w14:textId="7965CBB0" w:rsidR="00716CC1" w:rsidRPr="002710DF" w:rsidRDefault="00716CC1" w:rsidP="00716CC1">
      <w:pPr>
        <w:pBdr>
          <w:top w:val="single" w:sz="4" w:space="1" w:color="auto"/>
          <w:bottom w:val="single" w:sz="4" w:space="1" w:color="auto"/>
        </w:pBdr>
        <w:rPr>
          <w:b/>
        </w:rPr>
      </w:pPr>
      <w:r>
        <w:rPr>
          <w:b/>
        </w:rPr>
        <w:t>POST</w:t>
      </w:r>
      <w:r w:rsidRPr="002710DF">
        <w:rPr>
          <w:b/>
        </w:rPr>
        <w:t xml:space="preserve"> /</w:t>
      </w:r>
      <w:r>
        <w:rPr>
          <w:b/>
        </w:rPr>
        <w:t>bookings</w:t>
      </w:r>
      <w:r w:rsidR="00D86E3A">
        <w:rPr>
          <w:b/>
        </w:rPr>
        <w:t>/{bookingid}/seats</w:t>
      </w:r>
    </w:p>
    <w:p w14:paraId="1746BA73" w14:textId="3885AC6F" w:rsidR="00716CC1" w:rsidRPr="00A9320A" w:rsidRDefault="00D86E3A" w:rsidP="00716CC1">
      <w:pPr>
        <w:rPr>
          <w:b/>
        </w:rPr>
      </w:pPr>
      <w:r>
        <w:t xml:space="preserve">Ajoute des siège supplémentaire à la réservation </w:t>
      </w:r>
      <w:r w:rsidRPr="00A9320A">
        <w:rPr>
          <w:b/>
        </w:rPr>
        <w:t xml:space="preserve">(la catégorie </w:t>
      </w:r>
      <w:r w:rsidRPr="00A9320A">
        <w:rPr>
          <w:b/>
        </w:rPr>
        <w:t>M,Y,J ne</w:t>
      </w:r>
      <w:r w:rsidRPr="00A9320A">
        <w:rPr>
          <w:b/>
        </w:rPr>
        <w:t xml:space="preserve"> peut être changé)</w:t>
      </w:r>
    </w:p>
    <w:p w14:paraId="0F6B8DD8" w14:textId="77777777" w:rsidR="00716CC1" w:rsidRPr="002710DF" w:rsidRDefault="00716CC1" w:rsidP="00716CC1"/>
    <w:tbl>
      <w:tblPr>
        <w:tblStyle w:val="TableauGrille6Couleur-Accentuation5"/>
        <w:tblW w:w="0" w:type="auto"/>
        <w:tblLook w:val="04A0" w:firstRow="1" w:lastRow="0" w:firstColumn="1" w:lastColumn="0" w:noHBand="0" w:noVBand="1"/>
      </w:tblPr>
      <w:tblGrid>
        <w:gridCol w:w="4606"/>
        <w:gridCol w:w="4607"/>
      </w:tblGrid>
      <w:tr w:rsidR="00716CC1" w14:paraId="5EE92BEF"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C2D568F" w14:textId="77777777" w:rsidR="00716CC1" w:rsidRDefault="00716CC1" w:rsidP="0074556C">
            <w:r>
              <w:t>Méthode http</w:t>
            </w:r>
          </w:p>
        </w:tc>
        <w:tc>
          <w:tcPr>
            <w:tcW w:w="4607" w:type="dxa"/>
          </w:tcPr>
          <w:p w14:paraId="625E838A" w14:textId="77777777" w:rsidR="00716CC1" w:rsidRDefault="00716CC1" w:rsidP="0074556C">
            <w:pPr>
              <w:cnfStyle w:val="100000000000" w:firstRow="1" w:lastRow="0" w:firstColumn="0" w:lastColumn="0" w:oddVBand="0" w:evenVBand="0" w:oddHBand="0" w:evenHBand="0" w:firstRowFirstColumn="0" w:firstRowLastColumn="0" w:lastRowFirstColumn="0" w:lastRowLastColumn="0"/>
            </w:pPr>
            <w:r>
              <w:t>POST</w:t>
            </w:r>
          </w:p>
        </w:tc>
      </w:tr>
      <w:tr w:rsidR="00716CC1" w14:paraId="3EBA918B"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24751C2" w14:textId="77777777" w:rsidR="00716CC1" w:rsidRDefault="00716CC1" w:rsidP="0074556C">
            <w:r>
              <w:t>Format requête</w:t>
            </w:r>
          </w:p>
        </w:tc>
        <w:tc>
          <w:tcPr>
            <w:tcW w:w="4607" w:type="dxa"/>
          </w:tcPr>
          <w:p w14:paraId="75184276" w14:textId="77777777" w:rsidR="00716CC1" w:rsidRDefault="00716CC1" w:rsidP="0074556C">
            <w:pPr>
              <w:cnfStyle w:val="000000100000" w:firstRow="0" w:lastRow="0" w:firstColumn="0" w:lastColumn="0" w:oddVBand="0" w:evenVBand="0" w:oddHBand="1" w:evenHBand="0" w:firstRowFirstColumn="0" w:firstRowLastColumn="0" w:lastRowFirstColumn="0" w:lastRowLastColumn="0"/>
            </w:pPr>
            <w:r>
              <w:t>JSON</w:t>
            </w:r>
          </w:p>
        </w:tc>
      </w:tr>
      <w:tr w:rsidR="00716CC1" w14:paraId="786AA32C" w14:textId="77777777" w:rsidTr="0074556C">
        <w:tc>
          <w:tcPr>
            <w:cnfStyle w:val="001000000000" w:firstRow="0" w:lastRow="0" w:firstColumn="1" w:lastColumn="0" w:oddVBand="0" w:evenVBand="0" w:oddHBand="0" w:evenHBand="0" w:firstRowFirstColumn="0" w:firstRowLastColumn="0" w:lastRowFirstColumn="0" w:lastRowLastColumn="0"/>
            <w:tcW w:w="4606" w:type="dxa"/>
          </w:tcPr>
          <w:p w14:paraId="166E51E6" w14:textId="77777777" w:rsidR="00716CC1" w:rsidRDefault="00716CC1" w:rsidP="0074556C">
            <w:r>
              <w:t>Objet requête</w:t>
            </w:r>
          </w:p>
        </w:tc>
        <w:tc>
          <w:tcPr>
            <w:tcW w:w="4607" w:type="dxa"/>
          </w:tcPr>
          <w:p w14:paraId="21489436" w14:textId="2EDE2AD2" w:rsidR="00716CC1" w:rsidRDefault="00AF69F3" w:rsidP="0074556C">
            <w:pPr>
              <w:cnfStyle w:val="000000000000" w:firstRow="0" w:lastRow="0" w:firstColumn="0" w:lastColumn="0" w:oddVBand="0" w:evenVBand="0" w:oddHBand="0" w:evenHBand="0" w:firstRowFirstColumn="0" w:firstRowLastColumn="0" w:lastRowFirstColumn="0" w:lastRowLastColumn="0"/>
            </w:pPr>
            <w:r>
              <w:t>AddBookingSeat</w:t>
            </w:r>
          </w:p>
        </w:tc>
      </w:tr>
    </w:tbl>
    <w:p w14:paraId="2E02BABC" w14:textId="77777777" w:rsidR="00716CC1" w:rsidRDefault="00716CC1" w:rsidP="00716CC1"/>
    <w:p w14:paraId="39C27991" w14:textId="77777777" w:rsidR="00716CC1" w:rsidRPr="002710DF" w:rsidRDefault="00716CC1" w:rsidP="00716CC1">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716CC1" w14:paraId="450EB9A1"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4BE7D26" w14:textId="77777777" w:rsidR="00716CC1" w:rsidRDefault="00716CC1" w:rsidP="0074556C">
            <w:r>
              <w:t>Code</w:t>
            </w:r>
          </w:p>
        </w:tc>
        <w:tc>
          <w:tcPr>
            <w:tcW w:w="4607" w:type="dxa"/>
          </w:tcPr>
          <w:p w14:paraId="4AD413F7" w14:textId="77777777" w:rsidR="00716CC1" w:rsidRDefault="00716CC1" w:rsidP="0074556C">
            <w:pPr>
              <w:cnfStyle w:val="100000000000" w:firstRow="1" w:lastRow="0" w:firstColumn="0" w:lastColumn="0" w:oddVBand="0" w:evenVBand="0" w:oddHBand="0" w:evenHBand="0" w:firstRowFirstColumn="0" w:firstRowLastColumn="0" w:lastRowFirstColumn="0" w:lastRowLastColumn="0"/>
            </w:pPr>
            <w:r>
              <w:t>Description</w:t>
            </w:r>
          </w:p>
        </w:tc>
      </w:tr>
      <w:tr w:rsidR="00716CC1" w14:paraId="33D964D9" w14:textId="77777777" w:rsidTr="0074556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60F43997" w14:textId="77777777" w:rsidR="00716CC1" w:rsidRDefault="00716CC1" w:rsidP="0074556C">
            <w:r>
              <w:t>400</w:t>
            </w:r>
          </w:p>
        </w:tc>
        <w:tc>
          <w:tcPr>
            <w:tcW w:w="4607" w:type="dxa"/>
          </w:tcPr>
          <w:p w14:paraId="14524979" w14:textId="77777777" w:rsidR="00716CC1" w:rsidRDefault="00716CC1" w:rsidP="0074556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71D31" w14:paraId="3C6C2CD9" w14:textId="77777777" w:rsidTr="0074556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B51E60F" w14:textId="1D014A7D" w:rsidR="00971D31" w:rsidRDefault="00971D31" w:rsidP="0074556C">
            <w:r>
              <w:t>404</w:t>
            </w:r>
          </w:p>
        </w:tc>
        <w:tc>
          <w:tcPr>
            <w:tcW w:w="4607" w:type="dxa"/>
          </w:tcPr>
          <w:p w14:paraId="7FF38617" w14:textId="0DB4D16C" w:rsidR="00971D31" w:rsidRPr="002710DF" w:rsidRDefault="00971D31" w:rsidP="0074556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7DA6A18" w14:textId="77777777" w:rsidR="005A000A" w:rsidRDefault="005A000A" w:rsidP="005A000A">
      <w:pPr>
        <w:rPr>
          <w:b/>
        </w:rPr>
      </w:pPr>
      <w:r>
        <w:rPr>
          <w:b/>
        </w:rPr>
        <w:lastRenderedPageBreak/>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13B2A8BD"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0124D218" w14:textId="77777777" w:rsidR="005A000A" w:rsidRDefault="005A000A" w:rsidP="0074556C">
            <w:pPr>
              <w:rPr>
                <w:b w:val="0"/>
              </w:rPr>
            </w:pPr>
            <w:r>
              <w:rPr>
                <w:b w:val="0"/>
              </w:rPr>
              <w:t>Nom</w:t>
            </w:r>
          </w:p>
        </w:tc>
        <w:tc>
          <w:tcPr>
            <w:tcW w:w="3071" w:type="dxa"/>
          </w:tcPr>
          <w:p w14:paraId="7C9C9F1C"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1F90DE73"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2B280BB4"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8000EA9" w14:textId="096093C1" w:rsidR="005A000A" w:rsidRDefault="005A000A" w:rsidP="0074556C">
            <w:pPr>
              <w:rPr>
                <w:b w:val="0"/>
              </w:rPr>
            </w:pPr>
            <w:r>
              <w:rPr>
                <w:b w:val="0"/>
              </w:rPr>
              <w:t>bookingid</w:t>
            </w:r>
          </w:p>
        </w:tc>
        <w:tc>
          <w:tcPr>
            <w:tcW w:w="3071" w:type="dxa"/>
          </w:tcPr>
          <w:p w14:paraId="453F457B"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7596297"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35FEB405" w14:textId="77777777" w:rsidR="00716CC1" w:rsidRDefault="00716CC1" w:rsidP="00716CC1">
      <w:pPr>
        <w:rPr>
          <w:b/>
        </w:rPr>
      </w:pPr>
    </w:p>
    <w:p w14:paraId="074CFFD5" w14:textId="77777777" w:rsidR="00716CC1" w:rsidRDefault="00716CC1" w:rsidP="00716CC1">
      <w:pPr>
        <w:tabs>
          <w:tab w:val="left" w:pos="2527"/>
        </w:tabs>
        <w:ind w:left="708" w:hanging="708"/>
        <w:rPr>
          <w:b/>
        </w:rPr>
      </w:pPr>
      <w:r>
        <w:rPr>
          <w:b/>
          <w:noProof/>
        </w:rPr>
        <mc:AlternateContent>
          <mc:Choice Requires="wps">
            <w:drawing>
              <wp:anchor distT="0" distB="0" distL="114300" distR="114300" simplePos="0" relativeHeight="251668480" behindDoc="0" locked="0" layoutInCell="1" allowOverlap="1" wp14:anchorId="7B273E5F" wp14:editId="2B90C590">
                <wp:simplePos x="0" y="0"/>
                <wp:positionH relativeFrom="column">
                  <wp:posOffset>-48260</wp:posOffset>
                </wp:positionH>
                <wp:positionV relativeFrom="paragraph">
                  <wp:posOffset>396240</wp:posOffset>
                </wp:positionV>
                <wp:extent cx="5943600" cy="417830"/>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A37B2CA" w14:textId="1FF8D408" w:rsidR="00716CC1" w:rsidRDefault="00716CC1" w:rsidP="00716CC1">
                            <w:r>
                              <w:t>http://localhost:9888/bookings</w:t>
                            </w:r>
                            <w:r w:rsidR="00DC1D06">
                              <w:t>/12/seats</w:t>
                            </w:r>
                          </w:p>
                          <w:p w14:paraId="0F25E3DA" w14:textId="77777777" w:rsidR="00860438" w:rsidRDefault="00860438" w:rsidP="00716C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273E5F" id="Zone de texte 18" o:spid="_x0000_s1032" type="#_x0000_t202" style="position:absolute;left:0;text-align:left;margin-left:-3.8pt;margin-top:31.2pt;width:468pt;height:32.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" fillcolor="#dbe5f1 [660]" stroked="f">
                <v:textbox>
                  <w:txbxContent>
                    <w:p w14:paraId="4A37B2CA" w14:textId="1FF8D408" w:rsidR="00716CC1" w:rsidRDefault="00716CC1" w:rsidP="00716CC1">
                      <w:r>
                        <w:t>http://localhost:9888/bookings</w:t>
                      </w:r>
                      <w:r w:rsidR="00DC1D06">
                        <w:t>/12/seats</w:t>
                      </w:r>
                    </w:p>
                    <w:p w14:paraId="0F25E3DA" w14:textId="77777777" w:rsidR="00860438" w:rsidRDefault="00860438" w:rsidP="00716CC1"/>
                  </w:txbxContent>
                </v:textbox>
                <w10:wrap type="square"/>
              </v:shape>
            </w:pict>
          </mc:Fallback>
        </mc:AlternateContent>
      </w:r>
      <w:r>
        <w:rPr>
          <w:b/>
        </w:rPr>
        <w:t>Exemple :</w:t>
      </w:r>
      <w:r>
        <w:rPr>
          <w:b/>
        </w:rPr>
        <w:tab/>
      </w:r>
    </w:p>
    <w:p w14:paraId="2FFF43F4" w14:textId="77777777" w:rsidR="00716CC1" w:rsidRDefault="00716CC1" w:rsidP="00716CC1">
      <w:pPr>
        <w:ind w:left="708" w:hanging="708"/>
        <w:rPr>
          <w:b/>
        </w:rPr>
      </w:pPr>
    </w:p>
    <w:p w14:paraId="6EDEBC9B" w14:textId="032586ED" w:rsidR="00716CC1" w:rsidRDefault="00BA6697" w:rsidP="00BA6697">
      <w:pPr>
        <w:rPr>
          <w:b/>
        </w:rPr>
      </w:pPr>
      <w:r>
        <w:rPr>
          <w:b/>
        </w:rPr>
        <w:t>Add</w:t>
      </w:r>
      <w:r w:rsidR="00716CC1">
        <w:rPr>
          <w:b/>
        </w:rPr>
        <w:t>Booking</w:t>
      </w:r>
      <w:r>
        <w:rPr>
          <w:b/>
        </w:rPr>
        <w:t>Seat</w:t>
      </w:r>
    </w:p>
    <w:tbl>
      <w:tblPr>
        <w:tblStyle w:val="TableauGrille4-Accentuation5"/>
        <w:tblW w:w="9235" w:type="dxa"/>
        <w:tblLook w:val="04A0" w:firstRow="1" w:lastRow="0" w:firstColumn="1" w:lastColumn="0" w:noHBand="0" w:noVBand="1"/>
      </w:tblPr>
      <w:tblGrid>
        <w:gridCol w:w="2589"/>
        <w:gridCol w:w="2357"/>
        <w:gridCol w:w="1305"/>
        <w:gridCol w:w="2984"/>
      </w:tblGrid>
      <w:tr w:rsidR="00716CC1" w14:paraId="63E1250C" w14:textId="77777777" w:rsidTr="0074556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71F685C2" w14:textId="77777777" w:rsidR="00716CC1" w:rsidRDefault="00716CC1" w:rsidP="0074556C">
            <w:pPr>
              <w:rPr>
                <w:b w:val="0"/>
              </w:rPr>
            </w:pPr>
            <w:r>
              <w:rPr>
                <w:b w:val="0"/>
              </w:rPr>
              <w:t>Attribut</w:t>
            </w:r>
          </w:p>
        </w:tc>
        <w:tc>
          <w:tcPr>
            <w:tcW w:w="2357" w:type="dxa"/>
          </w:tcPr>
          <w:p w14:paraId="197662A2" w14:textId="77777777" w:rsidR="00716CC1" w:rsidRDefault="00716CC1"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6DB29DC4" w14:textId="77777777" w:rsidR="00716CC1" w:rsidRDefault="00716CC1"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785B5BE4" w14:textId="77777777" w:rsidR="00716CC1" w:rsidRDefault="00716CC1"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716CC1" w14:paraId="1F8D3C04"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3122B6AE" w14:textId="77777777" w:rsidR="00716CC1" w:rsidRPr="004B0EE9" w:rsidRDefault="00716CC1" w:rsidP="0074556C">
            <w:r>
              <w:t>quantity</w:t>
            </w:r>
          </w:p>
        </w:tc>
        <w:tc>
          <w:tcPr>
            <w:tcW w:w="2357" w:type="dxa"/>
          </w:tcPr>
          <w:p w14:paraId="1BC6F9BE" w14:textId="77777777" w:rsidR="00716CC1" w:rsidRPr="004B0EE9" w:rsidRDefault="00716CC1" w:rsidP="0074556C">
            <w:pPr>
              <w:cnfStyle w:val="000000100000" w:firstRow="0" w:lastRow="0" w:firstColumn="0" w:lastColumn="0" w:oddVBand="0" w:evenVBand="0" w:oddHBand="1" w:evenHBand="0" w:firstRowFirstColumn="0" w:firstRowLastColumn="0" w:lastRowFirstColumn="0" w:lastRowLastColumn="0"/>
            </w:pPr>
            <w:r>
              <w:t>int</w:t>
            </w:r>
          </w:p>
        </w:tc>
        <w:tc>
          <w:tcPr>
            <w:tcW w:w="1305" w:type="dxa"/>
          </w:tcPr>
          <w:p w14:paraId="3B67C145" w14:textId="77777777" w:rsidR="00716CC1" w:rsidRPr="004B0EE9" w:rsidRDefault="00716CC1" w:rsidP="0074556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166E4657" w14:textId="51B5DD68" w:rsidR="00716CC1" w:rsidRPr="004B0EE9" w:rsidRDefault="00716CC1" w:rsidP="0074556C">
            <w:pPr>
              <w:cnfStyle w:val="000000100000" w:firstRow="0" w:lastRow="0" w:firstColumn="0" w:lastColumn="0" w:oddVBand="0" w:evenVBand="0" w:oddHBand="1" w:evenHBand="0" w:firstRowFirstColumn="0" w:firstRowLastColumn="0" w:lastRowFirstColumn="0" w:lastRowLastColumn="0"/>
            </w:pPr>
            <w:r>
              <w:t>Nombre de siège</w:t>
            </w:r>
            <w:r w:rsidR="00BA6697">
              <w:t xml:space="preserve"> supplémentaire</w:t>
            </w:r>
            <w:r>
              <w:t xml:space="preserve"> à réservé</w:t>
            </w:r>
          </w:p>
        </w:tc>
      </w:tr>
    </w:tbl>
    <w:p w14:paraId="112A55E3" w14:textId="77777777" w:rsidR="00716CC1" w:rsidRPr="00D00708" w:rsidRDefault="00716CC1" w:rsidP="00716CC1">
      <w:pPr>
        <w:rPr>
          <w:b/>
        </w:rPr>
      </w:pPr>
    </w:p>
    <w:p w14:paraId="202D8EFA" w14:textId="77777777" w:rsidR="00716CC1" w:rsidRPr="002710DF" w:rsidRDefault="00716CC1" w:rsidP="00716CC1">
      <w:pPr>
        <w:ind w:left="708" w:hanging="708"/>
        <w:rPr>
          <w:b/>
        </w:rPr>
      </w:pPr>
      <w:r>
        <w:rPr>
          <w:b/>
          <w:noProof/>
        </w:rPr>
        <mc:AlternateContent>
          <mc:Choice Requires="wps">
            <w:drawing>
              <wp:anchor distT="0" distB="0" distL="114300" distR="114300" simplePos="0" relativeHeight="251669504" behindDoc="0" locked="0" layoutInCell="1" allowOverlap="1" wp14:anchorId="6BF7F34F" wp14:editId="758AFA22">
                <wp:simplePos x="0" y="0"/>
                <wp:positionH relativeFrom="column">
                  <wp:posOffset>-48260</wp:posOffset>
                </wp:positionH>
                <wp:positionV relativeFrom="paragraph">
                  <wp:posOffset>302260</wp:posOffset>
                </wp:positionV>
                <wp:extent cx="5939155" cy="650240"/>
                <wp:effectExtent l="0" t="0" r="4445" b="10160"/>
                <wp:wrapSquare wrapText="bothSides"/>
                <wp:docPr id="19" name="Zone de texte 19"/>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7FBF685" w14:textId="35082A13" w:rsidR="00716CC1" w:rsidRDefault="00716CC1" w:rsidP="00BA6697">
                            <w:pPr>
                              <w:spacing w:before="0"/>
                            </w:pPr>
                            <w:r>
                              <w:t>{</w:t>
                            </w:r>
                          </w:p>
                          <w:p w14:paraId="5E81D6BD" w14:textId="4232E1AB" w:rsidR="00716CC1" w:rsidRDefault="00BA6697" w:rsidP="00BA6697">
                            <w:pPr>
                              <w:spacing w:before="0"/>
                            </w:pPr>
                            <w:r>
                              <w:t xml:space="preserve">    "quantity": 2</w:t>
                            </w:r>
                          </w:p>
                          <w:p w14:paraId="3617FAFC" w14:textId="77777777" w:rsidR="00716CC1" w:rsidRDefault="00716CC1" w:rsidP="00716CC1">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7F34F" id="Zone de texte 19" o:spid="_x0000_s1033" type="#_x0000_t202" style="position:absolute;left:0;text-align:left;margin-left:-3.8pt;margin-top:23.8pt;width:467.65pt;height:5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" fillcolor="#dbe5f1 [660]" stroked="f">
                <v:textbox>
                  <w:txbxContent>
                    <w:p w14:paraId="77FBF685" w14:textId="35082A13" w:rsidR="00716CC1" w:rsidRDefault="00716CC1" w:rsidP="00BA6697">
                      <w:pPr>
                        <w:spacing w:before="0"/>
                      </w:pPr>
                      <w:r>
                        <w:t>{</w:t>
                      </w:r>
                    </w:p>
                    <w:p w14:paraId="5E81D6BD" w14:textId="4232E1AB" w:rsidR="00716CC1" w:rsidRDefault="00BA6697" w:rsidP="00BA6697">
                      <w:pPr>
                        <w:spacing w:before="0"/>
                      </w:pPr>
                      <w:r>
                        <w:t xml:space="preserve">    "quantity": 2</w:t>
                      </w:r>
                    </w:p>
                    <w:p w14:paraId="3617FAFC" w14:textId="77777777" w:rsidR="00716CC1" w:rsidRDefault="00716CC1" w:rsidP="00716CC1">
                      <w:pPr>
                        <w:spacing w:before="0"/>
                      </w:pPr>
                      <w:r>
                        <w:t>}</w:t>
                      </w:r>
                    </w:p>
                  </w:txbxContent>
                </v:textbox>
                <w10:wrap type="square"/>
              </v:shape>
            </w:pict>
          </mc:Fallback>
        </mc:AlternateContent>
      </w:r>
      <w:r>
        <w:rPr>
          <w:b/>
        </w:rPr>
        <w:t>Exemple de requête:</w:t>
      </w:r>
    </w:p>
    <w:p w14:paraId="0ED2D86D" w14:textId="77777777" w:rsidR="00716CC1" w:rsidRPr="002710DF" w:rsidRDefault="00716CC1" w:rsidP="00716CC1">
      <w:pPr>
        <w:ind w:left="708" w:hanging="708"/>
        <w:rPr>
          <w:b/>
        </w:rPr>
      </w:pPr>
    </w:p>
    <w:p w14:paraId="3192DDFD" w14:textId="3C3E218E" w:rsidR="009333D3" w:rsidRDefault="009333D3" w:rsidP="009333D3">
      <w:pPr>
        <w:pStyle w:val="Titre1"/>
        <w:numPr>
          <w:ilvl w:val="1"/>
          <w:numId w:val="7"/>
        </w:numPr>
      </w:pPr>
      <w:r>
        <w:t>Mis à jour du statut d’une réservation</w:t>
      </w:r>
    </w:p>
    <w:p w14:paraId="6A5B02DB" w14:textId="77777777" w:rsidR="009333D3" w:rsidRDefault="009333D3" w:rsidP="009333D3">
      <w:pPr>
        <w:pStyle w:val="Titre2"/>
      </w:pPr>
      <w:r>
        <w:t>Diagramme de séquence</w:t>
      </w:r>
    </w:p>
    <w:p w14:paraId="4089847E" w14:textId="77777777" w:rsidR="009333D3" w:rsidRPr="002710DF" w:rsidRDefault="009333D3" w:rsidP="009333D3">
      <w:r>
        <w:rPr>
          <w:noProof/>
        </w:rPr>
        <w:drawing>
          <wp:inline distT="0" distB="0" distL="0" distR="0" wp14:anchorId="7A2C0503" wp14:editId="63911283">
            <wp:extent cx="5706974" cy="1966931"/>
            <wp:effectExtent l="0" t="0" r="825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06974" cy="1966931"/>
                    </a:xfrm>
                    <a:prstGeom prst="rect">
                      <a:avLst/>
                    </a:prstGeom>
                    <a:noFill/>
                    <a:ln>
                      <a:noFill/>
                    </a:ln>
                  </pic:spPr>
                </pic:pic>
              </a:graphicData>
            </a:graphic>
          </wp:inline>
        </w:drawing>
      </w:r>
    </w:p>
    <w:p w14:paraId="76ACB60E" w14:textId="77777777" w:rsidR="009333D3" w:rsidRDefault="009333D3" w:rsidP="009333D3">
      <w:pPr>
        <w:pStyle w:val="Titre2"/>
      </w:pPr>
      <w:r>
        <w:t>Documentation</w:t>
      </w:r>
    </w:p>
    <w:p w14:paraId="5AD12095" w14:textId="77777777" w:rsidR="009333D3" w:rsidRPr="002710DF" w:rsidRDefault="009333D3" w:rsidP="009333D3"/>
    <w:p w14:paraId="23DBEABE" w14:textId="40FA8933" w:rsidR="009333D3" w:rsidRPr="002710DF" w:rsidRDefault="005E200C" w:rsidP="009333D3">
      <w:pPr>
        <w:pBdr>
          <w:top w:val="single" w:sz="4" w:space="1" w:color="auto"/>
          <w:bottom w:val="single" w:sz="4" w:space="1" w:color="auto"/>
        </w:pBdr>
        <w:rPr>
          <w:b/>
        </w:rPr>
      </w:pPr>
      <w:r>
        <w:rPr>
          <w:b/>
        </w:rPr>
        <w:t>PUT</w:t>
      </w:r>
      <w:r w:rsidR="009333D3" w:rsidRPr="002710DF">
        <w:rPr>
          <w:b/>
        </w:rPr>
        <w:t xml:space="preserve"> /</w:t>
      </w:r>
      <w:r w:rsidR="009333D3">
        <w:rPr>
          <w:b/>
        </w:rPr>
        <w:t>bookings/{bookingid}/</w:t>
      </w:r>
      <w:r w:rsidR="009333D3">
        <w:rPr>
          <w:b/>
        </w:rPr>
        <w:t>status</w:t>
      </w:r>
    </w:p>
    <w:p w14:paraId="46C9431B" w14:textId="1133B99F" w:rsidR="009333D3" w:rsidRPr="00A9320A" w:rsidRDefault="009333D3" w:rsidP="009333D3">
      <w:pPr>
        <w:rPr>
          <w:b/>
        </w:rPr>
      </w:pPr>
      <w:r>
        <w:t>Permet de mettre à jour le statut d’une reservation</w:t>
      </w:r>
    </w:p>
    <w:p w14:paraId="3220329C" w14:textId="77777777" w:rsidR="009333D3" w:rsidRPr="002710DF" w:rsidRDefault="009333D3" w:rsidP="009333D3"/>
    <w:tbl>
      <w:tblPr>
        <w:tblStyle w:val="TableauGrille6Couleur-Accentuation5"/>
        <w:tblW w:w="0" w:type="auto"/>
        <w:tblLook w:val="04A0" w:firstRow="1" w:lastRow="0" w:firstColumn="1" w:lastColumn="0" w:noHBand="0" w:noVBand="1"/>
      </w:tblPr>
      <w:tblGrid>
        <w:gridCol w:w="4606"/>
        <w:gridCol w:w="4607"/>
      </w:tblGrid>
      <w:tr w:rsidR="009333D3" w14:paraId="0B101FAD"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8424F4F" w14:textId="77777777" w:rsidR="009333D3" w:rsidRDefault="009333D3" w:rsidP="0074556C">
            <w:r>
              <w:t>Méthode http</w:t>
            </w:r>
          </w:p>
        </w:tc>
        <w:tc>
          <w:tcPr>
            <w:tcW w:w="4607" w:type="dxa"/>
          </w:tcPr>
          <w:p w14:paraId="42E94BDC" w14:textId="77777777" w:rsidR="009333D3" w:rsidRDefault="009333D3" w:rsidP="0074556C">
            <w:pPr>
              <w:cnfStyle w:val="100000000000" w:firstRow="1" w:lastRow="0" w:firstColumn="0" w:lastColumn="0" w:oddVBand="0" w:evenVBand="0" w:oddHBand="0" w:evenHBand="0" w:firstRowFirstColumn="0" w:firstRowLastColumn="0" w:lastRowFirstColumn="0" w:lastRowLastColumn="0"/>
            </w:pPr>
            <w:r>
              <w:t>POST</w:t>
            </w:r>
          </w:p>
        </w:tc>
      </w:tr>
      <w:tr w:rsidR="009333D3" w14:paraId="1FA13FC3"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49BE0C8" w14:textId="77777777" w:rsidR="009333D3" w:rsidRDefault="009333D3" w:rsidP="0074556C">
            <w:r>
              <w:t>Format requête</w:t>
            </w:r>
          </w:p>
        </w:tc>
        <w:tc>
          <w:tcPr>
            <w:tcW w:w="4607" w:type="dxa"/>
          </w:tcPr>
          <w:p w14:paraId="6B0AFD38" w14:textId="77777777" w:rsidR="009333D3" w:rsidRDefault="009333D3" w:rsidP="0074556C">
            <w:pPr>
              <w:cnfStyle w:val="000000100000" w:firstRow="0" w:lastRow="0" w:firstColumn="0" w:lastColumn="0" w:oddVBand="0" w:evenVBand="0" w:oddHBand="1" w:evenHBand="0" w:firstRowFirstColumn="0" w:firstRowLastColumn="0" w:lastRowFirstColumn="0" w:lastRowLastColumn="0"/>
            </w:pPr>
            <w:r>
              <w:t>JSON</w:t>
            </w:r>
          </w:p>
        </w:tc>
      </w:tr>
      <w:tr w:rsidR="009333D3" w14:paraId="02B9E3EC" w14:textId="77777777" w:rsidTr="0074556C">
        <w:tc>
          <w:tcPr>
            <w:cnfStyle w:val="001000000000" w:firstRow="0" w:lastRow="0" w:firstColumn="1" w:lastColumn="0" w:oddVBand="0" w:evenVBand="0" w:oddHBand="0" w:evenHBand="0" w:firstRowFirstColumn="0" w:firstRowLastColumn="0" w:lastRowFirstColumn="0" w:lastRowLastColumn="0"/>
            <w:tcW w:w="4606" w:type="dxa"/>
          </w:tcPr>
          <w:p w14:paraId="0817DD68" w14:textId="77777777" w:rsidR="009333D3" w:rsidRDefault="009333D3" w:rsidP="0074556C">
            <w:r>
              <w:t>Objet requête</w:t>
            </w:r>
          </w:p>
        </w:tc>
        <w:tc>
          <w:tcPr>
            <w:tcW w:w="4607" w:type="dxa"/>
          </w:tcPr>
          <w:p w14:paraId="16958FCA" w14:textId="1ABEB709" w:rsidR="009333D3" w:rsidRDefault="009333D3" w:rsidP="0074556C">
            <w:pPr>
              <w:cnfStyle w:val="000000000000" w:firstRow="0" w:lastRow="0" w:firstColumn="0" w:lastColumn="0" w:oddVBand="0" w:evenVBand="0" w:oddHBand="0" w:evenHBand="0" w:firstRowFirstColumn="0" w:firstRowLastColumn="0" w:lastRowFirstColumn="0" w:lastRowLastColumn="0"/>
            </w:pPr>
            <w:r>
              <w:t>UpdateBookingStatus</w:t>
            </w:r>
          </w:p>
        </w:tc>
      </w:tr>
    </w:tbl>
    <w:p w14:paraId="3069764E" w14:textId="77777777" w:rsidR="009333D3" w:rsidRDefault="009333D3" w:rsidP="009333D3"/>
    <w:p w14:paraId="58EC5033" w14:textId="77777777" w:rsidR="009333D3" w:rsidRPr="002710DF" w:rsidRDefault="009333D3" w:rsidP="009333D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9333D3" w14:paraId="5C522807"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CCD9867" w14:textId="77777777" w:rsidR="009333D3" w:rsidRDefault="009333D3" w:rsidP="0074556C">
            <w:r>
              <w:t>Code</w:t>
            </w:r>
          </w:p>
        </w:tc>
        <w:tc>
          <w:tcPr>
            <w:tcW w:w="4607" w:type="dxa"/>
          </w:tcPr>
          <w:p w14:paraId="765CAC7D" w14:textId="77777777" w:rsidR="009333D3" w:rsidRDefault="009333D3" w:rsidP="0074556C">
            <w:pPr>
              <w:cnfStyle w:val="100000000000" w:firstRow="1" w:lastRow="0" w:firstColumn="0" w:lastColumn="0" w:oddVBand="0" w:evenVBand="0" w:oddHBand="0" w:evenHBand="0" w:firstRowFirstColumn="0" w:firstRowLastColumn="0" w:lastRowFirstColumn="0" w:lastRowLastColumn="0"/>
            </w:pPr>
            <w:r>
              <w:t>Description</w:t>
            </w:r>
          </w:p>
        </w:tc>
      </w:tr>
      <w:tr w:rsidR="009333D3" w14:paraId="51E73962" w14:textId="77777777" w:rsidTr="0074556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56D66EAE" w14:textId="77777777" w:rsidR="009333D3" w:rsidRDefault="009333D3" w:rsidP="0074556C">
            <w:r>
              <w:t>400</w:t>
            </w:r>
          </w:p>
        </w:tc>
        <w:tc>
          <w:tcPr>
            <w:tcW w:w="4607" w:type="dxa"/>
          </w:tcPr>
          <w:p w14:paraId="7B60F6C1" w14:textId="77777777" w:rsidR="009333D3" w:rsidRDefault="009333D3" w:rsidP="0074556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9333D3" w14:paraId="336B9340" w14:textId="77777777" w:rsidTr="0074556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2E913467" w14:textId="77777777" w:rsidR="009333D3" w:rsidRDefault="009333D3" w:rsidP="0074556C">
            <w:r>
              <w:t>404</w:t>
            </w:r>
          </w:p>
        </w:tc>
        <w:tc>
          <w:tcPr>
            <w:tcW w:w="4607" w:type="dxa"/>
          </w:tcPr>
          <w:p w14:paraId="1394180E" w14:textId="77777777" w:rsidR="009333D3" w:rsidRPr="002710DF" w:rsidRDefault="009333D3" w:rsidP="0074556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7DE19E5E"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6D3C7378"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3858258" w14:textId="77777777" w:rsidR="005A000A" w:rsidRDefault="005A000A" w:rsidP="0074556C">
            <w:pPr>
              <w:rPr>
                <w:b w:val="0"/>
              </w:rPr>
            </w:pPr>
            <w:r>
              <w:rPr>
                <w:b w:val="0"/>
              </w:rPr>
              <w:t>Nom</w:t>
            </w:r>
          </w:p>
        </w:tc>
        <w:tc>
          <w:tcPr>
            <w:tcW w:w="3071" w:type="dxa"/>
          </w:tcPr>
          <w:p w14:paraId="43E65019"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759B98A9"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5DD0AAE2"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4326A7F9" w14:textId="77777777" w:rsidR="005A000A" w:rsidRDefault="005A000A" w:rsidP="0074556C">
            <w:pPr>
              <w:rPr>
                <w:b w:val="0"/>
              </w:rPr>
            </w:pPr>
            <w:r>
              <w:rPr>
                <w:b w:val="0"/>
              </w:rPr>
              <w:t>bookingid</w:t>
            </w:r>
          </w:p>
        </w:tc>
        <w:tc>
          <w:tcPr>
            <w:tcW w:w="3071" w:type="dxa"/>
          </w:tcPr>
          <w:p w14:paraId="3D06CC28"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48D2E60F"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40FCC0A3" w14:textId="77777777" w:rsidR="009333D3" w:rsidRDefault="009333D3" w:rsidP="009333D3">
      <w:pPr>
        <w:rPr>
          <w:b/>
        </w:rPr>
      </w:pPr>
    </w:p>
    <w:p w14:paraId="3B770482" w14:textId="77777777" w:rsidR="009333D3" w:rsidRDefault="009333D3" w:rsidP="009333D3">
      <w:pPr>
        <w:tabs>
          <w:tab w:val="left" w:pos="2527"/>
        </w:tabs>
        <w:ind w:left="708" w:hanging="708"/>
        <w:rPr>
          <w:b/>
        </w:rPr>
      </w:pPr>
      <w:r>
        <w:rPr>
          <w:b/>
          <w:noProof/>
        </w:rPr>
        <mc:AlternateContent>
          <mc:Choice Requires="wps">
            <w:drawing>
              <wp:anchor distT="0" distB="0" distL="114300" distR="114300" simplePos="0" relativeHeight="251671552" behindDoc="0" locked="0" layoutInCell="1" allowOverlap="1" wp14:anchorId="1287C2DD" wp14:editId="7D4B5FC3">
                <wp:simplePos x="0" y="0"/>
                <wp:positionH relativeFrom="column">
                  <wp:posOffset>-48260</wp:posOffset>
                </wp:positionH>
                <wp:positionV relativeFrom="paragraph">
                  <wp:posOffset>396240</wp:posOffset>
                </wp:positionV>
                <wp:extent cx="5943600" cy="41783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B7A8BC" w14:textId="56C6FDE7" w:rsidR="009333D3" w:rsidRDefault="009333D3" w:rsidP="009333D3">
                            <w:r>
                              <w:t>http://localhost:9888/bookings</w:t>
                            </w:r>
                            <w:r w:rsidR="009C481B">
                              <w:t>/12/status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87C2DD" id="Zone de texte 21" o:spid="_x0000_s1034" type="#_x0000_t202" style="position:absolute;left:0;text-align:left;margin-left:-3.8pt;margin-top:31.2pt;width:468pt;height:32.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Gaa8XqnAgAAzgUAAA4AAAAAAAAAAAAAAAAA&#10;LAIAAGRycy9lMm9Eb2MueG1sUEsBAi0AFAAGAAgAAAAhAIu59hveAAAACQEAAA8AAAAAAAAAAAAA&#10;AAAA/wQAAGRycy9kb3ducmV2LnhtbFBLBQYAAAAABAAEAPMAAAAKBgAAAAA=&#10;" fillcolor="#dbe5f1 [660]" stroked="f">
                <v:textbox>
                  <w:txbxContent>
                    <w:p w14:paraId="0EB7A8BC" w14:textId="56C6FDE7" w:rsidR="009333D3" w:rsidRDefault="009333D3" w:rsidP="009333D3">
                      <w:r>
                        <w:t>http://localhost:9888/bookings</w:t>
                      </w:r>
                      <w:r w:rsidR="009C481B">
                        <w:t>/12/status</w:t>
                      </w:r>
                    </w:p>
                  </w:txbxContent>
                </v:textbox>
                <w10:wrap type="square"/>
              </v:shape>
            </w:pict>
          </mc:Fallback>
        </mc:AlternateContent>
      </w:r>
      <w:r>
        <w:rPr>
          <w:b/>
        </w:rPr>
        <w:t>Exemple :</w:t>
      </w:r>
      <w:r>
        <w:rPr>
          <w:b/>
        </w:rPr>
        <w:tab/>
      </w:r>
    </w:p>
    <w:p w14:paraId="5FF4BA27" w14:textId="77777777" w:rsidR="009333D3" w:rsidRDefault="009333D3" w:rsidP="009333D3">
      <w:pPr>
        <w:ind w:left="708" w:hanging="708"/>
        <w:rPr>
          <w:b/>
        </w:rPr>
      </w:pPr>
    </w:p>
    <w:p w14:paraId="4A965C95" w14:textId="3D058A78" w:rsidR="009333D3" w:rsidRDefault="00860438" w:rsidP="009333D3">
      <w:pPr>
        <w:rPr>
          <w:b/>
        </w:rPr>
      </w:pPr>
      <w:r>
        <w:rPr>
          <w:b/>
        </w:rPr>
        <w:t>UpdateBookingStatus</w:t>
      </w:r>
    </w:p>
    <w:tbl>
      <w:tblPr>
        <w:tblStyle w:val="TableauGrille4-Accentuation5"/>
        <w:tblW w:w="9235" w:type="dxa"/>
        <w:tblLook w:val="04A0" w:firstRow="1" w:lastRow="0" w:firstColumn="1" w:lastColumn="0" w:noHBand="0" w:noVBand="1"/>
      </w:tblPr>
      <w:tblGrid>
        <w:gridCol w:w="2589"/>
        <w:gridCol w:w="2357"/>
        <w:gridCol w:w="1305"/>
        <w:gridCol w:w="2984"/>
      </w:tblGrid>
      <w:tr w:rsidR="009333D3" w14:paraId="42CC1C2B" w14:textId="77777777" w:rsidTr="0074556C">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589" w:type="dxa"/>
          </w:tcPr>
          <w:p w14:paraId="056AA7FC" w14:textId="77777777" w:rsidR="009333D3" w:rsidRDefault="009333D3" w:rsidP="0074556C">
            <w:pPr>
              <w:rPr>
                <w:b w:val="0"/>
              </w:rPr>
            </w:pPr>
            <w:r>
              <w:rPr>
                <w:b w:val="0"/>
              </w:rPr>
              <w:t>Attribut</w:t>
            </w:r>
          </w:p>
        </w:tc>
        <w:tc>
          <w:tcPr>
            <w:tcW w:w="2357" w:type="dxa"/>
          </w:tcPr>
          <w:p w14:paraId="67BB1894" w14:textId="77777777" w:rsidR="009333D3" w:rsidRDefault="009333D3"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1305" w:type="dxa"/>
          </w:tcPr>
          <w:p w14:paraId="0FAAE226" w14:textId="77777777" w:rsidR="009333D3" w:rsidRDefault="009333D3"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984" w:type="dxa"/>
          </w:tcPr>
          <w:p w14:paraId="29B2935D" w14:textId="77777777" w:rsidR="009333D3" w:rsidRDefault="009333D3"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9333D3" w14:paraId="1FCD1FAC"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9" w:type="dxa"/>
          </w:tcPr>
          <w:p w14:paraId="2B617F1B" w14:textId="4538EE69" w:rsidR="009333D3" w:rsidRPr="004B0EE9" w:rsidRDefault="00166FB8" w:rsidP="0074556C">
            <w:r>
              <w:t>status</w:t>
            </w:r>
          </w:p>
        </w:tc>
        <w:tc>
          <w:tcPr>
            <w:tcW w:w="2357" w:type="dxa"/>
          </w:tcPr>
          <w:p w14:paraId="5655EE59" w14:textId="24CB435A" w:rsidR="009333D3" w:rsidRPr="004B0EE9" w:rsidRDefault="00166FB8" w:rsidP="0074556C">
            <w:pPr>
              <w:cnfStyle w:val="000000100000" w:firstRow="0" w:lastRow="0" w:firstColumn="0" w:lastColumn="0" w:oddVBand="0" w:evenVBand="0" w:oddHBand="1" w:evenHBand="0" w:firstRowFirstColumn="0" w:firstRowLastColumn="0" w:lastRowFirstColumn="0" w:lastRowLastColumn="0"/>
            </w:pPr>
            <w:r>
              <w:t>String</w:t>
            </w:r>
          </w:p>
        </w:tc>
        <w:tc>
          <w:tcPr>
            <w:tcW w:w="1305" w:type="dxa"/>
          </w:tcPr>
          <w:p w14:paraId="39A5A75F" w14:textId="77777777" w:rsidR="009333D3" w:rsidRPr="004B0EE9" w:rsidRDefault="009333D3" w:rsidP="0074556C">
            <w:pPr>
              <w:cnfStyle w:val="000000100000" w:firstRow="0" w:lastRow="0" w:firstColumn="0" w:lastColumn="0" w:oddVBand="0" w:evenVBand="0" w:oddHBand="1" w:evenHBand="0" w:firstRowFirstColumn="0" w:firstRowLastColumn="0" w:lastRowFirstColumn="0" w:lastRowLastColumn="0"/>
            </w:pPr>
            <w:r>
              <w:t>Oui</w:t>
            </w:r>
          </w:p>
        </w:tc>
        <w:tc>
          <w:tcPr>
            <w:tcW w:w="2984" w:type="dxa"/>
          </w:tcPr>
          <w:p w14:paraId="2312B597" w14:textId="4104E513" w:rsidR="009333D3" w:rsidRPr="004B0EE9" w:rsidRDefault="00166FB8" w:rsidP="0074556C">
            <w:pPr>
              <w:cnfStyle w:val="000000100000" w:firstRow="0" w:lastRow="0" w:firstColumn="0" w:lastColumn="0" w:oddVBand="0" w:evenVBand="0" w:oddHBand="1" w:evenHBand="0" w:firstRowFirstColumn="0" w:firstRowLastColumn="0" w:lastRowFirstColumn="0" w:lastRowLastColumn="0"/>
            </w:pPr>
            <w:r>
              <w:t>Nouveau status de la reservation (PENDING_CONFIRMATION, OK)</w:t>
            </w:r>
          </w:p>
        </w:tc>
      </w:tr>
    </w:tbl>
    <w:p w14:paraId="1B44DDB5" w14:textId="77777777" w:rsidR="009333D3" w:rsidRPr="00D00708" w:rsidRDefault="009333D3" w:rsidP="009333D3">
      <w:pPr>
        <w:rPr>
          <w:b/>
        </w:rPr>
      </w:pPr>
    </w:p>
    <w:p w14:paraId="3BFA2286" w14:textId="77777777" w:rsidR="009333D3" w:rsidRPr="002710DF" w:rsidRDefault="009333D3" w:rsidP="009333D3">
      <w:pPr>
        <w:ind w:left="708" w:hanging="708"/>
        <w:rPr>
          <w:b/>
        </w:rPr>
      </w:pPr>
      <w:r>
        <w:rPr>
          <w:b/>
          <w:noProof/>
        </w:rPr>
        <mc:AlternateContent>
          <mc:Choice Requires="wps">
            <w:drawing>
              <wp:anchor distT="0" distB="0" distL="114300" distR="114300" simplePos="0" relativeHeight="251672576" behindDoc="0" locked="0" layoutInCell="1" allowOverlap="1" wp14:anchorId="4FA5C6FB" wp14:editId="25CF70DD">
                <wp:simplePos x="0" y="0"/>
                <wp:positionH relativeFrom="column">
                  <wp:posOffset>-48260</wp:posOffset>
                </wp:positionH>
                <wp:positionV relativeFrom="paragraph">
                  <wp:posOffset>302260</wp:posOffset>
                </wp:positionV>
                <wp:extent cx="5939155" cy="650240"/>
                <wp:effectExtent l="0" t="0" r="4445"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5939155" cy="65024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C8AF12" w14:textId="77777777" w:rsidR="009333D3" w:rsidRDefault="009333D3" w:rsidP="009333D3">
                            <w:pPr>
                              <w:spacing w:before="0"/>
                            </w:pPr>
                            <w:r>
                              <w:t>{</w:t>
                            </w:r>
                          </w:p>
                          <w:p w14:paraId="5BF106CD" w14:textId="1ECCEAC3" w:rsidR="009333D3" w:rsidRDefault="009333D3" w:rsidP="009333D3">
                            <w:pPr>
                              <w:spacing w:before="0"/>
                            </w:pPr>
                            <w:r>
                              <w:t xml:space="preserve">    "</w:t>
                            </w:r>
                            <w:r w:rsidR="00B32D91">
                              <w:t xml:space="preserve">status": </w:t>
                            </w:r>
                            <w:r w:rsidR="00B32D91">
                              <w:t>"</w:t>
                            </w:r>
                            <w:r w:rsidR="00B32D91">
                              <w:t>OK</w:t>
                            </w:r>
                            <w:r w:rsidR="00B32D91">
                              <w:t>"</w:t>
                            </w:r>
                            <w:r w:rsidR="00B32D91">
                              <w:t xml:space="preserve"> </w:t>
                            </w:r>
                          </w:p>
                          <w:p w14:paraId="489EC854" w14:textId="77777777" w:rsidR="009333D3" w:rsidRDefault="009333D3" w:rsidP="009333D3">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5C6FB" id="Zone de texte 22" o:spid="_x0000_s1035" type="#_x0000_t202" style="position:absolute;left:0;text-align:left;margin-left:-3.8pt;margin-top:23.8pt;width:467.65pt;height:5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" fillcolor="#dbe5f1 [660]" stroked="f">
                <v:textbox>
                  <w:txbxContent>
                    <w:p w14:paraId="06C8AF12" w14:textId="77777777" w:rsidR="009333D3" w:rsidRDefault="009333D3" w:rsidP="009333D3">
                      <w:pPr>
                        <w:spacing w:before="0"/>
                      </w:pPr>
                      <w:r>
                        <w:t>{</w:t>
                      </w:r>
                    </w:p>
                    <w:p w14:paraId="5BF106CD" w14:textId="1ECCEAC3" w:rsidR="009333D3" w:rsidRDefault="009333D3" w:rsidP="009333D3">
                      <w:pPr>
                        <w:spacing w:before="0"/>
                      </w:pPr>
                      <w:r>
                        <w:t xml:space="preserve">    "</w:t>
                      </w:r>
                      <w:r w:rsidR="00B32D91">
                        <w:t xml:space="preserve">status": </w:t>
                      </w:r>
                      <w:r w:rsidR="00B32D91">
                        <w:t>"</w:t>
                      </w:r>
                      <w:r w:rsidR="00B32D91">
                        <w:t>OK</w:t>
                      </w:r>
                      <w:r w:rsidR="00B32D91">
                        <w:t>"</w:t>
                      </w:r>
                      <w:r w:rsidR="00B32D91">
                        <w:t xml:space="preserve"> </w:t>
                      </w:r>
                    </w:p>
                    <w:p w14:paraId="489EC854" w14:textId="77777777" w:rsidR="009333D3" w:rsidRDefault="009333D3" w:rsidP="009333D3">
                      <w:pPr>
                        <w:spacing w:before="0"/>
                      </w:pPr>
                      <w:r>
                        <w:t>}</w:t>
                      </w:r>
                    </w:p>
                  </w:txbxContent>
                </v:textbox>
                <w10:wrap type="square"/>
              </v:shape>
            </w:pict>
          </mc:Fallback>
        </mc:AlternateContent>
      </w:r>
      <w:r>
        <w:rPr>
          <w:b/>
        </w:rPr>
        <w:t>Exemple de requête:</w:t>
      </w:r>
    </w:p>
    <w:p w14:paraId="060B4A3F" w14:textId="77777777" w:rsidR="009333D3" w:rsidRPr="002710DF" w:rsidRDefault="009333D3" w:rsidP="009333D3">
      <w:pPr>
        <w:ind w:left="708" w:hanging="708"/>
        <w:rPr>
          <w:b/>
        </w:rPr>
      </w:pPr>
    </w:p>
    <w:p w14:paraId="5579F06C" w14:textId="45586503" w:rsidR="00CC76AB" w:rsidRDefault="00D36AF3" w:rsidP="00CC76AB">
      <w:pPr>
        <w:pStyle w:val="Titre1"/>
        <w:numPr>
          <w:ilvl w:val="1"/>
          <w:numId w:val="7"/>
        </w:numPr>
      </w:pPr>
      <w:r>
        <w:lastRenderedPageBreak/>
        <w:t>Annule une ré</w:t>
      </w:r>
      <w:r w:rsidR="00CC76AB">
        <w:t>servation</w:t>
      </w:r>
    </w:p>
    <w:p w14:paraId="42094E21" w14:textId="77777777" w:rsidR="00CC76AB" w:rsidRDefault="00CC76AB" w:rsidP="00CC76AB">
      <w:pPr>
        <w:pStyle w:val="Titre2"/>
      </w:pPr>
      <w:r>
        <w:t>Diagramme de séquence</w:t>
      </w:r>
    </w:p>
    <w:p w14:paraId="7A071B3B" w14:textId="77777777" w:rsidR="00CC76AB" w:rsidRPr="002710DF" w:rsidRDefault="00CC76AB" w:rsidP="00CC76AB">
      <w:r>
        <w:rPr>
          <w:noProof/>
        </w:rPr>
        <w:drawing>
          <wp:inline distT="0" distB="0" distL="0" distR="0" wp14:anchorId="711BD7B7" wp14:editId="7DB07AE1">
            <wp:extent cx="5706974" cy="1983784"/>
            <wp:effectExtent l="0" t="0" r="825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06974" cy="1983784"/>
                    </a:xfrm>
                    <a:prstGeom prst="rect">
                      <a:avLst/>
                    </a:prstGeom>
                    <a:noFill/>
                    <a:ln>
                      <a:noFill/>
                    </a:ln>
                  </pic:spPr>
                </pic:pic>
              </a:graphicData>
            </a:graphic>
          </wp:inline>
        </w:drawing>
      </w:r>
    </w:p>
    <w:p w14:paraId="7DAC9F11" w14:textId="77777777" w:rsidR="00CC76AB" w:rsidRDefault="00CC76AB" w:rsidP="00CC76AB">
      <w:pPr>
        <w:pStyle w:val="Titre2"/>
      </w:pPr>
      <w:r>
        <w:t>Documentation</w:t>
      </w:r>
    </w:p>
    <w:p w14:paraId="625F3A19" w14:textId="77777777" w:rsidR="00CC76AB" w:rsidRPr="002710DF" w:rsidRDefault="00CC76AB" w:rsidP="00CC76AB"/>
    <w:p w14:paraId="7A44B2B6" w14:textId="2E10EB6D" w:rsidR="00CC76AB" w:rsidRPr="002710DF" w:rsidRDefault="00354946" w:rsidP="00CC76AB">
      <w:pPr>
        <w:pBdr>
          <w:top w:val="single" w:sz="4" w:space="1" w:color="auto"/>
          <w:bottom w:val="single" w:sz="4" w:space="1" w:color="auto"/>
        </w:pBdr>
        <w:rPr>
          <w:b/>
        </w:rPr>
      </w:pPr>
      <w:r>
        <w:rPr>
          <w:b/>
        </w:rPr>
        <w:t>DELETE</w:t>
      </w:r>
      <w:r w:rsidR="00CC76AB" w:rsidRPr="002710DF">
        <w:rPr>
          <w:b/>
        </w:rPr>
        <w:t xml:space="preserve"> /</w:t>
      </w:r>
      <w:r w:rsidR="00CC76AB">
        <w:rPr>
          <w:b/>
        </w:rPr>
        <w:t>bookings</w:t>
      </w:r>
      <w:r w:rsidR="00CC76AB">
        <w:rPr>
          <w:b/>
        </w:rPr>
        <w:t>/{bookingid}</w:t>
      </w:r>
    </w:p>
    <w:p w14:paraId="3888E3F5" w14:textId="6BD06A8A" w:rsidR="00CC76AB" w:rsidRDefault="004342A6" w:rsidP="00CC76AB">
      <w:r>
        <w:t>Supprime une reservation</w:t>
      </w:r>
    </w:p>
    <w:p w14:paraId="769E00F2" w14:textId="77777777" w:rsidR="00CC76AB" w:rsidRPr="002710DF" w:rsidRDefault="00CC76AB" w:rsidP="00CC76AB"/>
    <w:tbl>
      <w:tblPr>
        <w:tblStyle w:val="TableauGrille6Couleur-Accentuation5"/>
        <w:tblW w:w="0" w:type="auto"/>
        <w:tblLook w:val="04A0" w:firstRow="1" w:lastRow="0" w:firstColumn="1" w:lastColumn="0" w:noHBand="0" w:noVBand="1"/>
      </w:tblPr>
      <w:tblGrid>
        <w:gridCol w:w="4606"/>
        <w:gridCol w:w="4607"/>
      </w:tblGrid>
      <w:tr w:rsidR="00CC76AB" w14:paraId="05050FE9"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697470A" w14:textId="77777777" w:rsidR="00CC76AB" w:rsidRDefault="00CC76AB" w:rsidP="0074556C">
            <w:r>
              <w:t>Méthode http</w:t>
            </w:r>
          </w:p>
        </w:tc>
        <w:tc>
          <w:tcPr>
            <w:tcW w:w="4607" w:type="dxa"/>
          </w:tcPr>
          <w:p w14:paraId="148D1FAE" w14:textId="77777777" w:rsidR="00CC76AB" w:rsidRDefault="00CC76AB" w:rsidP="0074556C">
            <w:pPr>
              <w:cnfStyle w:val="100000000000" w:firstRow="1" w:lastRow="0" w:firstColumn="0" w:lastColumn="0" w:oddVBand="0" w:evenVBand="0" w:oddHBand="0" w:evenHBand="0" w:firstRowFirstColumn="0" w:firstRowLastColumn="0" w:lastRowFirstColumn="0" w:lastRowLastColumn="0"/>
            </w:pPr>
            <w:r>
              <w:t>POST</w:t>
            </w:r>
          </w:p>
        </w:tc>
      </w:tr>
      <w:tr w:rsidR="00CC76AB" w14:paraId="2CA5ECDE"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400BE0" w14:textId="77777777" w:rsidR="00CC76AB" w:rsidRDefault="00CC76AB" w:rsidP="0074556C">
            <w:r>
              <w:t>Format requête</w:t>
            </w:r>
          </w:p>
        </w:tc>
        <w:tc>
          <w:tcPr>
            <w:tcW w:w="4607" w:type="dxa"/>
          </w:tcPr>
          <w:p w14:paraId="6A146CFC" w14:textId="77777777" w:rsidR="00CC76AB" w:rsidRDefault="00CC76AB" w:rsidP="0074556C">
            <w:pPr>
              <w:cnfStyle w:val="000000100000" w:firstRow="0" w:lastRow="0" w:firstColumn="0" w:lastColumn="0" w:oddVBand="0" w:evenVBand="0" w:oddHBand="1" w:evenHBand="0" w:firstRowFirstColumn="0" w:firstRowLastColumn="0" w:lastRowFirstColumn="0" w:lastRowLastColumn="0"/>
            </w:pPr>
            <w:r>
              <w:t>JSON</w:t>
            </w:r>
          </w:p>
        </w:tc>
      </w:tr>
    </w:tbl>
    <w:p w14:paraId="2F6F3968" w14:textId="77777777" w:rsidR="00CC76AB" w:rsidRDefault="00CC76AB" w:rsidP="00CC76AB"/>
    <w:p w14:paraId="58FA272B" w14:textId="77777777" w:rsidR="00CC76AB" w:rsidRPr="002710DF" w:rsidRDefault="00CC76AB" w:rsidP="00CC76AB">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CC76AB" w14:paraId="12DBD19A"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FBD750A" w14:textId="77777777" w:rsidR="00CC76AB" w:rsidRDefault="00CC76AB" w:rsidP="0074556C">
            <w:r>
              <w:t>Code</w:t>
            </w:r>
          </w:p>
        </w:tc>
        <w:tc>
          <w:tcPr>
            <w:tcW w:w="4607" w:type="dxa"/>
          </w:tcPr>
          <w:p w14:paraId="723FC0FE" w14:textId="77777777" w:rsidR="00CC76AB" w:rsidRDefault="00CC76AB" w:rsidP="0074556C">
            <w:pPr>
              <w:cnfStyle w:val="100000000000" w:firstRow="1" w:lastRow="0" w:firstColumn="0" w:lastColumn="0" w:oddVBand="0" w:evenVBand="0" w:oddHBand="0" w:evenHBand="0" w:firstRowFirstColumn="0" w:firstRowLastColumn="0" w:lastRowFirstColumn="0" w:lastRowLastColumn="0"/>
            </w:pPr>
            <w:r>
              <w:t>Description</w:t>
            </w:r>
          </w:p>
        </w:tc>
      </w:tr>
      <w:tr w:rsidR="00CC76AB" w14:paraId="09EB24CF" w14:textId="77777777" w:rsidTr="0074556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1604C834" w14:textId="77777777" w:rsidR="00CC76AB" w:rsidRDefault="00CC76AB" w:rsidP="0074556C">
            <w:r>
              <w:t>400</w:t>
            </w:r>
          </w:p>
        </w:tc>
        <w:tc>
          <w:tcPr>
            <w:tcW w:w="4607" w:type="dxa"/>
          </w:tcPr>
          <w:p w14:paraId="508142C3" w14:textId="77777777" w:rsidR="00CC76AB" w:rsidRDefault="00CC76AB" w:rsidP="0074556C">
            <w:pPr>
              <w:cnfStyle w:val="000000100000" w:firstRow="0" w:lastRow="0" w:firstColumn="0" w:lastColumn="0" w:oddVBand="0" w:evenVBand="0" w:oddHBand="1" w:evenHBand="0" w:firstRowFirstColumn="0" w:firstRowLastColumn="0" w:lastRowFirstColumn="0" w:lastRowLastColumn="0"/>
            </w:pPr>
            <w:r w:rsidRPr="002710DF">
              <w:t>Les paramètres de requête sont invalides</w:t>
            </w:r>
          </w:p>
        </w:tc>
      </w:tr>
      <w:tr w:rsidR="005A000A" w14:paraId="2A46A7BD" w14:textId="77777777" w:rsidTr="0074556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1083983" w14:textId="739DD164" w:rsidR="005A000A" w:rsidRDefault="005A000A" w:rsidP="0074556C">
            <w:r>
              <w:t>404</w:t>
            </w:r>
          </w:p>
        </w:tc>
        <w:tc>
          <w:tcPr>
            <w:tcW w:w="4607" w:type="dxa"/>
          </w:tcPr>
          <w:p w14:paraId="3393057F" w14:textId="05AB2A37" w:rsidR="005A000A" w:rsidRPr="002710DF" w:rsidRDefault="005A000A" w:rsidP="0074556C">
            <w:pPr>
              <w:cnfStyle w:val="000000000000" w:firstRow="0" w:lastRow="0" w:firstColumn="0" w:lastColumn="0" w:oddVBand="0" w:evenVBand="0" w:oddHBand="0" w:evenHBand="0" w:firstRowFirstColumn="0" w:firstRowLastColumn="0" w:lastRowFirstColumn="0" w:lastRowLastColumn="0"/>
            </w:pPr>
            <w:r>
              <w:t>La réservation n’existe pas</w:t>
            </w:r>
          </w:p>
        </w:tc>
      </w:tr>
    </w:tbl>
    <w:p w14:paraId="29388D59" w14:textId="77777777" w:rsidR="005A000A" w:rsidRDefault="005A000A" w:rsidP="005A000A">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5A000A" w14:paraId="03D9B807"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799362B9" w14:textId="77777777" w:rsidR="005A000A" w:rsidRDefault="005A000A" w:rsidP="0074556C">
            <w:pPr>
              <w:rPr>
                <w:b w:val="0"/>
              </w:rPr>
            </w:pPr>
            <w:r>
              <w:rPr>
                <w:b w:val="0"/>
              </w:rPr>
              <w:t>Nom</w:t>
            </w:r>
          </w:p>
        </w:tc>
        <w:tc>
          <w:tcPr>
            <w:tcW w:w="3071" w:type="dxa"/>
          </w:tcPr>
          <w:p w14:paraId="263F59C8"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676409D2" w14:textId="77777777" w:rsidR="005A000A" w:rsidRDefault="005A000A"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A000A" w14:paraId="3B384AA1"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527585E3" w14:textId="77777777" w:rsidR="005A000A" w:rsidRDefault="005A000A" w:rsidP="0074556C">
            <w:pPr>
              <w:rPr>
                <w:b w:val="0"/>
              </w:rPr>
            </w:pPr>
            <w:r>
              <w:rPr>
                <w:b w:val="0"/>
              </w:rPr>
              <w:t>bookingid</w:t>
            </w:r>
          </w:p>
        </w:tc>
        <w:tc>
          <w:tcPr>
            <w:tcW w:w="3071" w:type="dxa"/>
          </w:tcPr>
          <w:p w14:paraId="019E28CA"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B8F8043" w14:textId="77777777" w:rsidR="005A000A" w:rsidRDefault="005A000A" w:rsidP="0074556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1CEFD73E" w14:textId="77777777" w:rsidR="00CC76AB" w:rsidRDefault="00CC76AB" w:rsidP="00CC76AB">
      <w:pPr>
        <w:rPr>
          <w:b/>
        </w:rPr>
      </w:pPr>
    </w:p>
    <w:p w14:paraId="38212849" w14:textId="77777777" w:rsidR="00CC76AB" w:rsidRDefault="00CC76AB" w:rsidP="005A000A">
      <w:pPr>
        <w:ind w:left="708" w:hanging="708"/>
        <w:rPr>
          <w:b/>
        </w:rPr>
      </w:pPr>
      <w:r>
        <w:rPr>
          <w:b/>
          <w:noProof/>
        </w:rPr>
        <mc:AlternateContent>
          <mc:Choice Requires="wps">
            <w:drawing>
              <wp:anchor distT="0" distB="0" distL="114300" distR="114300" simplePos="0" relativeHeight="251674624" behindDoc="0" locked="0" layoutInCell="1" allowOverlap="1" wp14:anchorId="3D7B017F" wp14:editId="32F54BCA">
                <wp:simplePos x="0" y="0"/>
                <wp:positionH relativeFrom="column">
                  <wp:posOffset>-48260</wp:posOffset>
                </wp:positionH>
                <wp:positionV relativeFrom="paragraph">
                  <wp:posOffset>396240</wp:posOffset>
                </wp:positionV>
                <wp:extent cx="5943600" cy="417830"/>
                <wp:effectExtent l="0" t="0" r="0" b="0"/>
                <wp:wrapSquare wrapText="bothSides"/>
                <wp:docPr id="24" name="Zone de texte 24"/>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08B6761" w14:textId="127F320A" w:rsidR="00CC76AB" w:rsidRDefault="00CC76AB" w:rsidP="00CC76AB">
                            <w:r>
                              <w:t>http://localhost:9888/bookings</w:t>
                            </w:r>
                            <w:r w:rsidR="005A000A">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7B017F" id="Zone de texte 24" o:spid="_x0000_s1036" type="#_x0000_t202" style="position:absolute;left:0;text-align:left;margin-left:-3.8pt;margin-top:31.2pt;width:468pt;height:32.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" fillcolor="#dbe5f1 [660]" stroked="f">
                <v:textbox>
                  <w:txbxContent>
                    <w:p w14:paraId="608B6761" w14:textId="127F320A" w:rsidR="00CC76AB" w:rsidRDefault="00CC76AB" w:rsidP="00CC76AB">
                      <w:r>
                        <w:t>http://localhost:9888/bookings</w:t>
                      </w:r>
                      <w:r w:rsidR="005A000A">
                        <w:t>/12</w:t>
                      </w:r>
                    </w:p>
                  </w:txbxContent>
                </v:textbox>
                <w10:wrap type="square"/>
              </v:shape>
            </w:pict>
          </mc:Fallback>
        </mc:AlternateContent>
      </w:r>
      <w:r>
        <w:rPr>
          <w:b/>
        </w:rPr>
        <w:t>Exemple :</w:t>
      </w:r>
      <w:r>
        <w:rPr>
          <w:b/>
        </w:rPr>
        <w:tab/>
      </w:r>
    </w:p>
    <w:p w14:paraId="0A9FE4A7" w14:textId="35805C7E" w:rsidR="00D36AF3" w:rsidRDefault="00D36AF3" w:rsidP="00D36AF3">
      <w:pPr>
        <w:pStyle w:val="Titre1"/>
        <w:numPr>
          <w:ilvl w:val="1"/>
          <w:numId w:val="7"/>
        </w:numPr>
      </w:pPr>
      <w:r>
        <w:lastRenderedPageBreak/>
        <w:t>Détail d’un</w:t>
      </w:r>
      <w:r>
        <w:t>e</w:t>
      </w:r>
      <w:r>
        <w:t xml:space="preserve"> </w:t>
      </w:r>
      <w:r>
        <w:t>réservation</w:t>
      </w:r>
    </w:p>
    <w:p w14:paraId="33138155" w14:textId="77777777" w:rsidR="00D36AF3" w:rsidRDefault="00D36AF3" w:rsidP="00D36AF3">
      <w:pPr>
        <w:pStyle w:val="Titre2"/>
      </w:pPr>
      <w:r>
        <w:t>Diagramme de séquence</w:t>
      </w:r>
    </w:p>
    <w:p w14:paraId="0E55693B" w14:textId="77777777" w:rsidR="00D36AF3" w:rsidRPr="002710DF" w:rsidRDefault="00D36AF3" w:rsidP="00D36AF3">
      <w:r>
        <w:rPr>
          <w:noProof/>
        </w:rPr>
        <w:drawing>
          <wp:inline distT="0" distB="0" distL="0" distR="0" wp14:anchorId="3559DD36" wp14:editId="7F062504">
            <wp:extent cx="5706974" cy="1971630"/>
            <wp:effectExtent l="0" t="0" r="8255" b="1016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bayou/Downloads/listVol.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06974" cy="1971630"/>
                    </a:xfrm>
                    <a:prstGeom prst="rect">
                      <a:avLst/>
                    </a:prstGeom>
                    <a:noFill/>
                    <a:ln>
                      <a:noFill/>
                    </a:ln>
                  </pic:spPr>
                </pic:pic>
              </a:graphicData>
            </a:graphic>
          </wp:inline>
        </w:drawing>
      </w:r>
    </w:p>
    <w:p w14:paraId="7DB2BD9E" w14:textId="77777777" w:rsidR="00D36AF3" w:rsidRDefault="00D36AF3" w:rsidP="00D36AF3">
      <w:pPr>
        <w:pStyle w:val="Titre2"/>
      </w:pPr>
      <w:r>
        <w:t>Documentation</w:t>
      </w:r>
    </w:p>
    <w:p w14:paraId="4D2157A6" w14:textId="77777777" w:rsidR="00D36AF3" w:rsidRPr="002710DF" w:rsidRDefault="00D36AF3" w:rsidP="00D36AF3"/>
    <w:p w14:paraId="132C61E2" w14:textId="5DE137B4" w:rsidR="00D36AF3" w:rsidRPr="002710DF" w:rsidRDefault="00D36AF3" w:rsidP="00D36AF3">
      <w:pPr>
        <w:pBdr>
          <w:top w:val="single" w:sz="4" w:space="1" w:color="auto"/>
          <w:bottom w:val="single" w:sz="4" w:space="1" w:color="auto"/>
        </w:pBdr>
        <w:rPr>
          <w:b/>
        </w:rPr>
      </w:pPr>
      <w:r>
        <w:rPr>
          <w:b/>
        </w:rPr>
        <w:t>GET /</w:t>
      </w:r>
      <w:r>
        <w:rPr>
          <w:b/>
        </w:rPr>
        <w:t>bookings</w:t>
      </w:r>
      <w:r>
        <w:rPr>
          <w:b/>
        </w:rPr>
        <w:t>/{</w:t>
      </w:r>
      <w:r>
        <w:rPr>
          <w:b/>
        </w:rPr>
        <w:t>bookingid</w:t>
      </w:r>
      <w:r>
        <w:rPr>
          <w:b/>
        </w:rPr>
        <w:t>}</w:t>
      </w:r>
    </w:p>
    <w:p w14:paraId="28B3E821" w14:textId="29375AC9" w:rsidR="00D36AF3" w:rsidRDefault="00D36AF3" w:rsidP="00D36AF3">
      <w:r w:rsidRPr="002710DF">
        <w:t>Retour</w:t>
      </w:r>
      <w:r>
        <w:t>ne les informations détaillées d’un</w:t>
      </w:r>
      <w:r>
        <w:t>e</w:t>
      </w:r>
      <w:r>
        <w:t xml:space="preserve"> </w:t>
      </w:r>
      <w:r>
        <w:t>réservation</w:t>
      </w:r>
    </w:p>
    <w:p w14:paraId="18DD0957" w14:textId="77777777" w:rsidR="00D36AF3" w:rsidRPr="002710DF" w:rsidRDefault="00D36AF3" w:rsidP="00D36AF3"/>
    <w:tbl>
      <w:tblPr>
        <w:tblStyle w:val="TableauGrille6Couleur-Accentuation5"/>
        <w:tblW w:w="0" w:type="auto"/>
        <w:tblLook w:val="04A0" w:firstRow="1" w:lastRow="0" w:firstColumn="1" w:lastColumn="0" w:noHBand="0" w:noVBand="1"/>
      </w:tblPr>
      <w:tblGrid>
        <w:gridCol w:w="4606"/>
        <w:gridCol w:w="4607"/>
      </w:tblGrid>
      <w:tr w:rsidR="00D36AF3" w14:paraId="03FC626F"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72BC0FCA" w14:textId="77777777" w:rsidR="00D36AF3" w:rsidRDefault="00D36AF3" w:rsidP="0074556C">
            <w:r>
              <w:t>Méthode http</w:t>
            </w:r>
          </w:p>
        </w:tc>
        <w:tc>
          <w:tcPr>
            <w:tcW w:w="4607" w:type="dxa"/>
          </w:tcPr>
          <w:p w14:paraId="33B6B9A3" w14:textId="77777777" w:rsidR="00D36AF3" w:rsidRDefault="00D36AF3" w:rsidP="0074556C">
            <w:pPr>
              <w:cnfStyle w:val="100000000000" w:firstRow="1" w:lastRow="0" w:firstColumn="0" w:lastColumn="0" w:oddVBand="0" w:evenVBand="0" w:oddHBand="0" w:evenHBand="0" w:firstRowFirstColumn="0" w:firstRowLastColumn="0" w:lastRowFirstColumn="0" w:lastRowLastColumn="0"/>
            </w:pPr>
            <w:r>
              <w:t>GET</w:t>
            </w:r>
          </w:p>
        </w:tc>
      </w:tr>
      <w:tr w:rsidR="00D36AF3" w14:paraId="2A9D7287" w14:textId="77777777" w:rsidTr="00123527">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4606" w:type="dxa"/>
          </w:tcPr>
          <w:p w14:paraId="0458E2FE" w14:textId="77777777" w:rsidR="00D36AF3" w:rsidRDefault="00D36AF3" w:rsidP="0074556C">
            <w:r>
              <w:t>Format réponse</w:t>
            </w:r>
          </w:p>
        </w:tc>
        <w:tc>
          <w:tcPr>
            <w:tcW w:w="4607" w:type="dxa"/>
          </w:tcPr>
          <w:p w14:paraId="6108D342" w14:textId="77777777" w:rsidR="00D36AF3" w:rsidRDefault="00D36AF3" w:rsidP="0074556C">
            <w:pPr>
              <w:cnfStyle w:val="000000100000" w:firstRow="0" w:lastRow="0" w:firstColumn="0" w:lastColumn="0" w:oddVBand="0" w:evenVBand="0" w:oddHBand="1" w:evenHBand="0" w:firstRowFirstColumn="0" w:firstRowLastColumn="0" w:lastRowFirstColumn="0" w:lastRowLastColumn="0"/>
            </w:pPr>
            <w:r>
              <w:t>JSON</w:t>
            </w:r>
          </w:p>
        </w:tc>
      </w:tr>
      <w:tr w:rsidR="00D36AF3" w14:paraId="61D3D0C9" w14:textId="77777777" w:rsidTr="00123527">
        <w:trPr>
          <w:trHeight w:val="401"/>
        </w:trPr>
        <w:tc>
          <w:tcPr>
            <w:cnfStyle w:val="001000000000" w:firstRow="0" w:lastRow="0" w:firstColumn="1" w:lastColumn="0" w:oddVBand="0" w:evenVBand="0" w:oddHBand="0" w:evenHBand="0" w:firstRowFirstColumn="0" w:firstRowLastColumn="0" w:lastRowFirstColumn="0" w:lastRowLastColumn="0"/>
            <w:tcW w:w="4606" w:type="dxa"/>
          </w:tcPr>
          <w:p w14:paraId="753F7FEE" w14:textId="77777777" w:rsidR="00D36AF3" w:rsidRDefault="00D36AF3" w:rsidP="0074556C">
            <w:r>
              <w:t>Objet</w:t>
            </w:r>
          </w:p>
        </w:tc>
        <w:tc>
          <w:tcPr>
            <w:tcW w:w="4607" w:type="dxa"/>
          </w:tcPr>
          <w:p w14:paraId="201BB3F7" w14:textId="7F59A8A0" w:rsidR="00D36AF3" w:rsidRDefault="00123527" w:rsidP="0074556C">
            <w:pPr>
              <w:cnfStyle w:val="000000000000" w:firstRow="0" w:lastRow="0" w:firstColumn="0" w:lastColumn="0" w:oddVBand="0" w:evenVBand="0" w:oddHBand="0" w:evenHBand="0" w:firstRowFirstColumn="0" w:firstRowLastColumn="0" w:lastRowFirstColumn="0" w:lastRowLastColumn="0"/>
            </w:pPr>
            <w:r>
              <w:t>Booking</w:t>
            </w:r>
          </w:p>
        </w:tc>
      </w:tr>
    </w:tbl>
    <w:p w14:paraId="15FDA8DB" w14:textId="77777777" w:rsidR="00D36AF3" w:rsidRDefault="00D36AF3" w:rsidP="00D36AF3"/>
    <w:p w14:paraId="3F439A5F" w14:textId="77777777" w:rsidR="00D36AF3" w:rsidRPr="002710DF" w:rsidRDefault="00D36AF3" w:rsidP="00D36AF3">
      <w:pPr>
        <w:rPr>
          <w:b/>
        </w:rPr>
      </w:pPr>
      <w:r w:rsidRPr="002710DF">
        <w:rPr>
          <w:b/>
        </w:rPr>
        <w:t>Erreurs HTTP</w:t>
      </w:r>
    </w:p>
    <w:tbl>
      <w:tblPr>
        <w:tblStyle w:val="TableauGrille4-Accentuation5"/>
        <w:tblW w:w="0" w:type="auto"/>
        <w:tblLook w:val="04A0" w:firstRow="1" w:lastRow="0" w:firstColumn="1" w:lastColumn="0" w:noHBand="0" w:noVBand="1"/>
      </w:tblPr>
      <w:tblGrid>
        <w:gridCol w:w="4606"/>
        <w:gridCol w:w="4607"/>
      </w:tblGrid>
      <w:tr w:rsidR="00D36AF3" w14:paraId="4E28C8DE"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F860CEC" w14:textId="77777777" w:rsidR="00D36AF3" w:rsidRDefault="00D36AF3" w:rsidP="0074556C">
            <w:r>
              <w:t>Code</w:t>
            </w:r>
          </w:p>
        </w:tc>
        <w:tc>
          <w:tcPr>
            <w:tcW w:w="4607" w:type="dxa"/>
          </w:tcPr>
          <w:p w14:paraId="74AA8E7A" w14:textId="77777777" w:rsidR="00D36AF3" w:rsidRDefault="00D36AF3" w:rsidP="0074556C">
            <w:pPr>
              <w:cnfStyle w:val="100000000000" w:firstRow="1" w:lastRow="0" w:firstColumn="0" w:lastColumn="0" w:oddVBand="0" w:evenVBand="0" w:oddHBand="0" w:evenHBand="0" w:firstRowFirstColumn="0" w:firstRowLastColumn="0" w:lastRowFirstColumn="0" w:lastRowLastColumn="0"/>
            </w:pPr>
            <w:r>
              <w:t>Description</w:t>
            </w:r>
          </w:p>
        </w:tc>
      </w:tr>
      <w:tr w:rsidR="00D36AF3" w14:paraId="1EAA8D67" w14:textId="77777777" w:rsidTr="0074556C">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DAED1E1" w14:textId="77777777" w:rsidR="00D36AF3" w:rsidRDefault="00D36AF3" w:rsidP="0074556C">
            <w:r>
              <w:t>404</w:t>
            </w:r>
          </w:p>
        </w:tc>
        <w:tc>
          <w:tcPr>
            <w:tcW w:w="4607" w:type="dxa"/>
          </w:tcPr>
          <w:p w14:paraId="06B6676E" w14:textId="6B5A72B8" w:rsidR="00D36AF3" w:rsidRPr="002710DF" w:rsidRDefault="00223A6B" w:rsidP="00223A6B">
            <w:pPr>
              <w:cnfStyle w:val="000000100000" w:firstRow="0" w:lastRow="0" w:firstColumn="0" w:lastColumn="0" w:oddVBand="0" w:evenVBand="0" w:oddHBand="1" w:evenHBand="0" w:firstRowFirstColumn="0" w:firstRowLastColumn="0" w:lastRowFirstColumn="0" w:lastRowLastColumn="0"/>
            </w:pPr>
            <w:r>
              <w:t>La réservation</w:t>
            </w:r>
            <w:r w:rsidR="00D36AF3">
              <w:t xml:space="preserve"> n’existe pas</w:t>
            </w:r>
          </w:p>
        </w:tc>
      </w:tr>
      <w:tr w:rsidR="00D36AF3" w14:paraId="049B3C83" w14:textId="77777777" w:rsidTr="0074556C">
        <w:trPr>
          <w:trHeight w:val="387"/>
        </w:trPr>
        <w:tc>
          <w:tcPr>
            <w:cnfStyle w:val="001000000000" w:firstRow="0" w:lastRow="0" w:firstColumn="1" w:lastColumn="0" w:oddVBand="0" w:evenVBand="0" w:oddHBand="0" w:evenHBand="0" w:firstRowFirstColumn="0" w:firstRowLastColumn="0" w:lastRowFirstColumn="0" w:lastRowLastColumn="0"/>
            <w:tcW w:w="4606" w:type="dxa"/>
          </w:tcPr>
          <w:p w14:paraId="0FFF62DE" w14:textId="77777777" w:rsidR="00D36AF3" w:rsidRDefault="00D36AF3" w:rsidP="0074556C">
            <w:r>
              <w:t>400</w:t>
            </w:r>
          </w:p>
        </w:tc>
        <w:tc>
          <w:tcPr>
            <w:tcW w:w="4607" w:type="dxa"/>
          </w:tcPr>
          <w:p w14:paraId="538085D6" w14:textId="77777777" w:rsidR="00D36AF3" w:rsidRDefault="00D36AF3" w:rsidP="0074556C">
            <w:pPr>
              <w:cnfStyle w:val="000000000000" w:firstRow="0" w:lastRow="0" w:firstColumn="0" w:lastColumn="0" w:oddVBand="0" w:evenVBand="0" w:oddHBand="0" w:evenHBand="0" w:firstRowFirstColumn="0" w:firstRowLastColumn="0" w:lastRowFirstColumn="0" w:lastRowLastColumn="0"/>
            </w:pPr>
            <w:r w:rsidRPr="002710DF">
              <w:t>Les paramètres de requête sont invalides</w:t>
            </w:r>
          </w:p>
        </w:tc>
      </w:tr>
    </w:tbl>
    <w:p w14:paraId="526D11EE" w14:textId="77777777" w:rsidR="00D36AF3" w:rsidRDefault="00D36AF3" w:rsidP="00D36AF3"/>
    <w:p w14:paraId="3D55B4F9" w14:textId="77777777" w:rsidR="00D36AF3" w:rsidRDefault="00D36AF3" w:rsidP="00D36AF3">
      <w:pPr>
        <w:rPr>
          <w:b/>
        </w:rPr>
      </w:pPr>
      <w:r>
        <w:rPr>
          <w:b/>
        </w:rPr>
        <w:t>Requête</w:t>
      </w:r>
    </w:p>
    <w:tbl>
      <w:tblPr>
        <w:tblStyle w:val="TableauGrille4-Accentuation5"/>
        <w:tblW w:w="0" w:type="auto"/>
        <w:tblLook w:val="04A0" w:firstRow="1" w:lastRow="0" w:firstColumn="1" w:lastColumn="0" w:noHBand="0" w:noVBand="1"/>
      </w:tblPr>
      <w:tblGrid>
        <w:gridCol w:w="3071"/>
        <w:gridCol w:w="3071"/>
        <w:gridCol w:w="3071"/>
      </w:tblGrid>
      <w:tr w:rsidR="00D36AF3" w14:paraId="7A8942A3"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14:paraId="1C0C824F" w14:textId="77777777" w:rsidR="00D36AF3" w:rsidRDefault="00D36AF3" w:rsidP="0074556C">
            <w:pPr>
              <w:rPr>
                <w:b w:val="0"/>
              </w:rPr>
            </w:pPr>
            <w:r>
              <w:rPr>
                <w:b w:val="0"/>
              </w:rPr>
              <w:t>Nom</w:t>
            </w:r>
          </w:p>
        </w:tc>
        <w:tc>
          <w:tcPr>
            <w:tcW w:w="3071" w:type="dxa"/>
          </w:tcPr>
          <w:p w14:paraId="26EFDFFA" w14:textId="77777777" w:rsidR="00D36AF3" w:rsidRDefault="00D36AF3"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3071" w:type="dxa"/>
          </w:tcPr>
          <w:p w14:paraId="5B70340A" w14:textId="77777777" w:rsidR="00D36AF3" w:rsidRDefault="00D36AF3"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36AF3" w14:paraId="5D5E83B4" w14:textId="77777777" w:rsidTr="000900B3">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071" w:type="dxa"/>
          </w:tcPr>
          <w:p w14:paraId="7ECE73B4" w14:textId="588CCD34" w:rsidR="00D36AF3" w:rsidRDefault="000900B3" w:rsidP="0074556C">
            <w:pPr>
              <w:rPr>
                <w:b w:val="0"/>
              </w:rPr>
            </w:pPr>
            <w:r>
              <w:rPr>
                <w:b w:val="0"/>
              </w:rPr>
              <w:t>bookingid</w:t>
            </w:r>
          </w:p>
        </w:tc>
        <w:tc>
          <w:tcPr>
            <w:tcW w:w="3071" w:type="dxa"/>
          </w:tcPr>
          <w:p w14:paraId="5139B068" w14:textId="77777777" w:rsidR="00D36AF3" w:rsidRDefault="00D36AF3" w:rsidP="0074556C">
            <w:pPr>
              <w:cnfStyle w:val="000000100000" w:firstRow="0" w:lastRow="0" w:firstColumn="0" w:lastColumn="0" w:oddVBand="0" w:evenVBand="0" w:oddHBand="1" w:evenHBand="0" w:firstRowFirstColumn="0" w:firstRowLastColumn="0" w:lastRowFirstColumn="0" w:lastRowLastColumn="0"/>
              <w:rPr>
                <w:b/>
              </w:rPr>
            </w:pPr>
            <w:r>
              <w:rPr>
                <w:b/>
              </w:rPr>
              <w:t>Int</w:t>
            </w:r>
          </w:p>
        </w:tc>
        <w:tc>
          <w:tcPr>
            <w:tcW w:w="3071" w:type="dxa"/>
          </w:tcPr>
          <w:p w14:paraId="2D3174E7" w14:textId="77777777" w:rsidR="00D36AF3" w:rsidRDefault="00D36AF3" w:rsidP="0074556C">
            <w:pPr>
              <w:cnfStyle w:val="000000100000" w:firstRow="0" w:lastRow="0" w:firstColumn="0" w:lastColumn="0" w:oddVBand="0" w:evenVBand="0" w:oddHBand="1" w:evenHBand="0" w:firstRowFirstColumn="0" w:firstRowLastColumn="0" w:lastRowFirstColumn="0" w:lastRowLastColumn="0"/>
              <w:rPr>
                <w:b/>
              </w:rPr>
            </w:pPr>
            <w:r>
              <w:rPr>
                <w:b/>
              </w:rPr>
              <w:t>Identifiant dans le système</w:t>
            </w:r>
          </w:p>
        </w:tc>
      </w:tr>
    </w:tbl>
    <w:p w14:paraId="0DEF7CAA" w14:textId="77777777" w:rsidR="00D36AF3" w:rsidRDefault="00D36AF3" w:rsidP="00D36AF3">
      <w:pPr>
        <w:rPr>
          <w:b/>
        </w:rPr>
      </w:pPr>
    </w:p>
    <w:p w14:paraId="378E4B4B" w14:textId="77777777" w:rsidR="00D36AF3" w:rsidRDefault="00D36AF3" w:rsidP="00D36AF3">
      <w:pPr>
        <w:ind w:left="708" w:hanging="708"/>
        <w:rPr>
          <w:b/>
        </w:rPr>
      </w:pPr>
      <w:r>
        <w:rPr>
          <w:b/>
          <w:noProof/>
        </w:rPr>
        <mc:AlternateContent>
          <mc:Choice Requires="wps">
            <w:drawing>
              <wp:anchor distT="0" distB="0" distL="114300" distR="114300" simplePos="0" relativeHeight="251676672" behindDoc="0" locked="0" layoutInCell="1" allowOverlap="1" wp14:anchorId="28353A59" wp14:editId="1D0C28C6">
                <wp:simplePos x="0" y="0"/>
                <wp:positionH relativeFrom="column">
                  <wp:posOffset>-48260</wp:posOffset>
                </wp:positionH>
                <wp:positionV relativeFrom="paragraph">
                  <wp:posOffset>396240</wp:posOffset>
                </wp:positionV>
                <wp:extent cx="5943600" cy="417830"/>
                <wp:effectExtent l="0" t="0" r="0" b="0"/>
                <wp:wrapSquare wrapText="bothSides"/>
                <wp:docPr id="27" name="Zone de texte 27"/>
                <wp:cNvGraphicFramePr/>
                <a:graphic xmlns:a="http://schemas.openxmlformats.org/drawingml/2006/main">
                  <a:graphicData uri="http://schemas.microsoft.com/office/word/2010/wordprocessingShape">
                    <wps:wsp>
                      <wps:cNvSpPr txBox="1"/>
                      <wps:spPr>
                        <a:xfrm>
                          <a:off x="0" y="0"/>
                          <a:ext cx="5943600" cy="417830"/>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2A16E011" w14:textId="3FBB887F" w:rsidR="00D36AF3" w:rsidRDefault="00D36AF3" w:rsidP="00D36AF3">
                            <w:r>
                              <w:t>http://localhost:9888/</w:t>
                            </w:r>
                            <w:r w:rsidR="001B4FAC">
                              <w:t>bookings</w:t>
                            </w: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53A59" id="Zone de texte 27" o:spid="_x0000_s1037" type="#_x0000_t202" style="position:absolute;left:0;text-align:left;margin-left:-3.8pt;margin-top:31.2pt;width:468pt;height:32.9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" fillcolor="#dbe5f1 [660]" stroked="f">
                <v:textbox>
                  <w:txbxContent>
                    <w:p w14:paraId="2A16E011" w14:textId="3FBB887F" w:rsidR="00D36AF3" w:rsidRDefault="00D36AF3" w:rsidP="00D36AF3">
                      <w:r>
                        <w:t>http://localhost:9888/</w:t>
                      </w:r>
                      <w:r w:rsidR="001B4FAC">
                        <w:t>bookings</w:t>
                      </w:r>
                      <w:r>
                        <w:t>/12</w:t>
                      </w:r>
                    </w:p>
                  </w:txbxContent>
                </v:textbox>
                <w10:wrap type="square"/>
              </v:shape>
            </w:pict>
          </mc:Fallback>
        </mc:AlternateContent>
      </w:r>
      <w:r>
        <w:rPr>
          <w:b/>
        </w:rPr>
        <w:t>Exemple :</w:t>
      </w:r>
    </w:p>
    <w:p w14:paraId="5B4102AF" w14:textId="75C3813D" w:rsidR="00D67FB7" w:rsidRDefault="00262E4B" w:rsidP="00D67FB7">
      <w:pPr>
        <w:ind w:left="708" w:hanging="708"/>
        <w:rPr>
          <w:b/>
        </w:rPr>
      </w:pPr>
      <w:r>
        <w:rPr>
          <w:b/>
        </w:rPr>
        <w:t>Booking</w:t>
      </w:r>
    </w:p>
    <w:p w14:paraId="532D6479" w14:textId="77777777" w:rsidR="00D67FB7" w:rsidRDefault="00D67FB7" w:rsidP="00D67FB7">
      <w:pPr>
        <w:rPr>
          <w:b/>
        </w:rPr>
      </w:pPr>
    </w:p>
    <w:tbl>
      <w:tblPr>
        <w:tblStyle w:val="TableauGrille4-Accentuation5"/>
        <w:tblW w:w="0" w:type="auto"/>
        <w:tblLook w:val="04A0" w:firstRow="1" w:lastRow="0" w:firstColumn="1" w:lastColumn="0" w:noHBand="0" w:noVBand="1"/>
      </w:tblPr>
      <w:tblGrid>
        <w:gridCol w:w="2113"/>
        <w:gridCol w:w="2097"/>
        <w:gridCol w:w="2122"/>
        <w:gridCol w:w="2957"/>
      </w:tblGrid>
      <w:tr w:rsidR="00D67FB7" w14:paraId="7078FBD6"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7CDB2EA1" w14:textId="77777777" w:rsidR="00D67FB7" w:rsidRDefault="00D67FB7" w:rsidP="0074556C">
            <w:pPr>
              <w:rPr>
                <w:b w:val="0"/>
              </w:rPr>
            </w:pPr>
            <w:r>
              <w:rPr>
                <w:b w:val="0"/>
              </w:rPr>
              <w:t>Attribut</w:t>
            </w:r>
          </w:p>
        </w:tc>
        <w:tc>
          <w:tcPr>
            <w:tcW w:w="2303" w:type="dxa"/>
          </w:tcPr>
          <w:p w14:paraId="7F98DF27"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26B5E75C"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2B798891"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62810B24"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C6246C9" w14:textId="0C0DEDD4" w:rsidR="00D67FB7" w:rsidRPr="00383F66" w:rsidRDefault="00D67FB7" w:rsidP="0074556C">
            <w:r>
              <w:t>i</w:t>
            </w:r>
            <w:r w:rsidRPr="004B0EE9">
              <w:t>d</w:t>
            </w:r>
          </w:p>
        </w:tc>
        <w:tc>
          <w:tcPr>
            <w:tcW w:w="2303" w:type="dxa"/>
          </w:tcPr>
          <w:p w14:paraId="11428B94" w14:textId="26052030"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rsidRPr="004B0EE9">
              <w:t>int</w:t>
            </w:r>
          </w:p>
        </w:tc>
        <w:tc>
          <w:tcPr>
            <w:tcW w:w="2303" w:type="dxa"/>
          </w:tcPr>
          <w:p w14:paraId="40F1584D" w14:textId="6C5A2377"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05D549E8" w14:textId="4160B48B"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t xml:space="preserve">Identifiant de la réservations </w:t>
            </w:r>
            <w:r>
              <w:t>dans le système</w:t>
            </w:r>
          </w:p>
        </w:tc>
      </w:tr>
      <w:tr w:rsidR="00D67FB7" w14:paraId="22F29AB8" w14:textId="77777777" w:rsidTr="0074556C">
        <w:tc>
          <w:tcPr>
            <w:cnfStyle w:val="001000000000" w:firstRow="0" w:lastRow="0" w:firstColumn="1" w:lastColumn="0" w:oddVBand="0" w:evenVBand="0" w:oddHBand="0" w:evenHBand="0" w:firstRowFirstColumn="0" w:firstRowLastColumn="0" w:lastRowFirstColumn="0" w:lastRowLastColumn="0"/>
            <w:tcW w:w="2303" w:type="dxa"/>
          </w:tcPr>
          <w:p w14:paraId="0B955752" w14:textId="78E4C27A" w:rsidR="00D67FB7" w:rsidRPr="00383F66" w:rsidRDefault="00D67FB7" w:rsidP="0074556C">
            <w:r>
              <w:t>flightId</w:t>
            </w:r>
          </w:p>
        </w:tc>
        <w:tc>
          <w:tcPr>
            <w:tcW w:w="2303" w:type="dxa"/>
          </w:tcPr>
          <w:p w14:paraId="7B43A633" w14:textId="244F9FAC"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Int</w:t>
            </w:r>
          </w:p>
        </w:tc>
        <w:tc>
          <w:tcPr>
            <w:tcW w:w="2303" w:type="dxa"/>
          </w:tcPr>
          <w:p w14:paraId="6D4BE251" w14:textId="1B6CEB01"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13363DEE" w14:textId="21E8758D"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 xml:space="preserve">Identifiant du vol dans </w:t>
            </w:r>
            <w:r>
              <w:t>le système</w:t>
            </w:r>
          </w:p>
        </w:tc>
      </w:tr>
      <w:tr w:rsidR="00D67FB7" w14:paraId="29F324C7"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49FFE82" w14:textId="6DF25F49" w:rsidR="00D67FB7" w:rsidRDefault="00D67FB7" w:rsidP="0074556C">
            <w:r>
              <w:t>cabinClass</w:t>
            </w:r>
          </w:p>
        </w:tc>
        <w:tc>
          <w:tcPr>
            <w:tcW w:w="2303" w:type="dxa"/>
          </w:tcPr>
          <w:p w14:paraId="78F38123" w14:textId="063E7526" w:rsidR="00D67FB7" w:rsidRDefault="00D67FB7" w:rsidP="0074556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30AE1998" w14:textId="2520EF93" w:rsidR="00D67FB7" w:rsidRDefault="00D67FB7" w:rsidP="0074556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2218BC0E" w14:textId="438C48F3" w:rsidR="00D67FB7" w:rsidRDefault="00D67FB7" w:rsidP="0074556C">
            <w:pPr>
              <w:cnfStyle w:val="000000100000" w:firstRow="0" w:lastRow="0" w:firstColumn="0" w:lastColumn="0" w:oddVBand="0" w:evenVBand="0" w:oddHBand="1" w:evenHBand="0" w:firstRowFirstColumn="0" w:firstRowLastColumn="0" w:lastRowFirstColumn="0" w:lastRowLastColumn="0"/>
            </w:pPr>
            <w:r>
              <w:t>Classe de la cabine des siège (M,Y,J)</w:t>
            </w:r>
          </w:p>
        </w:tc>
      </w:tr>
      <w:tr w:rsidR="00D67FB7" w14:paraId="7F259D04" w14:textId="77777777" w:rsidTr="0074556C">
        <w:tc>
          <w:tcPr>
            <w:cnfStyle w:val="001000000000" w:firstRow="0" w:lastRow="0" w:firstColumn="1" w:lastColumn="0" w:oddVBand="0" w:evenVBand="0" w:oddHBand="0" w:evenHBand="0" w:firstRowFirstColumn="0" w:firstRowLastColumn="0" w:lastRowFirstColumn="0" w:lastRowLastColumn="0"/>
            <w:tcW w:w="2303" w:type="dxa"/>
          </w:tcPr>
          <w:p w14:paraId="6D5135FE" w14:textId="687FCDD8" w:rsidR="00D67FB7" w:rsidRDefault="00D67FB7" w:rsidP="0074556C">
            <w:r>
              <w:t>quantity</w:t>
            </w:r>
          </w:p>
        </w:tc>
        <w:tc>
          <w:tcPr>
            <w:tcW w:w="2303" w:type="dxa"/>
          </w:tcPr>
          <w:p w14:paraId="5F913FCB" w14:textId="0A08D43A" w:rsidR="00D67FB7" w:rsidRDefault="00D67FB7" w:rsidP="0074556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62492596" w14:textId="0FC2791C" w:rsidR="00D67FB7" w:rsidRDefault="00D67FB7" w:rsidP="0074556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2B33D957" w14:textId="641C35DE" w:rsidR="00D67FB7" w:rsidRDefault="00D67FB7" w:rsidP="0074556C">
            <w:pPr>
              <w:cnfStyle w:val="000000000000" w:firstRow="0" w:lastRow="0" w:firstColumn="0" w:lastColumn="0" w:oddVBand="0" w:evenVBand="0" w:oddHBand="0" w:evenHBand="0" w:firstRowFirstColumn="0" w:firstRowLastColumn="0" w:lastRowFirstColumn="0" w:lastRowLastColumn="0"/>
            </w:pPr>
            <w:r>
              <w:t>Quantité de siège réservé</w:t>
            </w:r>
          </w:p>
        </w:tc>
      </w:tr>
      <w:tr w:rsidR="00D67FB7" w14:paraId="0FD87595"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403C6DD" w14:textId="2963EE85" w:rsidR="00D67FB7" w:rsidRDefault="00D67FB7" w:rsidP="0074556C">
            <w:r>
              <w:t>price</w:t>
            </w:r>
          </w:p>
        </w:tc>
        <w:tc>
          <w:tcPr>
            <w:tcW w:w="2303" w:type="dxa"/>
          </w:tcPr>
          <w:p w14:paraId="6FF0D2B7" w14:textId="79C23FA7" w:rsidR="00D67FB7" w:rsidRDefault="00D67FB7" w:rsidP="0074556C">
            <w:pPr>
              <w:cnfStyle w:val="000000100000" w:firstRow="0" w:lastRow="0" w:firstColumn="0" w:lastColumn="0" w:oddVBand="0" w:evenVBand="0" w:oddHBand="1" w:evenHBand="0" w:firstRowFirstColumn="0" w:firstRowLastColumn="0" w:lastRowFirstColumn="0" w:lastRowLastColumn="0"/>
            </w:pPr>
            <w:r>
              <w:t>String</w:t>
            </w:r>
          </w:p>
        </w:tc>
        <w:tc>
          <w:tcPr>
            <w:tcW w:w="2303" w:type="dxa"/>
          </w:tcPr>
          <w:p w14:paraId="04D0ACCC" w14:textId="2C10D39E" w:rsidR="00D67FB7" w:rsidRDefault="00D67FB7" w:rsidP="0074556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5481BA64" w14:textId="50C83476" w:rsidR="00D67FB7" w:rsidRDefault="00D67FB7" w:rsidP="0074556C">
            <w:pPr>
              <w:cnfStyle w:val="000000100000" w:firstRow="0" w:lastRow="0" w:firstColumn="0" w:lastColumn="0" w:oddVBand="0" w:evenVBand="0" w:oddHBand="1" w:evenHBand="0" w:firstRowFirstColumn="0" w:firstRowLastColumn="0" w:lastRowFirstColumn="0" w:lastRowLastColumn="0"/>
            </w:pPr>
            <w:r>
              <w:t>Prix totale de la réservation</w:t>
            </w:r>
          </w:p>
        </w:tc>
      </w:tr>
      <w:tr w:rsidR="00D67FB7" w14:paraId="5F8A04A1" w14:textId="77777777" w:rsidTr="0074556C">
        <w:tc>
          <w:tcPr>
            <w:cnfStyle w:val="001000000000" w:firstRow="0" w:lastRow="0" w:firstColumn="1" w:lastColumn="0" w:oddVBand="0" w:evenVBand="0" w:oddHBand="0" w:evenHBand="0" w:firstRowFirstColumn="0" w:firstRowLastColumn="0" w:lastRowFirstColumn="0" w:lastRowLastColumn="0"/>
            <w:tcW w:w="2303" w:type="dxa"/>
          </w:tcPr>
          <w:p w14:paraId="14700C12" w14:textId="547BB62D" w:rsidR="00D67FB7" w:rsidRDefault="00D67FB7" w:rsidP="0074556C">
            <w:r>
              <w:t>status</w:t>
            </w:r>
          </w:p>
        </w:tc>
        <w:tc>
          <w:tcPr>
            <w:tcW w:w="2303" w:type="dxa"/>
          </w:tcPr>
          <w:p w14:paraId="298BC77C" w14:textId="2908CC84" w:rsidR="00D67FB7" w:rsidRDefault="00D67FB7" w:rsidP="0074556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7270BBAE" w14:textId="519ABA92" w:rsidR="00D67FB7" w:rsidRDefault="00D67FB7" w:rsidP="0074556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9DD0808" w14:textId="07B32E85" w:rsidR="00D67FB7" w:rsidRDefault="00D67FB7" w:rsidP="0074556C">
            <w:pPr>
              <w:cnfStyle w:val="000000000000" w:firstRow="0" w:lastRow="0" w:firstColumn="0" w:lastColumn="0" w:oddVBand="0" w:evenVBand="0" w:oddHBand="0" w:evenHBand="0" w:firstRowFirstColumn="0" w:firstRowLastColumn="0" w:lastRowFirstColumn="0" w:lastRowLastColumn="0"/>
            </w:pPr>
            <w:r>
              <w:t>Status de la reservation (PENDING_CONFIRMATION, OK)</w:t>
            </w:r>
          </w:p>
        </w:tc>
      </w:tr>
      <w:tr w:rsidR="00D67FB7" w14:paraId="286E92A5"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CEEC111" w14:textId="3213A6F7" w:rsidR="00D67FB7" w:rsidRDefault="00D67FB7" w:rsidP="0074556C">
            <w:r>
              <w:t>customer</w:t>
            </w:r>
          </w:p>
        </w:tc>
        <w:tc>
          <w:tcPr>
            <w:tcW w:w="2303" w:type="dxa"/>
          </w:tcPr>
          <w:p w14:paraId="7E718017" w14:textId="36F90FD9" w:rsidR="00D67FB7" w:rsidRDefault="00D67FB7" w:rsidP="0074556C">
            <w:pPr>
              <w:cnfStyle w:val="000000100000" w:firstRow="0" w:lastRow="0" w:firstColumn="0" w:lastColumn="0" w:oddVBand="0" w:evenVBand="0" w:oddHBand="1" w:evenHBand="0" w:firstRowFirstColumn="0" w:firstRowLastColumn="0" w:lastRowFirstColumn="0" w:lastRowLastColumn="0"/>
            </w:pPr>
            <w:r>
              <w:t>Customer</w:t>
            </w:r>
            <w:r>
              <w:t xml:space="preserve"> </w:t>
            </w:r>
          </w:p>
        </w:tc>
        <w:tc>
          <w:tcPr>
            <w:tcW w:w="2303" w:type="dxa"/>
          </w:tcPr>
          <w:p w14:paraId="634BE72B" w14:textId="0BE1C191" w:rsidR="00D67FB7" w:rsidRDefault="00D67FB7" w:rsidP="0074556C">
            <w:pPr>
              <w:cnfStyle w:val="000000100000" w:firstRow="0" w:lastRow="0" w:firstColumn="0" w:lastColumn="0" w:oddVBand="0" w:evenVBand="0" w:oddHBand="1" w:evenHBand="0" w:firstRowFirstColumn="0" w:firstRowLastColumn="0" w:lastRowFirstColumn="0" w:lastRowLastColumn="0"/>
            </w:pPr>
            <w:r>
              <w:t>Oui</w:t>
            </w:r>
          </w:p>
        </w:tc>
        <w:tc>
          <w:tcPr>
            <w:tcW w:w="2304" w:type="dxa"/>
          </w:tcPr>
          <w:p w14:paraId="71F03D5A" w14:textId="765FA398" w:rsidR="00D67FB7" w:rsidRDefault="00D67FB7" w:rsidP="0074556C">
            <w:pPr>
              <w:cnfStyle w:val="000000100000" w:firstRow="0" w:lastRow="0" w:firstColumn="0" w:lastColumn="0" w:oddVBand="0" w:evenVBand="0" w:oddHBand="1" w:evenHBand="0" w:firstRowFirstColumn="0" w:firstRowLastColumn="0" w:lastRowFirstColumn="0" w:lastRowLastColumn="0"/>
            </w:pPr>
            <w:r>
              <w:t>Information du client</w:t>
            </w:r>
          </w:p>
        </w:tc>
      </w:tr>
    </w:tbl>
    <w:p w14:paraId="0F745485" w14:textId="77777777" w:rsidR="00D67FB7" w:rsidRDefault="00D67FB7" w:rsidP="00D67FB7">
      <w:pPr>
        <w:rPr>
          <w:b/>
        </w:rPr>
      </w:pPr>
    </w:p>
    <w:p w14:paraId="630AF592" w14:textId="77777777" w:rsidR="00D67FB7" w:rsidRPr="004B3EAD" w:rsidRDefault="00D67FB7" w:rsidP="00D67FB7">
      <w:pPr>
        <w:rPr>
          <w:b/>
        </w:rPr>
      </w:pPr>
      <w:r w:rsidRPr="004B3EAD">
        <w:rPr>
          <w:b/>
        </w:rPr>
        <w:t>Customer</w:t>
      </w:r>
    </w:p>
    <w:tbl>
      <w:tblPr>
        <w:tblStyle w:val="TableauGrille4-Accentuation5"/>
        <w:tblW w:w="0" w:type="auto"/>
        <w:tblLook w:val="04A0" w:firstRow="1" w:lastRow="0" w:firstColumn="1" w:lastColumn="0" w:noHBand="0" w:noVBand="1"/>
      </w:tblPr>
      <w:tblGrid>
        <w:gridCol w:w="2303"/>
        <w:gridCol w:w="2303"/>
        <w:gridCol w:w="2303"/>
        <w:gridCol w:w="2304"/>
      </w:tblGrid>
      <w:tr w:rsidR="00D67FB7" w14:paraId="71B1DF25" w14:textId="77777777" w:rsidTr="007455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7BBEE0" w14:textId="77777777" w:rsidR="00D67FB7" w:rsidRDefault="00D67FB7" w:rsidP="0074556C">
            <w:pPr>
              <w:rPr>
                <w:b w:val="0"/>
              </w:rPr>
            </w:pPr>
            <w:r>
              <w:rPr>
                <w:b w:val="0"/>
              </w:rPr>
              <w:t>Attribut</w:t>
            </w:r>
          </w:p>
        </w:tc>
        <w:tc>
          <w:tcPr>
            <w:tcW w:w="2303" w:type="dxa"/>
          </w:tcPr>
          <w:p w14:paraId="4456733D"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Type</w:t>
            </w:r>
          </w:p>
        </w:tc>
        <w:tc>
          <w:tcPr>
            <w:tcW w:w="2303" w:type="dxa"/>
          </w:tcPr>
          <w:p w14:paraId="438FB929"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Obligatoire</w:t>
            </w:r>
          </w:p>
        </w:tc>
        <w:tc>
          <w:tcPr>
            <w:tcW w:w="2304" w:type="dxa"/>
          </w:tcPr>
          <w:p w14:paraId="7BBF371A" w14:textId="77777777" w:rsidR="00D67FB7" w:rsidRDefault="00D67FB7" w:rsidP="0074556C">
            <w:pPr>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D67FB7" w14:paraId="78C6C420" w14:textId="77777777" w:rsidTr="007455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FCA94A3" w14:textId="77777777" w:rsidR="00D67FB7" w:rsidRPr="00383F66" w:rsidRDefault="00D67FB7" w:rsidP="0074556C">
            <w:r>
              <w:t>firstName</w:t>
            </w:r>
          </w:p>
        </w:tc>
        <w:tc>
          <w:tcPr>
            <w:tcW w:w="2303" w:type="dxa"/>
          </w:tcPr>
          <w:p w14:paraId="29B51758" w14:textId="77777777"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rsidRPr="00383F66">
              <w:t>String</w:t>
            </w:r>
          </w:p>
        </w:tc>
        <w:tc>
          <w:tcPr>
            <w:tcW w:w="2303" w:type="dxa"/>
          </w:tcPr>
          <w:p w14:paraId="234D548D" w14:textId="77777777"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rsidRPr="00383F66">
              <w:t>Oui</w:t>
            </w:r>
          </w:p>
        </w:tc>
        <w:tc>
          <w:tcPr>
            <w:tcW w:w="2304" w:type="dxa"/>
          </w:tcPr>
          <w:p w14:paraId="68B166EF" w14:textId="77777777" w:rsidR="00D67FB7" w:rsidRPr="00383F66" w:rsidRDefault="00D67FB7" w:rsidP="0074556C">
            <w:pPr>
              <w:cnfStyle w:val="000000100000" w:firstRow="0" w:lastRow="0" w:firstColumn="0" w:lastColumn="0" w:oddVBand="0" w:evenVBand="0" w:oddHBand="1" w:evenHBand="0" w:firstRowFirstColumn="0" w:firstRowLastColumn="0" w:lastRowFirstColumn="0" w:lastRowLastColumn="0"/>
            </w:pPr>
            <w:r>
              <w:t>Prénom du client</w:t>
            </w:r>
          </w:p>
        </w:tc>
      </w:tr>
      <w:tr w:rsidR="00D67FB7" w14:paraId="012E792C" w14:textId="77777777" w:rsidTr="0074556C">
        <w:tc>
          <w:tcPr>
            <w:cnfStyle w:val="001000000000" w:firstRow="0" w:lastRow="0" w:firstColumn="1" w:lastColumn="0" w:oddVBand="0" w:evenVBand="0" w:oddHBand="0" w:evenHBand="0" w:firstRowFirstColumn="0" w:firstRowLastColumn="0" w:lastRowFirstColumn="0" w:lastRowLastColumn="0"/>
            <w:tcW w:w="2303" w:type="dxa"/>
          </w:tcPr>
          <w:p w14:paraId="7C5EEFA4" w14:textId="77777777" w:rsidR="00D67FB7" w:rsidRPr="00383F66" w:rsidRDefault="00D67FB7" w:rsidP="0074556C">
            <w:r>
              <w:t>lastName</w:t>
            </w:r>
          </w:p>
        </w:tc>
        <w:tc>
          <w:tcPr>
            <w:tcW w:w="2303" w:type="dxa"/>
          </w:tcPr>
          <w:p w14:paraId="611C55B2" w14:textId="77777777"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String</w:t>
            </w:r>
          </w:p>
        </w:tc>
        <w:tc>
          <w:tcPr>
            <w:tcW w:w="2303" w:type="dxa"/>
          </w:tcPr>
          <w:p w14:paraId="171075E4" w14:textId="77777777"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Oui</w:t>
            </w:r>
          </w:p>
        </w:tc>
        <w:tc>
          <w:tcPr>
            <w:tcW w:w="2304" w:type="dxa"/>
          </w:tcPr>
          <w:p w14:paraId="6D8778B4" w14:textId="77777777" w:rsidR="00D67FB7" w:rsidRPr="00383F66" w:rsidRDefault="00D67FB7" w:rsidP="0074556C">
            <w:pPr>
              <w:cnfStyle w:val="000000000000" w:firstRow="0" w:lastRow="0" w:firstColumn="0" w:lastColumn="0" w:oddVBand="0" w:evenVBand="0" w:oddHBand="0" w:evenHBand="0" w:firstRowFirstColumn="0" w:firstRowLastColumn="0" w:lastRowFirstColumn="0" w:lastRowLastColumn="0"/>
            </w:pPr>
            <w:r>
              <w:t>Nom du client</w:t>
            </w:r>
          </w:p>
        </w:tc>
      </w:tr>
    </w:tbl>
    <w:p w14:paraId="5040A15A" w14:textId="77777777" w:rsidR="00D36AF3" w:rsidRPr="00D00708" w:rsidRDefault="00D36AF3" w:rsidP="00D36AF3">
      <w:pPr>
        <w:rPr>
          <w:b/>
        </w:rPr>
      </w:pPr>
    </w:p>
    <w:p w14:paraId="5A7AD568" w14:textId="4292F1DE" w:rsidR="00D36AF3" w:rsidRPr="002710DF" w:rsidRDefault="00D67FB7" w:rsidP="00D36AF3">
      <w:pPr>
        <w:ind w:left="708" w:hanging="708"/>
        <w:rPr>
          <w:b/>
        </w:rPr>
      </w:pPr>
      <w:r>
        <w:rPr>
          <w:b/>
          <w:noProof/>
        </w:rPr>
        <mc:AlternateContent>
          <mc:Choice Requires="wps">
            <w:drawing>
              <wp:anchor distT="0" distB="0" distL="114300" distR="114300" simplePos="0" relativeHeight="251677696" behindDoc="0" locked="0" layoutInCell="1" allowOverlap="1" wp14:anchorId="7684EF7F" wp14:editId="63795C3A">
                <wp:simplePos x="0" y="0"/>
                <wp:positionH relativeFrom="column">
                  <wp:posOffset>-125095</wp:posOffset>
                </wp:positionH>
                <wp:positionV relativeFrom="paragraph">
                  <wp:posOffset>299085</wp:posOffset>
                </wp:positionV>
                <wp:extent cx="5939155" cy="2563495"/>
                <wp:effectExtent l="0" t="0" r="4445" b="1905"/>
                <wp:wrapSquare wrapText="bothSides"/>
                <wp:docPr id="28" name="Zone de texte 28"/>
                <wp:cNvGraphicFramePr/>
                <a:graphic xmlns:a="http://schemas.openxmlformats.org/drawingml/2006/main">
                  <a:graphicData uri="http://schemas.microsoft.com/office/word/2010/wordprocessingShape">
                    <wps:wsp>
                      <wps:cNvSpPr txBox="1"/>
                      <wps:spPr>
                        <a:xfrm>
                          <a:off x="0" y="0"/>
                          <a:ext cx="5939155" cy="2563495"/>
                        </a:xfrm>
                        <a:prstGeom prst="rect">
                          <a:avLst/>
                        </a:prstGeom>
                        <a:solidFill>
                          <a:schemeClr val="accent1">
                            <a:lumMod val="20000"/>
                            <a:lumOff val="80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7FE5E9C0" w14:textId="77777777" w:rsidR="00D67FB7" w:rsidRDefault="00D67FB7" w:rsidP="00D67FB7">
                            <w:pPr>
                              <w:spacing w:before="0"/>
                            </w:pPr>
                            <w:r>
                              <w:t>{</w:t>
                            </w:r>
                          </w:p>
                          <w:p w14:paraId="324573B8" w14:textId="77777777" w:rsidR="00D67FB7" w:rsidRDefault="00D67FB7" w:rsidP="00D67FB7">
                            <w:pPr>
                              <w:spacing w:before="0"/>
                            </w:pPr>
                            <w:r>
                              <w:t xml:space="preserve">  "id": 2,</w:t>
                            </w:r>
                          </w:p>
                          <w:p w14:paraId="2D75352F" w14:textId="77777777" w:rsidR="00D67FB7" w:rsidRDefault="00D67FB7" w:rsidP="00D67FB7">
                            <w:pPr>
                              <w:spacing w:before="0"/>
                            </w:pPr>
                            <w:r>
                              <w:t xml:space="preserve">  "flightId": 240,</w:t>
                            </w:r>
                          </w:p>
                          <w:p w14:paraId="04860FAA" w14:textId="77777777" w:rsidR="00D67FB7" w:rsidRDefault="00D67FB7" w:rsidP="00D67FB7">
                            <w:pPr>
                              <w:spacing w:before="0"/>
                            </w:pPr>
                            <w:r>
                              <w:t xml:space="preserve">  "cabinClass": "J",</w:t>
                            </w:r>
                          </w:p>
                          <w:p w14:paraId="26139A17" w14:textId="77777777" w:rsidR="00D67FB7" w:rsidRDefault="00D67FB7" w:rsidP="00D67FB7">
                            <w:pPr>
                              <w:spacing w:before="0"/>
                            </w:pPr>
                            <w:r>
                              <w:t xml:space="preserve">  "quantity": 2,</w:t>
                            </w:r>
                          </w:p>
                          <w:p w14:paraId="590B3A12" w14:textId="77777777" w:rsidR="00D67FB7" w:rsidRDefault="00D67FB7" w:rsidP="00D67FB7">
                            <w:pPr>
                              <w:spacing w:before="0"/>
                            </w:pPr>
                            <w:r>
                              <w:t xml:space="preserve">  "prices": 1637.46,</w:t>
                            </w:r>
                          </w:p>
                          <w:p w14:paraId="1EBFBCF4" w14:textId="77777777" w:rsidR="00D67FB7" w:rsidRDefault="00D67FB7" w:rsidP="00D67FB7">
                            <w:pPr>
                              <w:spacing w:before="0"/>
                            </w:pPr>
                            <w:r>
                              <w:t xml:space="preserve">  "status": "PENDING_CONFIRMATION",</w:t>
                            </w:r>
                          </w:p>
                          <w:p w14:paraId="3CC08C25" w14:textId="77777777" w:rsidR="00D67FB7" w:rsidRDefault="00D67FB7" w:rsidP="00D67FB7">
                            <w:pPr>
                              <w:spacing w:before="0"/>
                            </w:pPr>
                            <w:r>
                              <w:t xml:space="preserve">  "customer": {</w:t>
                            </w:r>
                          </w:p>
                          <w:p w14:paraId="41CD476D" w14:textId="77777777" w:rsidR="00D67FB7" w:rsidRDefault="00D67FB7" w:rsidP="00D67FB7">
                            <w:pPr>
                              <w:spacing w:before="0"/>
                            </w:pPr>
                            <w:r>
                              <w:t xml:space="preserve">    "firstName": "John",</w:t>
                            </w:r>
                          </w:p>
                          <w:p w14:paraId="7B39EE38" w14:textId="77777777" w:rsidR="00D67FB7" w:rsidRDefault="00D67FB7" w:rsidP="00D67FB7">
                            <w:pPr>
                              <w:spacing w:before="0"/>
                            </w:pPr>
                            <w:r>
                              <w:t xml:space="preserve">    "lastName": "Smith"</w:t>
                            </w:r>
                          </w:p>
                          <w:p w14:paraId="7874E170" w14:textId="77777777" w:rsidR="00D67FB7" w:rsidRDefault="00D67FB7" w:rsidP="00D67FB7">
                            <w:pPr>
                              <w:spacing w:before="0"/>
                            </w:pPr>
                            <w:r>
                              <w:t xml:space="preserve">  }</w:t>
                            </w:r>
                          </w:p>
                          <w:p w14:paraId="36EA2D32" w14:textId="36F972B6" w:rsidR="00D36AF3" w:rsidRDefault="00D67FB7" w:rsidP="00D67FB7">
                            <w:pPr>
                              <w:spacing w:before="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4EF7F" id="Zone de texte 28" o:spid="_x0000_s1038" type="#_x0000_t202" style="position:absolute;left:0;text-align:left;margin-left:-9.85pt;margin-top:23.55pt;width:467.65pt;height:20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" fillcolor="#dbe5f1 [660]" stroked="f">
                <v:textbox>
                  <w:txbxContent>
                    <w:p w14:paraId="7FE5E9C0" w14:textId="77777777" w:rsidR="00D67FB7" w:rsidRDefault="00D67FB7" w:rsidP="00D67FB7">
                      <w:pPr>
                        <w:spacing w:before="0"/>
                      </w:pPr>
                      <w:r>
                        <w:t>{</w:t>
                      </w:r>
                    </w:p>
                    <w:p w14:paraId="324573B8" w14:textId="77777777" w:rsidR="00D67FB7" w:rsidRDefault="00D67FB7" w:rsidP="00D67FB7">
                      <w:pPr>
                        <w:spacing w:before="0"/>
                      </w:pPr>
                      <w:r>
                        <w:t xml:space="preserve">  "id": 2,</w:t>
                      </w:r>
                    </w:p>
                    <w:p w14:paraId="2D75352F" w14:textId="77777777" w:rsidR="00D67FB7" w:rsidRDefault="00D67FB7" w:rsidP="00D67FB7">
                      <w:pPr>
                        <w:spacing w:before="0"/>
                      </w:pPr>
                      <w:r>
                        <w:t xml:space="preserve">  "flightId": 240,</w:t>
                      </w:r>
                    </w:p>
                    <w:p w14:paraId="04860FAA" w14:textId="77777777" w:rsidR="00D67FB7" w:rsidRDefault="00D67FB7" w:rsidP="00D67FB7">
                      <w:pPr>
                        <w:spacing w:before="0"/>
                      </w:pPr>
                      <w:r>
                        <w:t xml:space="preserve">  "cabinClass": "J",</w:t>
                      </w:r>
                    </w:p>
                    <w:p w14:paraId="26139A17" w14:textId="77777777" w:rsidR="00D67FB7" w:rsidRDefault="00D67FB7" w:rsidP="00D67FB7">
                      <w:pPr>
                        <w:spacing w:before="0"/>
                      </w:pPr>
                      <w:r>
                        <w:t xml:space="preserve">  "quantity": 2,</w:t>
                      </w:r>
                    </w:p>
                    <w:p w14:paraId="590B3A12" w14:textId="77777777" w:rsidR="00D67FB7" w:rsidRDefault="00D67FB7" w:rsidP="00D67FB7">
                      <w:pPr>
                        <w:spacing w:before="0"/>
                      </w:pPr>
                      <w:r>
                        <w:t xml:space="preserve">  "prices": 1637.46,</w:t>
                      </w:r>
                    </w:p>
                    <w:p w14:paraId="1EBFBCF4" w14:textId="77777777" w:rsidR="00D67FB7" w:rsidRDefault="00D67FB7" w:rsidP="00D67FB7">
                      <w:pPr>
                        <w:spacing w:before="0"/>
                      </w:pPr>
                      <w:r>
                        <w:t xml:space="preserve">  "status": "PENDING_CONFIRMATION",</w:t>
                      </w:r>
                    </w:p>
                    <w:p w14:paraId="3CC08C25" w14:textId="77777777" w:rsidR="00D67FB7" w:rsidRDefault="00D67FB7" w:rsidP="00D67FB7">
                      <w:pPr>
                        <w:spacing w:before="0"/>
                      </w:pPr>
                      <w:r>
                        <w:t xml:space="preserve">  "customer": {</w:t>
                      </w:r>
                    </w:p>
                    <w:p w14:paraId="41CD476D" w14:textId="77777777" w:rsidR="00D67FB7" w:rsidRDefault="00D67FB7" w:rsidP="00D67FB7">
                      <w:pPr>
                        <w:spacing w:before="0"/>
                      </w:pPr>
                      <w:r>
                        <w:t xml:space="preserve">    "firstName": "John",</w:t>
                      </w:r>
                    </w:p>
                    <w:p w14:paraId="7B39EE38" w14:textId="77777777" w:rsidR="00D67FB7" w:rsidRDefault="00D67FB7" w:rsidP="00D67FB7">
                      <w:pPr>
                        <w:spacing w:before="0"/>
                      </w:pPr>
                      <w:r>
                        <w:t xml:space="preserve">    "lastName": "Smith"</w:t>
                      </w:r>
                    </w:p>
                    <w:p w14:paraId="7874E170" w14:textId="77777777" w:rsidR="00D67FB7" w:rsidRDefault="00D67FB7" w:rsidP="00D67FB7">
                      <w:pPr>
                        <w:spacing w:before="0"/>
                      </w:pPr>
                      <w:r>
                        <w:t xml:space="preserve">  }</w:t>
                      </w:r>
                    </w:p>
                    <w:p w14:paraId="36EA2D32" w14:textId="36F972B6" w:rsidR="00D36AF3" w:rsidRDefault="00D67FB7" w:rsidP="00D67FB7">
                      <w:pPr>
                        <w:spacing w:before="0"/>
                      </w:pPr>
                      <w:r>
                        <w:t>}</w:t>
                      </w:r>
                    </w:p>
                  </w:txbxContent>
                </v:textbox>
                <w10:wrap type="square"/>
              </v:shape>
            </w:pict>
          </mc:Fallback>
        </mc:AlternateContent>
      </w:r>
      <w:r w:rsidR="00D36AF3">
        <w:rPr>
          <w:b/>
        </w:rPr>
        <w:t>Exemple de réponse :</w:t>
      </w:r>
    </w:p>
    <w:p w14:paraId="4E13F2A8" w14:textId="35D3030B" w:rsidR="00D67FB7" w:rsidRDefault="00D67FB7" w:rsidP="00D67FB7">
      <w:pPr>
        <w:pStyle w:val="Titre"/>
      </w:pPr>
      <w:r>
        <w:lastRenderedPageBreak/>
        <w:t>Information complémentaire</w:t>
      </w:r>
    </w:p>
    <w:p w14:paraId="6E5108FF" w14:textId="39F1438A" w:rsidR="00D67FB7" w:rsidRDefault="00D67FB7" w:rsidP="00D67FB7">
      <w:pPr>
        <w:pStyle w:val="Titre1"/>
      </w:pPr>
      <w:r>
        <w:t>Pré-requis</w:t>
      </w:r>
    </w:p>
    <w:p w14:paraId="40C407EB" w14:textId="1F59C5BC" w:rsidR="00D67FB7" w:rsidRDefault="00D67FB7" w:rsidP="00C85B09">
      <w:pPr>
        <w:ind w:firstLine="708"/>
      </w:pPr>
      <w:r>
        <w:t>Nous avons fait le choix d’extraire les données du fichier iatadb.dat et de les sauvegarder dans une base donnée relationnel. Il est donc nécessaire avant de commencer à se servir de l’application de faire appel à un service d’extraction de ces données pour remplir la base de données. Il s’agit d’une ressource en POST : /admin/prepare .</w:t>
      </w:r>
    </w:p>
    <w:p w14:paraId="6AB26EF3" w14:textId="5A5755EA" w:rsidR="00D67FB7" w:rsidRDefault="00D67FB7" w:rsidP="00D67FB7">
      <w:pPr>
        <w:pStyle w:val="Titre1"/>
      </w:pPr>
      <w:r>
        <w:t>POSTMAN</w:t>
      </w:r>
    </w:p>
    <w:p w14:paraId="2C1109FF" w14:textId="13D9417E" w:rsidR="00C85B09" w:rsidRDefault="00D67FB7" w:rsidP="00D67FB7">
      <w:r>
        <w:t xml:space="preserve">Nous avons </w:t>
      </w:r>
      <w:r w:rsidR="00C85B09">
        <w:t>préparé</w:t>
      </w:r>
      <w:r>
        <w:t xml:space="preserve"> une liste de ressource préconfiguré </w:t>
      </w:r>
      <w:r w:rsidR="00C85B09">
        <w:t>pour l’outil</w:t>
      </w:r>
      <w:r>
        <w:t xml:space="preserve"> </w:t>
      </w:r>
      <w:r w:rsidR="00C85B09">
        <w:t xml:space="preserve">POSTMAN, afin que vous puissiez facilement tester l’application. Vous trouverez l’outil à cette adresse : </w:t>
      </w:r>
      <w:r w:rsidR="00C85B09" w:rsidRPr="00C85B09">
        <w:t>https://chrome.google.com/webstore/detail/postman/fhbjgbiflinjbdggehcddcbncdddomop</w:t>
      </w:r>
      <w:r w:rsidR="00C85B09">
        <w:t xml:space="preserve"> .</w:t>
      </w:r>
    </w:p>
    <w:p w14:paraId="5203902B" w14:textId="6DBE9769" w:rsidR="00C85B09" w:rsidRPr="00D67FB7" w:rsidRDefault="00C85B09" w:rsidP="00C85B09">
      <w:r>
        <w:t xml:space="preserve">Le fichier de configuration à intégrer à l’outil se trouve à la racine du projet, il se nomme : </w:t>
      </w:r>
      <w:r w:rsidRPr="00C85B09">
        <w:t>flightbooking.json.postman_collection</w:t>
      </w:r>
      <w:bookmarkStart w:id="38" w:name="_GoBack"/>
      <w:bookmarkEnd w:id="38"/>
    </w:p>
    <w:sectPr w:rsidR="00C85B09" w:rsidRPr="00D67FB7" w:rsidSect="00C25551">
      <w:footerReference w:type="default" r:id="rId24"/>
      <w:headerReference w:type="first" r:id="rId25"/>
      <w:pgSz w:w="11907" w:h="16840"/>
      <w:pgMar w:top="693" w:right="1417" w:bottom="709" w:left="1417" w:header="708"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2501D" w14:textId="77777777" w:rsidR="009D17AD" w:rsidRDefault="009D17AD" w:rsidP="006A29B9">
      <w:pPr>
        <w:spacing w:before="0"/>
      </w:pPr>
      <w:r>
        <w:separator/>
      </w:r>
    </w:p>
  </w:endnote>
  <w:endnote w:type="continuationSeparator" w:id="0">
    <w:p w14:paraId="097E54C6" w14:textId="77777777" w:rsidR="009D17AD" w:rsidRDefault="009D17AD" w:rsidP="006A29B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405A" w14:textId="77777777" w:rsidR="004C35D1" w:rsidRDefault="004C35D1" w:rsidP="006533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85B09">
      <w:rPr>
        <w:rStyle w:val="Numrodepage"/>
        <w:noProof/>
      </w:rPr>
      <w:t>9</w:t>
    </w:r>
    <w:r>
      <w:rPr>
        <w:rStyle w:val="Numrodepage"/>
      </w:rPr>
      <w:fldChar w:fldCharType="end"/>
    </w:r>
  </w:p>
  <w:p w14:paraId="326B8E25" w14:textId="12B03800" w:rsidR="004C35D1" w:rsidRDefault="004C35D1" w:rsidP="004C742D">
    <w:pPr>
      <w:pStyle w:val="Pieddepage"/>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DDE3C" w14:textId="77777777" w:rsidR="009D17AD" w:rsidRDefault="009D17AD" w:rsidP="006A29B9">
      <w:pPr>
        <w:spacing w:before="0"/>
      </w:pPr>
      <w:r>
        <w:separator/>
      </w:r>
    </w:p>
  </w:footnote>
  <w:footnote w:type="continuationSeparator" w:id="0">
    <w:p w14:paraId="6CB32BB2" w14:textId="77777777" w:rsidR="009D17AD" w:rsidRDefault="009D17AD" w:rsidP="006A29B9">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A26A" w14:textId="1B277A30" w:rsidR="004C35D1" w:rsidRDefault="004C35D1" w:rsidP="004C2929">
    <w:pPr>
      <w:pStyle w:val="En-tte"/>
      <w:rPr>
        <w:noProof/>
      </w:rPr>
    </w:pPr>
    <w:r>
      <w:rPr>
        <w:noProof/>
      </w:rPr>
      <w:drawing>
        <wp:anchor distT="0" distB="0" distL="114300" distR="114300" simplePos="0" relativeHeight="251657216" behindDoc="0" locked="0" layoutInCell="1" allowOverlap="0" wp14:anchorId="40AF63A0" wp14:editId="041D6357">
          <wp:simplePos x="0" y="0"/>
          <wp:positionH relativeFrom="column">
            <wp:posOffset>4866640</wp:posOffset>
          </wp:positionH>
          <wp:positionV relativeFrom="paragraph">
            <wp:posOffset>-332740</wp:posOffset>
          </wp:positionV>
          <wp:extent cx="1456690" cy="101981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456690" cy="1019810"/>
                  </a:xfrm>
                  <a:prstGeom prst="rect">
                    <a:avLst/>
                  </a:prstGeom>
                </pic:spPr>
              </pic:pic>
            </a:graphicData>
          </a:graphic>
          <wp14:sizeRelH relativeFrom="margin">
            <wp14:pctWidth>0</wp14:pctWidth>
          </wp14:sizeRelH>
          <wp14:sizeRelV relativeFrom="margin">
            <wp14:pctHeight>0</wp14:pctHeight>
          </wp14:sizeRelV>
        </wp:anchor>
      </w:drawing>
    </w:r>
    <w:r>
      <w:t>16/05/2016</w:t>
    </w:r>
    <w:r>
      <w:tab/>
      <w:t>Validation thème de mémoire</w:t>
    </w:r>
    <w:r>
      <w:tab/>
    </w:r>
  </w:p>
  <w:p w14:paraId="26941F8C" w14:textId="77777777" w:rsidR="004C35D1" w:rsidRDefault="004C35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98FB0" w14:textId="6F08A955" w:rsidR="004C35D1" w:rsidRDefault="004C35D1" w:rsidP="004C2929">
    <w:pPr>
      <w:pStyle w:val="En-tte"/>
    </w:pPr>
    <w:r>
      <w:rPr>
        <w:noProof/>
      </w:rPr>
      <w:drawing>
        <wp:anchor distT="0" distB="0" distL="114300" distR="114300" simplePos="0" relativeHeight="251662336" behindDoc="0" locked="0" layoutInCell="1" allowOverlap="0" wp14:anchorId="1100DF4B" wp14:editId="6983087A">
          <wp:simplePos x="0" y="0"/>
          <wp:positionH relativeFrom="column">
            <wp:posOffset>4180205</wp:posOffset>
          </wp:positionH>
          <wp:positionV relativeFrom="paragraph">
            <wp:posOffset>-104140</wp:posOffset>
          </wp:positionV>
          <wp:extent cx="1580515" cy="5842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hius-logo-192.jpg"/>
                  <pic:cNvPicPr/>
                </pic:nvPicPr>
                <pic:blipFill>
                  <a:blip r:embed="rId1">
                    <a:extLst>
                      <a:ext uri="{28A0092B-C50C-407E-A947-70E740481C1C}">
                        <a14:useLocalDpi xmlns:a14="http://schemas.microsoft.com/office/drawing/2010/main" val="0"/>
                      </a:ext>
                    </a:extLst>
                  </a:blip>
                  <a:stretch>
                    <a:fillRect/>
                  </a:stretch>
                </pic:blipFill>
                <pic:spPr>
                  <a:xfrm>
                    <a:off x="0" y="0"/>
                    <a:ext cx="1580515" cy="584200"/>
                  </a:xfrm>
                  <a:prstGeom prst="rect">
                    <a:avLst/>
                  </a:prstGeom>
                </pic:spPr>
              </pic:pic>
            </a:graphicData>
          </a:graphic>
        </wp:anchor>
      </w:drawing>
    </w:r>
    <w:fldSimple w:instr=" DOCPROPERTY &quot;Date&quot; \* MERGEFORMAT ">
      <w:r>
        <w:t>31/10/2012</w:t>
      </w:r>
    </w:fldSimple>
    <w:r>
      <w:tab/>
    </w:r>
    <w:fldSimple w:instr=" TITLE  \* MERGEFORMAT ">
      <w:r>
        <w:t>Focus sur deux années d'alternance</w:t>
      </w:r>
    </w:fldSimple>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D20C532"/>
    <w:lvl w:ilvl="0">
      <w:start w:val="1"/>
      <w:numFmt w:val="bullet"/>
      <w:pStyle w:val="Listepuces"/>
      <w:lvlText w:val=""/>
      <w:lvlJc w:val="left"/>
      <w:pPr>
        <w:tabs>
          <w:tab w:val="num" w:pos="360"/>
        </w:tabs>
        <w:ind w:left="360" w:hanging="360"/>
      </w:pPr>
      <w:rPr>
        <w:rFonts w:ascii="Symbol" w:hAnsi="Symbol" w:hint="default"/>
        <w:color w:val="EF601F"/>
      </w:rPr>
    </w:lvl>
  </w:abstractNum>
  <w:abstractNum w:abstractNumId="1">
    <w:nsid w:val="068C55B2"/>
    <w:multiLevelType w:val="hybridMultilevel"/>
    <w:tmpl w:val="9FD8CBF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307B8E"/>
    <w:multiLevelType w:val="hybridMultilevel"/>
    <w:tmpl w:val="AEF0CB5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DD073D"/>
    <w:multiLevelType w:val="multilevel"/>
    <w:tmpl w:val="A17C8E8A"/>
    <w:lvl w:ilvl="0">
      <w:start w:val="1"/>
      <w:numFmt w:val="decimal"/>
      <w:lvlText w:val="%1."/>
      <w:lvlJc w:val="left"/>
      <w:pPr>
        <w:ind w:left="720" w:hanging="360"/>
      </w:pPr>
      <w:rPr>
        <w:rFonts w:hint="default"/>
      </w:rPr>
    </w:lvl>
    <w:lvl w:ilvl="1">
      <w:start w:val="1"/>
      <w:numFmt w:val="decimal"/>
      <w:pStyle w:val="Titre1"/>
      <w:lvlText w:val="%1.%2."/>
      <w:lvlJc w:val="left"/>
      <w:pPr>
        <w:ind w:left="1283" w:hanging="432"/>
      </w:pPr>
      <w:rPr>
        <w:rFonts w:hint="default"/>
      </w:rPr>
    </w:lvl>
    <w:lvl w:ilvl="2">
      <w:start w:val="1"/>
      <w:numFmt w:val="decimal"/>
      <w:pStyle w:val="Titre2"/>
      <w:lvlText w:val="%1.%2.%3."/>
      <w:lvlJc w:val="left"/>
      <w:pPr>
        <w:ind w:left="1638" w:hanging="504"/>
      </w:pPr>
      <w:rPr>
        <w:rFonts w:hint="default"/>
      </w:rPr>
    </w:lvl>
    <w:lvl w:ilvl="3">
      <w:start w:val="1"/>
      <w:numFmt w:val="decimal"/>
      <w:pStyle w:val="Titre3"/>
      <w:lvlText w:val="%1.%2.%3.%4."/>
      <w:lvlJc w:val="left"/>
      <w:pPr>
        <w:ind w:left="2088" w:hanging="648"/>
      </w:pPr>
      <w:rPr>
        <w:rFonts w:hint="default"/>
      </w:rPr>
    </w:lvl>
    <w:lvl w:ilvl="4">
      <w:start w:val="1"/>
      <w:numFmt w:val="decimal"/>
      <w:pStyle w:val="Titre4"/>
      <w:lvlText w:val="%1.%2.%3.%4.%5."/>
      <w:lvlJc w:val="left"/>
      <w:pPr>
        <w:ind w:left="2592" w:hanging="792"/>
      </w:pPr>
      <w:rPr>
        <w:rFonts w:hint="default"/>
      </w:rPr>
    </w:lvl>
    <w:lvl w:ilvl="5">
      <w:start w:val="1"/>
      <w:numFmt w:val="decimal"/>
      <w:pStyle w:val="Titre5"/>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13B06AAF"/>
    <w:multiLevelType w:val="hybridMultilevel"/>
    <w:tmpl w:val="33021FF2"/>
    <w:lvl w:ilvl="0" w:tplc="A5649A5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95531"/>
    <w:multiLevelType w:val="hybridMultilevel"/>
    <w:tmpl w:val="EDFC72B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95F64"/>
    <w:multiLevelType w:val="hybridMultilevel"/>
    <w:tmpl w:val="765C3B2C"/>
    <w:lvl w:ilvl="0" w:tplc="717AF08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D10991"/>
    <w:multiLevelType w:val="hybridMultilevel"/>
    <w:tmpl w:val="6030A8F2"/>
    <w:lvl w:ilvl="0" w:tplc="C84235F6">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8DF72F1"/>
    <w:multiLevelType w:val="multilevel"/>
    <w:tmpl w:val="2FF2C0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CD915B6"/>
    <w:multiLevelType w:val="hybridMultilevel"/>
    <w:tmpl w:val="C8F274CE"/>
    <w:lvl w:ilvl="0" w:tplc="A5649A5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A1320E"/>
    <w:multiLevelType w:val="hybridMultilevel"/>
    <w:tmpl w:val="7F80BEDE"/>
    <w:lvl w:ilvl="0" w:tplc="0D0CF86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86527C"/>
    <w:multiLevelType w:val="hybridMultilevel"/>
    <w:tmpl w:val="55D097A4"/>
    <w:lvl w:ilvl="0" w:tplc="987A04D2">
      <w:start w:val="1"/>
      <w:numFmt w:val="bullet"/>
      <w:lvlText w:val=""/>
      <w:lvlJc w:val="left"/>
      <w:pPr>
        <w:ind w:left="720" w:hanging="360"/>
      </w:pPr>
      <w:rPr>
        <w:rFonts w:ascii="Symbol" w:hAnsi="Symbol" w:hint="default"/>
        <w:color w:val="FF66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370684B"/>
    <w:multiLevelType w:val="hybridMultilevel"/>
    <w:tmpl w:val="AF7CCC4C"/>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D4347B1"/>
    <w:multiLevelType w:val="hybridMultilevel"/>
    <w:tmpl w:val="2D186C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14E62F8"/>
    <w:multiLevelType w:val="hybridMultilevel"/>
    <w:tmpl w:val="A93AB9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2392D0C"/>
    <w:multiLevelType w:val="hybridMultilevel"/>
    <w:tmpl w:val="C0309674"/>
    <w:lvl w:ilvl="0" w:tplc="31A628D8">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E806BF"/>
    <w:multiLevelType w:val="hybridMultilevel"/>
    <w:tmpl w:val="FFF8837A"/>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ADF5816"/>
    <w:multiLevelType w:val="hybridMultilevel"/>
    <w:tmpl w:val="F8EAB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587741"/>
    <w:multiLevelType w:val="hybridMultilevel"/>
    <w:tmpl w:val="83BEB434"/>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C2658D9"/>
    <w:multiLevelType w:val="hybridMultilevel"/>
    <w:tmpl w:val="857ECB46"/>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CE17E05"/>
    <w:multiLevelType w:val="hybridMultilevel"/>
    <w:tmpl w:val="D4462B00"/>
    <w:lvl w:ilvl="0" w:tplc="0D0CF860">
      <w:start w:val="1"/>
      <w:numFmt w:val="bullet"/>
      <w:lvlText w:val=""/>
      <w:lvlJc w:val="left"/>
      <w:pPr>
        <w:ind w:left="1428" w:hanging="360"/>
      </w:pPr>
      <w:rPr>
        <w:rFonts w:ascii="Symbol" w:hAnsi="Symbol" w:hint="default"/>
        <w:color w:val="F79646" w:themeColor="accent6"/>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nsid w:val="5D316448"/>
    <w:multiLevelType w:val="hybridMultilevel"/>
    <w:tmpl w:val="9BD0EBD0"/>
    <w:lvl w:ilvl="0" w:tplc="4B08FEA0">
      <w:start w:val="1"/>
      <w:numFmt w:val="bullet"/>
      <w:lvlText w:val=""/>
      <w:lvlJc w:val="left"/>
      <w:pPr>
        <w:ind w:left="720" w:hanging="360"/>
      </w:pPr>
      <w:rPr>
        <w:rFonts w:ascii="Symbol" w:hAnsi="Symbol" w:hint="default"/>
        <w:color w:val="F79646" w:themeColor="accent6"/>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45726C"/>
    <w:multiLevelType w:val="hybridMultilevel"/>
    <w:tmpl w:val="CB868FA8"/>
    <w:lvl w:ilvl="0" w:tplc="4B08FEA0">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D5C5D00"/>
    <w:multiLevelType w:val="hybridMultilevel"/>
    <w:tmpl w:val="1C6EFD30"/>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CB3274"/>
    <w:multiLevelType w:val="hybridMultilevel"/>
    <w:tmpl w:val="746A6952"/>
    <w:lvl w:ilvl="0" w:tplc="F29AAD22">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80F5946"/>
    <w:multiLevelType w:val="hybridMultilevel"/>
    <w:tmpl w:val="59AC7CC4"/>
    <w:lvl w:ilvl="0" w:tplc="C84235F6">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9B22FF9"/>
    <w:multiLevelType w:val="hybridMultilevel"/>
    <w:tmpl w:val="3DFA031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6F3D353B"/>
    <w:multiLevelType w:val="hybridMultilevel"/>
    <w:tmpl w:val="AC34FA42"/>
    <w:lvl w:ilvl="0" w:tplc="31A628D8">
      <w:start w:val="1"/>
      <w:numFmt w:val="bullet"/>
      <w:lvlText w:val=""/>
      <w:lvlJc w:val="left"/>
      <w:pPr>
        <w:ind w:left="720" w:hanging="360"/>
      </w:pPr>
      <w:rPr>
        <w:rFonts w:ascii="Symbol" w:hAnsi="Symbol" w:hint="default"/>
        <w:color w:val="F79646" w:themeColor="accent6"/>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E206199"/>
    <w:multiLevelType w:val="hybridMultilevel"/>
    <w:tmpl w:val="CE5667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5"/>
  </w:num>
  <w:num w:numId="4">
    <w:abstractNumId w:val="12"/>
  </w:num>
  <w:num w:numId="5">
    <w:abstractNumId w:val="27"/>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0"/>
  </w:num>
  <w:num w:numId="13">
    <w:abstractNumId w:val="20"/>
  </w:num>
  <w:num w:numId="14">
    <w:abstractNumId w:val="21"/>
  </w:num>
  <w:num w:numId="15">
    <w:abstractNumId w:val="25"/>
  </w:num>
  <w:num w:numId="16">
    <w:abstractNumId w:val="22"/>
  </w:num>
  <w:num w:numId="17">
    <w:abstractNumId w:val="1"/>
  </w:num>
  <w:num w:numId="18">
    <w:abstractNumId w:val="16"/>
  </w:num>
  <w:num w:numId="19">
    <w:abstractNumId w:val="11"/>
  </w:num>
  <w:num w:numId="20">
    <w:abstractNumId w:val="6"/>
  </w:num>
  <w:num w:numId="21">
    <w:abstractNumId w:val="24"/>
  </w:num>
  <w:num w:numId="22">
    <w:abstractNumId w:val="7"/>
  </w:num>
  <w:num w:numId="23">
    <w:abstractNumId w:val="18"/>
  </w:num>
  <w:num w:numId="24">
    <w:abstractNumId w:val="9"/>
  </w:num>
  <w:num w:numId="25">
    <w:abstractNumId w:val="8"/>
  </w:num>
  <w:num w:numId="26">
    <w:abstractNumId w:val="4"/>
  </w:num>
  <w:num w:numId="27">
    <w:abstractNumId w:val="13"/>
  </w:num>
  <w:num w:numId="28">
    <w:abstractNumId w:val="14"/>
  </w:num>
  <w:num w:numId="29">
    <w:abstractNumId w:val="28"/>
  </w:num>
  <w:num w:numId="30">
    <w:abstractNumId w:val="26"/>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defaultTabStop w:val="708"/>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1C"/>
    <w:rsid w:val="000013E2"/>
    <w:rsid w:val="00002B83"/>
    <w:rsid w:val="00011D68"/>
    <w:rsid w:val="00012C95"/>
    <w:rsid w:val="00013EFC"/>
    <w:rsid w:val="00015CBD"/>
    <w:rsid w:val="00017A0A"/>
    <w:rsid w:val="00023498"/>
    <w:rsid w:val="00024A11"/>
    <w:rsid w:val="00030471"/>
    <w:rsid w:val="00030DE0"/>
    <w:rsid w:val="0003348B"/>
    <w:rsid w:val="00033F73"/>
    <w:rsid w:val="0003661F"/>
    <w:rsid w:val="000366FE"/>
    <w:rsid w:val="00036D1E"/>
    <w:rsid w:val="00037063"/>
    <w:rsid w:val="00050F3F"/>
    <w:rsid w:val="0005174F"/>
    <w:rsid w:val="00052844"/>
    <w:rsid w:val="0005788F"/>
    <w:rsid w:val="000635DD"/>
    <w:rsid w:val="000660DD"/>
    <w:rsid w:val="000675F0"/>
    <w:rsid w:val="00070AA0"/>
    <w:rsid w:val="0007181D"/>
    <w:rsid w:val="00075A49"/>
    <w:rsid w:val="000760BF"/>
    <w:rsid w:val="00076238"/>
    <w:rsid w:val="000775AE"/>
    <w:rsid w:val="000820FF"/>
    <w:rsid w:val="00083D2B"/>
    <w:rsid w:val="000900B3"/>
    <w:rsid w:val="000908DB"/>
    <w:rsid w:val="000972A7"/>
    <w:rsid w:val="00097569"/>
    <w:rsid w:val="00097FA9"/>
    <w:rsid w:val="000A4585"/>
    <w:rsid w:val="000A7C7F"/>
    <w:rsid w:val="000B587E"/>
    <w:rsid w:val="000C0957"/>
    <w:rsid w:val="000C149E"/>
    <w:rsid w:val="000C3878"/>
    <w:rsid w:val="000D12C7"/>
    <w:rsid w:val="000D17D7"/>
    <w:rsid w:val="000D25E5"/>
    <w:rsid w:val="000D28E8"/>
    <w:rsid w:val="000D5E8B"/>
    <w:rsid w:val="000E03A3"/>
    <w:rsid w:val="000E077E"/>
    <w:rsid w:val="000E0B5A"/>
    <w:rsid w:val="000E3CE1"/>
    <w:rsid w:val="000E55CD"/>
    <w:rsid w:val="000F21C6"/>
    <w:rsid w:val="000F5399"/>
    <w:rsid w:val="000F7405"/>
    <w:rsid w:val="000F7965"/>
    <w:rsid w:val="0010329B"/>
    <w:rsid w:val="001067CB"/>
    <w:rsid w:val="00106A62"/>
    <w:rsid w:val="00113102"/>
    <w:rsid w:val="00115823"/>
    <w:rsid w:val="00122261"/>
    <w:rsid w:val="0012347B"/>
    <w:rsid w:val="00123527"/>
    <w:rsid w:val="00126514"/>
    <w:rsid w:val="001315A0"/>
    <w:rsid w:val="0013374B"/>
    <w:rsid w:val="00137DF4"/>
    <w:rsid w:val="00143A73"/>
    <w:rsid w:val="00145487"/>
    <w:rsid w:val="00145EAF"/>
    <w:rsid w:val="001461B8"/>
    <w:rsid w:val="00150AD8"/>
    <w:rsid w:val="00152537"/>
    <w:rsid w:val="00152B5F"/>
    <w:rsid w:val="00152E2E"/>
    <w:rsid w:val="001574B9"/>
    <w:rsid w:val="001656A7"/>
    <w:rsid w:val="00166CE1"/>
    <w:rsid w:val="00166FB8"/>
    <w:rsid w:val="00170598"/>
    <w:rsid w:val="0017241D"/>
    <w:rsid w:val="00172B15"/>
    <w:rsid w:val="00173443"/>
    <w:rsid w:val="00175AF6"/>
    <w:rsid w:val="001774E8"/>
    <w:rsid w:val="00180C2B"/>
    <w:rsid w:val="0018477D"/>
    <w:rsid w:val="00184AA6"/>
    <w:rsid w:val="00193E9D"/>
    <w:rsid w:val="00195B59"/>
    <w:rsid w:val="00197AE8"/>
    <w:rsid w:val="001A019E"/>
    <w:rsid w:val="001A62E7"/>
    <w:rsid w:val="001A66A7"/>
    <w:rsid w:val="001B0C1C"/>
    <w:rsid w:val="001B469C"/>
    <w:rsid w:val="001B4FAC"/>
    <w:rsid w:val="001B68D3"/>
    <w:rsid w:val="001B7ABB"/>
    <w:rsid w:val="001C130D"/>
    <w:rsid w:val="001C5199"/>
    <w:rsid w:val="001C5BCB"/>
    <w:rsid w:val="001C6F61"/>
    <w:rsid w:val="001D2080"/>
    <w:rsid w:val="001D3BDE"/>
    <w:rsid w:val="001D4945"/>
    <w:rsid w:val="001D6F34"/>
    <w:rsid w:val="001F1C7A"/>
    <w:rsid w:val="001F2630"/>
    <w:rsid w:val="001F68AD"/>
    <w:rsid w:val="002015C2"/>
    <w:rsid w:val="00203323"/>
    <w:rsid w:val="00204AAA"/>
    <w:rsid w:val="00211C10"/>
    <w:rsid w:val="0021219A"/>
    <w:rsid w:val="00217DA6"/>
    <w:rsid w:val="00223A6B"/>
    <w:rsid w:val="00224916"/>
    <w:rsid w:val="00227977"/>
    <w:rsid w:val="00227A1B"/>
    <w:rsid w:val="002333DA"/>
    <w:rsid w:val="00235553"/>
    <w:rsid w:val="0024397C"/>
    <w:rsid w:val="00243EE5"/>
    <w:rsid w:val="00247FB7"/>
    <w:rsid w:val="00251500"/>
    <w:rsid w:val="00252125"/>
    <w:rsid w:val="00256805"/>
    <w:rsid w:val="00257130"/>
    <w:rsid w:val="00262560"/>
    <w:rsid w:val="002625BA"/>
    <w:rsid w:val="00262E4B"/>
    <w:rsid w:val="00263A4D"/>
    <w:rsid w:val="002710DF"/>
    <w:rsid w:val="0027493F"/>
    <w:rsid w:val="00274FA5"/>
    <w:rsid w:val="0028228C"/>
    <w:rsid w:val="002830F4"/>
    <w:rsid w:val="0028337D"/>
    <w:rsid w:val="00286D89"/>
    <w:rsid w:val="00293F36"/>
    <w:rsid w:val="0029638E"/>
    <w:rsid w:val="002A030A"/>
    <w:rsid w:val="002A4C33"/>
    <w:rsid w:val="002A64D8"/>
    <w:rsid w:val="002A7EBF"/>
    <w:rsid w:val="002B00A3"/>
    <w:rsid w:val="002B14FB"/>
    <w:rsid w:val="002B44D9"/>
    <w:rsid w:val="002B6036"/>
    <w:rsid w:val="002C1442"/>
    <w:rsid w:val="002C2E86"/>
    <w:rsid w:val="002C5B22"/>
    <w:rsid w:val="002C707B"/>
    <w:rsid w:val="002D020F"/>
    <w:rsid w:val="002D0266"/>
    <w:rsid w:val="002D14BA"/>
    <w:rsid w:val="002D3CA7"/>
    <w:rsid w:val="002D6E1B"/>
    <w:rsid w:val="002E19BD"/>
    <w:rsid w:val="002E57EC"/>
    <w:rsid w:val="002E609E"/>
    <w:rsid w:val="002E6D50"/>
    <w:rsid w:val="002F5DAE"/>
    <w:rsid w:val="002F6426"/>
    <w:rsid w:val="002F6C7C"/>
    <w:rsid w:val="00303BFF"/>
    <w:rsid w:val="00304C53"/>
    <w:rsid w:val="003056FA"/>
    <w:rsid w:val="003113A3"/>
    <w:rsid w:val="003117A9"/>
    <w:rsid w:val="00314EF9"/>
    <w:rsid w:val="0032116E"/>
    <w:rsid w:val="00321EFB"/>
    <w:rsid w:val="00325133"/>
    <w:rsid w:val="0032673D"/>
    <w:rsid w:val="00326A9E"/>
    <w:rsid w:val="0033250C"/>
    <w:rsid w:val="00332DE2"/>
    <w:rsid w:val="00342AC9"/>
    <w:rsid w:val="003456C5"/>
    <w:rsid w:val="00345E68"/>
    <w:rsid w:val="00347DC5"/>
    <w:rsid w:val="0035376B"/>
    <w:rsid w:val="00354946"/>
    <w:rsid w:val="00356824"/>
    <w:rsid w:val="00363F3F"/>
    <w:rsid w:val="00364CF4"/>
    <w:rsid w:val="00364D74"/>
    <w:rsid w:val="00366444"/>
    <w:rsid w:val="00383F66"/>
    <w:rsid w:val="00386E79"/>
    <w:rsid w:val="003913B2"/>
    <w:rsid w:val="00392A99"/>
    <w:rsid w:val="0039483E"/>
    <w:rsid w:val="00396ED8"/>
    <w:rsid w:val="003A0D71"/>
    <w:rsid w:val="003A160A"/>
    <w:rsid w:val="003A1D50"/>
    <w:rsid w:val="003A1E1B"/>
    <w:rsid w:val="003A6F8B"/>
    <w:rsid w:val="003A7384"/>
    <w:rsid w:val="003B05CE"/>
    <w:rsid w:val="003B09EB"/>
    <w:rsid w:val="003B2623"/>
    <w:rsid w:val="003B5646"/>
    <w:rsid w:val="003B6F15"/>
    <w:rsid w:val="003C2E9F"/>
    <w:rsid w:val="003D15B4"/>
    <w:rsid w:val="003D4D57"/>
    <w:rsid w:val="003E417F"/>
    <w:rsid w:val="003F22C6"/>
    <w:rsid w:val="003F50EF"/>
    <w:rsid w:val="003F66B6"/>
    <w:rsid w:val="00401251"/>
    <w:rsid w:val="00403730"/>
    <w:rsid w:val="004044DE"/>
    <w:rsid w:val="004066B0"/>
    <w:rsid w:val="00414F38"/>
    <w:rsid w:val="004214EB"/>
    <w:rsid w:val="004215E2"/>
    <w:rsid w:val="00421C4A"/>
    <w:rsid w:val="00424973"/>
    <w:rsid w:val="00424D0B"/>
    <w:rsid w:val="0043218A"/>
    <w:rsid w:val="004342A6"/>
    <w:rsid w:val="004424FF"/>
    <w:rsid w:val="00445B39"/>
    <w:rsid w:val="00447565"/>
    <w:rsid w:val="00450346"/>
    <w:rsid w:val="00450421"/>
    <w:rsid w:val="00450785"/>
    <w:rsid w:val="00450C81"/>
    <w:rsid w:val="00452C96"/>
    <w:rsid w:val="00456DCE"/>
    <w:rsid w:val="004579D2"/>
    <w:rsid w:val="00463995"/>
    <w:rsid w:val="00463DE0"/>
    <w:rsid w:val="00463F4D"/>
    <w:rsid w:val="0046483C"/>
    <w:rsid w:val="00466676"/>
    <w:rsid w:val="00473F66"/>
    <w:rsid w:val="00474BED"/>
    <w:rsid w:val="00475BBD"/>
    <w:rsid w:val="00482C5E"/>
    <w:rsid w:val="0048522B"/>
    <w:rsid w:val="004864D5"/>
    <w:rsid w:val="00487155"/>
    <w:rsid w:val="004950E2"/>
    <w:rsid w:val="004956BE"/>
    <w:rsid w:val="00495F8A"/>
    <w:rsid w:val="0049732E"/>
    <w:rsid w:val="004977FA"/>
    <w:rsid w:val="004A01E5"/>
    <w:rsid w:val="004A1DF3"/>
    <w:rsid w:val="004A594D"/>
    <w:rsid w:val="004B0EE9"/>
    <w:rsid w:val="004B259F"/>
    <w:rsid w:val="004B3EAD"/>
    <w:rsid w:val="004B5D1A"/>
    <w:rsid w:val="004C079B"/>
    <w:rsid w:val="004C0F7A"/>
    <w:rsid w:val="004C2929"/>
    <w:rsid w:val="004C35D1"/>
    <w:rsid w:val="004C742D"/>
    <w:rsid w:val="004C7838"/>
    <w:rsid w:val="004D2D31"/>
    <w:rsid w:val="004D668B"/>
    <w:rsid w:val="004E040E"/>
    <w:rsid w:val="004E10D1"/>
    <w:rsid w:val="004E20C6"/>
    <w:rsid w:val="004E43B0"/>
    <w:rsid w:val="004F04F1"/>
    <w:rsid w:val="004F1226"/>
    <w:rsid w:val="004F15BA"/>
    <w:rsid w:val="004F3E61"/>
    <w:rsid w:val="004F5E56"/>
    <w:rsid w:val="00514914"/>
    <w:rsid w:val="005168C9"/>
    <w:rsid w:val="00522DBE"/>
    <w:rsid w:val="00522F2B"/>
    <w:rsid w:val="00523008"/>
    <w:rsid w:val="0052338C"/>
    <w:rsid w:val="00523ACD"/>
    <w:rsid w:val="00524AEB"/>
    <w:rsid w:val="00531CB7"/>
    <w:rsid w:val="00533A30"/>
    <w:rsid w:val="00535061"/>
    <w:rsid w:val="0053693A"/>
    <w:rsid w:val="00537819"/>
    <w:rsid w:val="00537C28"/>
    <w:rsid w:val="00541085"/>
    <w:rsid w:val="005413B0"/>
    <w:rsid w:val="00561836"/>
    <w:rsid w:val="00561CBD"/>
    <w:rsid w:val="00564414"/>
    <w:rsid w:val="00565660"/>
    <w:rsid w:val="00566D9F"/>
    <w:rsid w:val="00570251"/>
    <w:rsid w:val="00570DF0"/>
    <w:rsid w:val="005754CA"/>
    <w:rsid w:val="00582238"/>
    <w:rsid w:val="00582E7D"/>
    <w:rsid w:val="00583B4E"/>
    <w:rsid w:val="00583FFA"/>
    <w:rsid w:val="00593FB4"/>
    <w:rsid w:val="00594E3A"/>
    <w:rsid w:val="00595039"/>
    <w:rsid w:val="005962D2"/>
    <w:rsid w:val="005A000A"/>
    <w:rsid w:val="005A0619"/>
    <w:rsid w:val="005A1105"/>
    <w:rsid w:val="005A588D"/>
    <w:rsid w:val="005A6561"/>
    <w:rsid w:val="005A7279"/>
    <w:rsid w:val="005A73C4"/>
    <w:rsid w:val="005B20FA"/>
    <w:rsid w:val="005B2D70"/>
    <w:rsid w:val="005B5764"/>
    <w:rsid w:val="005C0787"/>
    <w:rsid w:val="005C34A9"/>
    <w:rsid w:val="005C5665"/>
    <w:rsid w:val="005C6FC8"/>
    <w:rsid w:val="005C761E"/>
    <w:rsid w:val="005D0419"/>
    <w:rsid w:val="005D0B97"/>
    <w:rsid w:val="005D657E"/>
    <w:rsid w:val="005D7738"/>
    <w:rsid w:val="005D7A6C"/>
    <w:rsid w:val="005E200C"/>
    <w:rsid w:val="005E2CF2"/>
    <w:rsid w:val="005E55C1"/>
    <w:rsid w:val="005E652E"/>
    <w:rsid w:val="005E7120"/>
    <w:rsid w:val="005F0C35"/>
    <w:rsid w:val="005F24BC"/>
    <w:rsid w:val="005F4B92"/>
    <w:rsid w:val="005F57C3"/>
    <w:rsid w:val="0061274C"/>
    <w:rsid w:val="00612E36"/>
    <w:rsid w:val="0061524D"/>
    <w:rsid w:val="006238EE"/>
    <w:rsid w:val="00626996"/>
    <w:rsid w:val="00631394"/>
    <w:rsid w:val="00635BB5"/>
    <w:rsid w:val="00635C98"/>
    <w:rsid w:val="00636616"/>
    <w:rsid w:val="00637894"/>
    <w:rsid w:val="0064325D"/>
    <w:rsid w:val="006438B6"/>
    <w:rsid w:val="00643C85"/>
    <w:rsid w:val="006479D9"/>
    <w:rsid w:val="006530B5"/>
    <w:rsid w:val="006533E6"/>
    <w:rsid w:val="00660D94"/>
    <w:rsid w:val="00661FA8"/>
    <w:rsid w:val="00674DAE"/>
    <w:rsid w:val="00676791"/>
    <w:rsid w:val="006802D2"/>
    <w:rsid w:val="00680435"/>
    <w:rsid w:val="00682ACA"/>
    <w:rsid w:val="00684F90"/>
    <w:rsid w:val="00696130"/>
    <w:rsid w:val="006A0F30"/>
    <w:rsid w:val="006A29B9"/>
    <w:rsid w:val="006A3039"/>
    <w:rsid w:val="006A6441"/>
    <w:rsid w:val="006A7237"/>
    <w:rsid w:val="006A7AD1"/>
    <w:rsid w:val="006B1A1D"/>
    <w:rsid w:val="006B570D"/>
    <w:rsid w:val="006C5DE2"/>
    <w:rsid w:val="006C714A"/>
    <w:rsid w:val="006D0C12"/>
    <w:rsid w:val="006D136A"/>
    <w:rsid w:val="006D4791"/>
    <w:rsid w:val="006D5E3E"/>
    <w:rsid w:val="006D65B6"/>
    <w:rsid w:val="006E1174"/>
    <w:rsid w:val="006E2C8B"/>
    <w:rsid w:val="006E40F3"/>
    <w:rsid w:val="006E4687"/>
    <w:rsid w:val="006E717F"/>
    <w:rsid w:val="006F03E7"/>
    <w:rsid w:val="006F0B56"/>
    <w:rsid w:val="006F2828"/>
    <w:rsid w:val="007006FF"/>
    <w:rsid w:val="0070176C"/>
    <w:rsid w:val="00704032"/>
    <w:rsid w:val="00707041"/>
    <w:rsid w:val="00710059"/>
    <w:rsid w:val="00713F76"/>
    <w:rsid w:val="00714BBC"/>
    <w:rsid w:val="00716CC1"/>
    <w:rsid w:val="00717489"/>
    <w:rsid w:val="007177F7"/>
    <w:rsid w:val="00720EEB"/>
    <w:rsid w:val="00724A3B"/>
    <w:rsid w:val="007263F8"/>
    <w:rsid w:val="00726B05"/>
    <w:rsid w:val="00727862"/>
    <w:rsid w:val="00732B9F"/>
    <w:rsid w:val="0073459D"/>
    <w:rsid w:val="0073624B"/>
    <w:rsid w:val="0074616B"/>
    <w:rsid w:val="0075143D"/>
    <w:rsid w:val="00751818"/>
    <w:rsid w:val="00755609"/>
    <w:rsid w:val="007719C1"/>
    <w:rsid w:val="007734B8"/>
    <w:rsid w:val="00781616"/>
    <w:rsid w:val="007835DE"/>
    <w:rsid w:val="007846F1"/>
    <w:rsid w:val="007853E5"/>
    <w:rsid w:val="007863CE"/>
    <w:rsid w:val="00793985"/>
    <w:rsid w:val="00794ECE"/>
    <w:rsid w:val="00795F95"/>
    <w:rsid w:val="00797FB1"/>
    <w:rsid w:val="007A190F"/>
    <w:rsid w:val="007B6B9C"/>
    <w:rsid w:val="007C16DC"/>
    <w:rsid w:val="007C1C08"/>
    <w:rsid w:val="007C3263"/>
    <w:rsid w:val="007C3B82"/>
    <w:rsid w:val="007C7C73"/>
    <w:rsid w:val="007D2609"/>
    <w:rsid w:val="007D719B"/>
    <w:rsid w:val="007D7C5B"/>
    <w:rsid w:val="007E33E8"/>
    <w:rsid w:val="007E5493"/>
    <w:rsid w:val="007F26D6"/>
    <w:rsid w:val="007F2A11"/>
    <w:rsid w:val="007F33E9"/>
    <w:rsid w:val="007F46AC"/>
    <w:rsid w:val="007F7F87"/>
    <w:rsid w:val="00803DB4"/>
    <w:rsid w:val="00807439"/>
    <w:rsid w:val="00810BC2"/>
    <w:rsid w:val="00811314"/>
    <w:rsid w:val="0081459B"/>
    <w:rsid w:val="00815712"/>
    <w:rsid w:val="00816874"/>
    <w:rsid w:val="008178BF"/>
    <w:rsid w:val="00817B2B"/>
    <w:rsid w:val="00820087"/>
    <w:rsid w:val="00825ABC"/>
    <w:rsid w:val="00832089"/>
    <w:rsid w:val="0083220B"/>
    <w:rsid w:val="008335C9"/>
    <w:rsid w:val="008359A0"/>
    <w:rsid w:val="00835BFD"/>
    <w:rsid w:val="008409BE"/>
    <w:rsid w:val="00840DAC"/>
    <w:rsid w:val="0084244F"/>
    <w:rsid w:val="00843EF2"/>
    <w:rsid w:val="00845694"/>
    <w:rsid w:val="00847FBF"/>
    <w:rsid w:val="00852C0B"/>
    <w:rsid w:val="0085569D"/>
    <w:rsid w:val="008567AF"/>
    <w:rsid w:val="00857A6C"/>
    <w:rsid w:val="00860062"/>
    <w:rsid w:val="00860351"/>
    <w:rsid w:val="00860438"/>
    <w:rsid w:val="0086237E"/>
    <w:rsid w:val="00865E59"/>
    <w:rsid w:val="0086768F"/>
    <w:rsid w:val="0086785F"/>
    <w:rsid w:val="008710E2"/>
    <w:rsid w:val="008729EB"/>
    <w:rsid w:val="0087300E"/>
    <w:rsid w:val="00873147"/>
    <w:rsid w:val="0087350F"/>
    <w:rsid w:val="0087388D"/>
    <w:rsid w:val="008764BA"/>
    <w:rsid w:val="00880EB5"/>
    <w:rsid w:val="00881139"/>
    <w:rsid w:val="00881E77"/>
    <w:rsid w:val="00883A42"/>
    <w:rsid w:val="00884D60"/>
    <w:rsid w:val="008850C0"/>
    <w:rsid w:val="00885FB0"/>
    <w:rsid w:val="008868BD"/>
    <w:rsid w:val="008904D4"/>
    <w:rsid w:val="00895347"/>
    <w:rsid w:val="008966B2"/>
    <w:rsid w:val="00896825"/>
    <w:rsid w:val="008971E7"/>
    <w:rsid w:val="008A2024"/>
    <w:rsid w:val="008A4EC0"/>
    <w:rsid w:val="008B0743"/>
    <w:rsid w:val="008B5405"/>
    <w:rsid w:val="008B5974"/>
    <w:rsid w:val="008C05CC"/>
    <w:rsid w:val="008D0957"/>
    <w:rsid w:val="008D10ED"/>
    <w:rsid w:val="008D6D48"/>
    <w:rsid w:val="008D7455"/>
    <w:rsid w:val="008E09C9"/>
    <w:rsid w:val="008F18B0"/>
    <w:rsid w:val="008F50CD"/>
    <w:rsid w:val="008F5DF1"/>
    <w:rsid w:val="008F6781"/>
    <w:rsid w:val="008F6EBD"/>
    <w:rsid w:val="008F77F0"/>
    <w:rsid w:val="00900842"/>
    <w:rsid w:val="0090578F"/>
    <w:rsid w:val="00911103"/>
    <w:rsid w:val="00913BAE"/>
    <w:rsid w:val="00916703"/>
    <w:rsid w:val="0092404A"/>
    <w:rsid w:val="00926697"/>
    <w:rsid w:val="009322CB"/>
    <w:rsid w:val="00933275"/>
    <w:rsid w:val="009333D3"/>
    <w:rsid w:val="00934839"/>
    <w:rsid w:val="009350BE"/>
    <w:rsid w:val="00936A1F"/>
    <w:rsid w:val="00940C36"/>
    <w:rsid w:val="00950FAB"/>
    <w:rsid w:val="0095113A"/>
    <w:rsid w:val="0095191F"/>
    <w:rsid w:val="009526CC"/>
    <w:rsid w:val="0095530F"/>
    <w:rsid w:val="00961299"/>
    <w:rsid w:val="00963394"/>
    <w:rsid w:val="00965D86"/>
    <w:rsid w:val="00966DA1"/>
    <w:rsid w:val="009705E7"/>
    <w:rsid w:val="00971677"/>
    <w:rsid w:val="00971D31"/>
    <w:rsid w:val="00977638"/>
    <w:rsid w:val="00977A92"/>
    <w:rsid w:val="009825F4"/>
    <w:rsid w:val="009835ED"/>
    <w:rsid w:val="00984A9D"/>
    <w:rsid w:val="00993D3B"/>
    <w:rsid w:val="00994EF5"/>
    <w:rsid w:val="009952F1"/>
    <w:rsid w:val="009A00BA"/>
    <w:rsid w:val="009A0333"/>
    <w:rsid w:val="009A2496"/>
    <w:rsid w:val="009A4CC6"/>
    <w:rsid w:val="009B54A5"/>
    <w:rsid w:val="009B55B2"/>
    <w:rsid w:val="009C0B67"/>
    <w:rsid w:val="009C0E9B"/>
    <w:rsid w:val="009C36AB"/>
    <w:rsid w:val="009C423B"/>
    <w:rsid w:val="009C481B"/>
    <w:rsid w:val="009C6257"/>
    <w:rsid w:val="009D17AD"/>
    <w:rsid w:val="009D1E65"/>
    <w:rsid w:val="009D24B3"/>
    <w:rsid w:val="009D399F"/>
    <w:rsid w:val="009D4452"/>
    <w:rsid w:val="009D6EBC"/>
    <w:rsid w:val="009D77C9"/>
    <w:rsid w:val="009E11A9"/>
    <w:rsid w:val="009E2CC6"/>
    <w:rsid w:val="009E44F8"/>
    <w:rsid w:val="009E462D"/>
    <w:rsid w:val="009E5042"/>
    <w:rsid w:val="009E52A9"/>
    <w:rsid w:val="009F112A"/>
    <w:rsid w:val="009F2363"/>
    <w:rsid w:val="009F5AEF"/>
    <w:rsid w:val="00A02487"/>
    <w:rsid w:val="00A033AC"/>
    <w:rsid w:val="00A042FE"/>
    <w:rsid w:val="00A12CCE"/>
    <w:rsid w:val="00A12D97"/>
    <w:rsid w:val="00A130C1"/>
    <w:rsid w:val="00A140A1"/>
    <w:rsid w:val="00A14BEB"/>
    <w:rsid w:val="00A24CCF"/>
    <w:rsid w:val="00A24E9F"/>
    <w:rsid w:val="00A267F7"/>
    <w:rsid w:val="00A312A2"/>
    <w:rsid w:val="00A32891"/>
    <w:rsid w:val="00A32CD5"/>
    <w:rsid w:val="00A333EE"/>
    <w:rsid w:val="00A37661"/>
    <w:rsid w:val="00A4326B"/>
    <w:rsid w:val="00A4347D"/>
    <w:rsid w:val="00A43B4E"/>
    <w:rsid w:val="00A43BDB"/>
    <w:rsid w:val="00A46DF7"/>
    <w:rsid w:val="00A471AF"/>
    <w:rsid w:val="00A512A7"/>
    <w:rsid w:val="00A55641"/>
    <w:rsid w:val="00A63A81"/>
    <w:rsid w:val="00A64C1C"/>
    <w:rsid w:val="00A66CAD"/>
    <w:rsid w:val="00A6788D"/>
    <w:rsid w:val="00A70405"/>
    <w:rsid w:val="00A706BE"/>
    <w:rsid w:val="00A81145"/>
    <w:rsid w:val="00A81D0C"/>
    <w:rsid w:val="00A92BC6"/>
    <w:rsid w:val="00A9320A"/>
    <w:rsid w:val="00A943AE"/>
    <w:rsid w:val="00A9728A"/>
    <w:rsid w:val="00AA0942"/>
    <w:rsid w:val="00AA683E"/>
    <w:rsid w:val="00AA6BF4"/>
    <w:rsid w:val="00AB171C"/>
    <w:rsid w:val="00AB39BB"/>
    <w:rsid w:val="00AB4E1B"/>
    <w:rsid w:val="00AB6EFD"/>
    <w:rsid w:val="00AC07E4"/>
    <w:rsid w:val="00AC58DE"/>
    <w:rsid w:val="00AC697F"/>
    <w:rsid w:val="00AD0D80"/>
    <w:rsid w:val="00AD2B24"/>
    <w:rsid w:val="00AD6FD7"/>
    <w:rsid w:val="00AD7684"/>
    <w:rsid w:val="00AD77C5"/>
    <w:rsid w:val="00AE0845"/>
    <w:rsid w:val="00AE2C79"/>
    <w:rsid w:val="00AE3E20"/>
    <w:rsid w:val="00AF69F3"/>
    <w:rsid w:val="00AF6D77"/>
    <w:rsid w:val="00AF73BC"/>
    <w:rsid w:val="00AF7C51"/>
    <w:rsid w:val="00B00A2E"/>
    <w:rsid w:val="00B153E8"/>
    <w:rsid w:val="00B21ED7"/>
    <w:rsid w:val="00B23CB1"/>
    <w:rsid w:val="00B242F4"/>
    <w:rsid w:val="00B27954"/>
    <w:rsid w:val="00B307EC"/>
    <w:rsid w:val="00B313E9"/>
    <w:rsid w:val="00B317E7"/>
    <w:rsid w:val="00B31CB9"/>
    <w:rsid w:val="00B32D91"/>
    <w:rsid w:val="00B3709B"/>
    <w:rsid w:val="00B3780F"/>
    <w:rsid w:val="00B43B36"/>
    <w:rsid w:val="00B43B50"/>
    <w:rsid w:val="00B4702F"/>
    <w:rsid w:val="00B515B8"/>
    <w:rsid w:val="00B53F93"/>
    <w:rsid w:val="00B54F6A"/>
    <w:rsid w:val="00B57279"/>
    <w:rsid w:val="00B57D79"/>
    <w:rsid w:val="00B60081"/>
    <w:rsid w:val="00B6070E"/>
    <w:rsid w:val="00B63408"/>
    <w:rsid w:val="00B65647"/>
    <w:rsid w:val="00B65D69"/>
    <w:rsid w:val="00B66327"/>
    <w:rsid w:val="00B74ADE"/>
    <w:rsid w:val="00B74C0B"/>
    <w:rsid w:val="00B82EF5"/>
    <w:rsid w:val="00B90450"/>
    <w:rsid w:val="00B92538"/>
    <w:rsid w:val="00B96CB0"/>
    <w:rsid w:val="00B978CE"/>
    <w:rsid w:val="00BA0E13"/>
    <w:rsid w:val="00BA3A97"/>
    <w:rsid w:val="00BA6697"/>
    <w:rsid w:val="00BB591E"/>
    <w:rsid w:val="00BB6F36"/>
    <w:rsid w:val="00BC2938"/>
    <w:rsid w:val="00BC2C77"/>
    <w:rsid w:val="00BC3743"/>
    <w:rsid w:val="00BC5704"/>
    <w:rsid w:val="00BC62A3"/>
    <w:rsid w:val="00BD1ACE"/>
    <w:rsid w:val="00BF2A69"/>
    <w:rsid w:val="00BF3380"/>
    <w:rsid w:val="00BF3CDD"/>
    <w:rsid w:val="00BF4E9C"/>
    <w:rsid w:val="00BF5DAF"/>
    <w:rsid w:val="00BF5FDF"/>
    <w:rsid w:val="00C023B9"/>
    <w:rsid w:val="00C038B4"/>
    <w:rsid w:val="00C0617B"/>
    <w:rsid w:val="00C107E4"/>
    <w:rsid w:val="00C200DE"/>
    <w:rsid w:val="00C21D37"/>
    <w:rsid w:val="00C25551"/>
    <w:rsid w:val="00C27E23"/>
    <w:rsid w:val="00C30262"/>
    <w:rsid w:val="00C31EF7"/>
    <w:rsid w:val="00C323F4"/>
    <w:rsid w:val="00C34A82"/>
    <w:rsid w:val="00C3615B"/>
    <w:rsid w:val="00C36C7C"/>
    <w:rsid w:val="00C40502"/>
    <w:rsid w:val="00C4553A"/>
    <w:rsid w:val="00C45742"/>
    <w:rsid w:val="00C47879"/>
    <w:rsid w:val="00C51A49"/>
    <w:rsid w:val="00C51B26"/>
    <w:rsid w:val="00C51D5A"/>
    <w:rsid w:val="00C55057"/>
    <w:rsid w:val="00C56501"/>
    <w:rsid w:val="00C56C31"/>
    <w:rsid w:val="00C61C56"/>
    <w:rsid w:val="00C61ED6"/>
    <w:rsid w:val="00C62710"/>
    <w:rsid w:val="00C677FA"/>
    <w:rsid w:val="00C7417D"/>
    <w:rsid w:val="00C801DD"/>
    <w:rsid w:val="00C80EE0"/>
    <w:rsid w:val="00C82846"/>
    <w:rsid w:val="00C847C0"/>
    <w:rsid w:val="00C85A10"/>
    <w:rsid w:val="00C85B09"/>
    <w:rsid w:val="00C86BE1"/>
    <w:rsid w:val="00C908C4"/>
    <w:rsid w:val="00C94BEB"/>
    <w:rsid w:val="00C97E1E"/>
    <w:rsid w:val="00CA0E2F"/>
    <w:rsid w:val="00CB0444"/>
    <w:rsid w:val="00CB0F89"/>
    <w:rsid w:val="00CB7F1A"/>
    <w:rsid w:val="00CC76AB"/>
    <w:rsid w:val="00CD1EFD"/>
    <w:rsid w:val="00CD2EAD"/>
    <w:rsid w:val="00CD5560"/>
    <w:rsid w:val="00CD7DC7"/>
    <w:rsid w:val="00CE0458"/>
    <w:rsid w:val="00CE265E"/>
    <w:rsid w:val="00CF0257"/>
    <w:rsid w:val="00CF1AD4"/>
    <w:rsid w:val="00CF1E5B"/>
    <w:rsid w:val="00CF4E94"/>
    <w:rsid w:val="00D00708"/>
    <w:rsid w:val="00D03DC1"/>
    <w:rsid w:val="00D045AC"/>
    <w:rsid w:val="00D04DBC"/>
    <w:rsid w:val="00D05C0B"/>
    <w:rsid w:val="00D05C39"/>
    <w:rsid w:val="00D06315"/>
    <w:rsid w:val="00D101E2"/>
    <w:rsid w:val="00D124EC"/>
    <w:rsid w:val="00D15DB8"/>
    <w:rsid w:val="00D1689E"/>
    <w:rsid w:val="00D203FC"/>
    <w:rsid w:val="00D2041B"/>
    <w:rsid w:val="00D2616F"/>
    <w:rsid w:val="00D3153D"/>
    <w:rsid w:val="00D34516"/>
    <w:rsid w:val="00D36AF3"/>
    <w:rsid w:val="00D37D86"/>
    <w:rsid w:val="00D40EE4"/>
    <w:rsid w:val="00D43398"/>
    <w:rsid w:val="00D47A51"/>
    <w:rsid w:val="00D508FA"/>
    <w:rsid w:val="00D51719"/>
    <w:rsid w:val="00D51A7E"/>
    <w:rsid w:val="00D57B92"/>
    <w:rsid w:val="00D6089A"/>
    <w:rsid w:val="00D656C7"/>
    <w:rsid w:val="00D66387"/>
    <w:rsid w:val="00D67FB7"/>
    <w:rsid w:val="00D71E1E"/>
    <w:rsid w:val="00D723C9"/>
    <w:rsid w:val="00D73672"/>
    <w:rsid w:val="00D747C7"/>
    <w:rsid w:val="00D76D57"/>
    <w:rsid w:val="00D86E3A"/>
    <w:rsid w:val="00D870B5"/>
    <w:rsid w:val="00D905A4"/>
    <w:rsid w:val="00D9499A"/>
    <w:rsid w:val="00D95E1D"/>
    <w:rsid w:val="00DA291E"/>
    <w:rsid w:val="00DA5DA2"/>
    <w:rsid w:val="00DA6698"/>
    <w:rsid w:val="00DB0267"/>
    <w:rsid w:val="00DB13BF"/>
    <w:rsid w:val="00DB74D4"/>
    <w:rsid w:val="00DC1557"/>
    <w:rsid w:val="00DC1D06"/>
    <w:rsid w:val="00DD0CDF"/>
    <w:rsid w:val="00DD2189"/>
    <w:rsid w:val="00DD3272"/>
    <w:rsid w:val="00DD3C42"/>
    <w:rsid w:val="00DD4766"/>
    <w:rsid w:val="00DD47AF"/>
    <w:rsid w:val="00DD7DEA"/>
    <w:rsid w:val="00DE3845"/>
    <w:rsid w:val="00DE4894"/>
    <w:rsid w:val="00DE78F8"/>
    <w:rsid w:val="00DF2EDB"/>
    <w:rsid w:val="00DF436C"/>
    <w:rsid w:val="00E110B3"/>
    <w:rsid w:val="00E14130"/>
    <w:rsid w:val="00E17CDA"/>
    <w:rsid w:val="00E20D2A"/>
    <w:rsid w:val="00E25E47"/>
    <w:rsid w:val="00E263A9"/>
    <w:rsid w:val="00E306E2"/>
    <w:rsid w:val="00E3142C"/>
    <w:rsid w:val="00E31B3B"/>
    <w:rsid w:val="00E368A4"/>
    <w:rsid w:val="00E4014E"/>
    <w:rsid w:val="00E40C24"/>
    <w:rsid w:val="00E41BC0"/>
    <w:rsid w:val="00E51EFF"/>
    <w:rsid w:val="00E54181"/>
    <w:rsid w:val="00E54DA1"/>
    <w:rsid w:val="00E565B4"/>
    <w:rsid w:val="00E56E9B"/>
    <w:rsid w:val="00E609F1"/>
    <w:rsid w:val="00E60BCE"/>
    <w:rsid w:val="00E63D18"/>
    <w:rsid w:val="00E64946"/>
    <w:rsid w:val="00E65353"/>
    <w:rsid w:val="00E663BA"/>
    <w:rsid w:val="00E7323F"/>
    <w:rsid w:val="00E73CBF"/>
    <w:rsid w:val="00E745DC"/>
    <w:rsid w:val="00E75C74"/>
    <w:rsid w:val="00E7736C"/>
    <w:rsid w:val="00E809C4"/>
    <w:rsid w:val="00E81894"/>
    <w:rsid w:val="00E82551"/>
    <w:rsid w:val="00E82F6C"/>
    <w:rsid w:val="00E90938"/>
    <w:rsid w:val="00E91104"/>
    <w:rsid w:val="00E9170A"/>
    <w:rsid w:val="00E919A4"/>
    <w:rsid w:val="00E93381"/>
    <w:rsid w:val="00E94815"/>
    <w:rsid w:val="00E94A77"/>
    <w:rsid w:val="00EA4607"/>
    <w:rsid w:val="00EA5E9F"/>
    <w:rsid w:val="00EB051B"/>
    <w:rsid w:val="00EB0687"/>
    <w:rsid w:val="00EB07A4"/>
    <w:rsid w:val="00EB1168"/>
    <w:rsid w:val="00EB183F"/>
    <w:rsid w:val="00EB380E"/>
    <w:rsid w:val="00EB6264"/>
    <w:rsid w:val="00EC24A5"/>
    <w:rsid w:val="00EC6F52"/>
    <w:rsid w:val="00ED353D"/>
    <w:rsid w:val="00ED580C"/>
    <w:rsid w:val="00EE1D6F"/>
    <w:rsid w:val="00EE6E2D"/>
    <w:rsid w:val="00EF2E53"/>
    <w:rsid w:val="00EF440D"/>
    <w:rsid w:val="00EF5AED"/>
    <w:rsid w:val="00EF63D8"/>
    <w:rsid w:val="00F0362B"/>
    <w:rsid w:val="00F05CD7"/>
    <w:rsid w:val="00F06CF3"/>
    <w:rsid w:val="00F06DFD"/>
    <w:rsid w:val="00F11EDE"/>
    <w:rsid w:val="00F12E74"/>
    <w:rsid w:val="00F21B63"/>
    <w:rsid w:val="00F221B1"/>
    <w:rsid w:val="00F239CE"/>
    <w:rsid w:val="00F25207"/>
    <w:rsid w:val="00F27593"/>
    <w:rsid w:val="00F31A09"/>
    <w:rsid w:val="00F32519"/>
    <w:rsid w:val="00F33408"/>
    <w:rsid w:val="00F349ED"/>
    <w:rsid w:val="00F35EAF"/>
    <w:rsid w:val="00F3706A"/>
    <w:rsid w:val="00F40639"/>
    <w:rsid w:val="00F46538"/>
    <w:rsid w:val="00F50909"/>
    <w:rsid w:val="00F50964"/>
    <w:rsid w:val="00F51B52"/>
    <w:rsid w:val="00F52D3E"/>
    <w:rsid w:val="00F53A61"/>
    <w:rsid w:val="00F57B9A"/>
    <w:rsid w:val="00F65EA5"/>
    <w:rsid w:val="00F666A4"/>
    <w:rsid w:val="00F6713C"/>
    <w:rsid w:val="00F72D6D"/>
    <w:rsid w:val="00F748CB"/>
    <w:rsid w:val="00F75A05"/>
    <w:rsid w:val="00F75BFD"/>
    <w:rsid w:val="00F81F3C"/>
    <w:rsid w:val="00F83155"/>
    <w:rsid w:val="00F84FFE"/>
    <w:rsid w:val="00F867BD"/>
    <w:rsid w:val="00F8721B"/>
    <w:rsid w:val="00F9037B"/>
    <w:rsid w:val="00FA071F"/>
    <w:rsid w:val="00FA1F56"/>
    <w:rsid w:val="00FA3DA6"/>
    <w:rsid w:val="00FA5AE3"/>
    <w:rsid w:val="00FA5F62"/>
    <w:rsid w:val="00FB5274"/>
    <w:rsid w:val="00FB72AD"/>
    <w:rsid w:val="00FC08A3"/>
    <w:rsid w:val="00FC32F9"/>
    <w:rsid w:val="00FC34FD"/>
    <w:rsid w:val="00FC45C0"/>
    <w:rsid w:val="00FC5B76"/>
    <w:rsid w:val="00FD1857"/>
    <w:rsid w:val="00FD2E72"/>
    <w:rsid w:val="00FD5EBA"/>
    <w:rsid w:val="00FD6ADE"/>
    <w:rsid w:val="00FE0868"/>
    <w:rsid w:val="00FE5230"/>
    <w:rsid w:val="00FE7017"/>
    <w:rsid w:val="00FE79B3"/>
    <w:rsid w:val="00FF5209"/>
    <w:rsid w:val="00FF62A4"/>
    <w:rsid w:val="00FF6AA6"/>
    <w:rsid w:val="00FF7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05A5E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fr-FR"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FB7"/>
    <w:pPr>
      <w:spacing w:before="120"/>
      <w:jc w:val="both"/>
    </w:pPr>
    <w:rPr>
      <w:rFonts w:asciiTheme="majorHAnsi" w:hAnsiTheme="majorHAnsi"/>
      <w:sz w:val="24"/>
      <w:szCs w:val="24"/>
      <w:lang w:eastAsia="fr-FR"/>
    </w:rPr>
  </w:style>
  <w:style w:type="paragraph" w:styleId="Titre1">
    <w:name w:val="heading 1"/>
    <w:basedOn w:val="Normal"/>
    <w:next w:val="Normal"/>
    <w:link w:val="Titre1Car"/>
    <w:autoRedefine/>
    <w:uiPriority w:val="9"/>
    <w:qFormat/>
    <w:rsid w:val="00CD1EFD"/>
    <w:pPr>
      <w:keepNext/>
      <w:keepLines/>
      <w:numPr>
        <w:ilvl w:val="1"/>
        <w:numId w:val="2"/>
      </w:numPr>
      <w:spacing w:before="480"/>
      <w:ind w:left="1152"/>
      <w:outlineLvl w:val="0"/>
    </w:pPr>
    <w:rPr>
      <w:rFonts w:eastAsiaTheme="majorEastAsia"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66CE1"/>
    <w:pPr>
      <w:keepNext/>
      <w:keepLines/>
      <w:numPr>
        <w:ilvl w:val="2"/>
        <w:numId w:val="2"/>
      </w:numPr>
      <w:spacing w:before="200"/>
      <w:ind w:left="1584"/>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166CE1"/>
    <w:pPr>
      <w:keepNext/>
      <w:keepLines/>
      <w:numPr>
        <w:ilvl w:val="3"/>
        <w:numId w:val="2"/>
      </w:numPr>
      <w:spacing w:before="20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166CE1"/>
    <w:pPr>
      <w:keepNext/>
      <w:keepLines/>
      <w:numPr>
        <w:ilvl w:val="4"/>
        <w:numId w:val="2"/>
      </w:numPr>
      <w:spacing w:before="20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unhideWhenUsed/>
    <w:qFormat/>
    <w:rsid w:val="00166CE1"/>
    <w:pPr>
      <w:keepNext/>
      <w:keepLines/>
      <w:numPr>
        <w:ilvl w:val="5"/>
        <w:numId w:val="2"/>
      </w:numPr>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1EFD"/>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166CE1"/>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6CE1"/>
    <w:rPr>
      <w:rFonts w:asciiTheme="majorHAnsi" w:eastAsiaTheme="majorEastAsia" w:hAnsiTheme="majorHAnsi" w:cstheme="majorBidi"/>
      <w:b/>
      <w:bCs/>
      <w:color w:val="4F81BD" w:themeColor="accent1"/>
      <w:sz w:val="24"/>
      <w:szCs w:val="24"/>
      <w:lang w:eastAsia="fr-FR"/>
    </w:rPr>
  </w:style>
  <w:style w:type="paragraph" w:styleId="Titre">
    <w:name w:val="Title"/>
    <w:basedOn w:val="Normal"/>
    <w:next w:val="Normal"/>
    <w:link w:val="TitreCar"/>
    <w:autoRedefine/>
    <w:uiPriority w:val="10"/>
    <w:qFormat/>
    <w:rsid w:val="00523ACD"/>
    <w:pPr>
      <w:pageBreakBefore/>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3ACD"/>
    <w:rPr>
      <w:rFonts w:asciiTheme="majorHAnsi" w:eastAsiaTheme="majorEastAsia" w:hAnsiTheme="majorHAnsi" w:cstheme="majorBidi"/>
      <w:color w:val="17365D" w:themeColor="text2" w:themeShade="BF"/>
      <w:spacing w:val="5"/>
      <w:kern w:val="28"/>
      <w:sz w:val="52"/>
      <w:szCs w:val="52"/>
      <w:lang w:eastAsia="fr-FR"/>
    </w:rPr>
  </w:style>
  <w:style w:type="paragraph" w:styleId="Textedebulles">
    <w:name w:val="Balloon Text"/>
    <w:basedOn w:val="Normal"/>
    <w:link w:val="TextedebullesCar"/>
    <w:uiPriority w:val="99"/>
    <w:semiHidden/>
    <w:unhideWhenUsed/>
    <w:rsid w:val="006A29B9"/>
    <w:pPr>
      <w:spacing w:before="0"/>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6A29B9"/>
    <w:rPr>
      <w:rFonts w:ascii="Lucida Grande" w:hAnsi="Lucida Grande"/>
      <w:sz w:val="18"/>
      <w:szCs w:val="18"/>
      <w:lang w:eastAsia="fr-FR"/>
    </w:rPr>
  </w:style>
  <w:style w:type="paragraph" w:customStyle="1" w:styleId="NormalListe">
    <w:name w:val="NormalListe"/>
    <w:basedOn w:val="Normal"/>
    <w:next w:val="Listepuces"/>
    <w:qFormat/>
    <w:rsid w:val="006A29B9"/>
    <w:pPr>
      <w:keepNext/>
    </w:pPr>
  </w:style>
  <w:style w:type="paragraph" w:styleId="En-tte">
    <w:name w:val="header"/>
    <w:basedOn w:val="Normal"/>
    <w:link w:val="En-tteCar"/>
    <w:autoRedefine/>
    <w:unhideWhenUsed/>
    <w:rsid w:val="004C2929"/>
    <w:pPr>
      <w:tabs>
        <w:tab w:val="center" w:pos="4536"/>
        <w:tab w:val="right" w:pos="9072"/>
      </w:tabs>
      <w:spacing w:before="240" w:after="360"/>
      <w:jc w:val="left"/>
    </w:pPr>
    <w:rPr>
      <w:color w:val="7F7F7F" w:themeColor="text1" w:themeTint="80"/>
      <w:sz w:val="22"/>
    </w:rPr>
  </w:style>
  <w:style w:type="paragraph" w:styleId="Listepuces">
    <w:name w:val="List Bullet"/>
    <w:basedOn w:val="Normal"/>
    <w:autoRedefine/>
    <w:uiPriority w:val="99"/>
    <w:unhideWhenUsed/>
    <w:rsid w:val="00D34516"/>
    <w:pPr>
      <w:numPr>
        <w:numId w:val="1"/>
      </w:numPr>
      <w:spacing w:before="0" w:after="120"/>
      <w:ind w:left="714" w:hanging="357"/>
      <w:contextualSpacing/>
    </w:pPr>
  </w:style>
  <w:style w:type="character" w:customStyle="1" w:styleId="En-tteCar">
    <w:name w:val="En-tête Car"/>
    <w:basedOn w:val="Policepardfaut"/>
    <w:link w:val="En-tte"/>
    <w:rsid w:val="004C2929"/>
    <w:rPr>
      <w:rFonts w:asciiTheme="majorHAnsi" w:hAnsiTheme="majorHAnsi"/>
      <w:color w:val="7F7F7F" w:themeColor="text1" w:themeTint="80"/>
      <w:sz w:val="22"/>
      <w:szCs w:val="24"/>
      <w:lang w:eastAsia="fr-FR"/>
    </w:rPr>
  </w:style>
  <w:style w:type="paragraph" w:styleId="Pieddepage">
    <w:name w:val="footer"/>
    <w:basedOn w:val="Normal"/>
    <w:link w:val="PieddepageCar"/>
    <w:autoRedefine/>
    <w:uiPriority w:val="99"/>
    <w:unhideWhenUsed/>
    <w:rsid w:val="004C742D"/>
    <w:pPr>
      <w:tabs>
        <w:tab w:val="center" w:pos="4536"/>
        <w:tab w:val="right" w:pos="9072"/>
      </w:tabs>
      <w:spacing w:before="0"/>
      <w:ind w:right="360"/>
    </w:pPr>
    <w:rPr>
      <w:color w:val="7F7F7F" w:themeColor="text1" w:themeTint="80"/>
      <w:sz w:val="22"/>
    </w:rPr>
  </w:style>
  <w:style w:type="character" w:customStyle="1" w:styleId="PieddepageCar">
    <w:name w:val="Pied de page Car"/>
    <w:basedOn w:val="Policepardfaut"/>
    <w:link w:val="Pieddepage"/>
    <w:uiPriority w:val="99"/>
    <w:rsid w:val="004C742D"/>
    <w:rPr>
      <w:color w:val="7F7F7F" w:themeColor="text1" w:themeTint="80"/>
      <w:sz w:val="22"/>
      <w:szCs w:val="24"/>
      <w:lang w:eastAsia="fr-FR"/>
    </w:rPr>
  </w:style>
  <w:style w:type="character" w:customStyle="1" w:styleId="Titre4Car">
    <w:name w:val="Titre 4 Car"/>
    <w:basedOn w:val="Policepardfaut"/>
    <w:link w:val="Titre4"/>
    <w:uiPriority w:val="9"/>
    <w:rsid w:val="00166CE1"/>
    <w:rPr>
      <w:rFonts w:asciiTheme="majorHAnsi" w:eastAsiaTheme="majorEastAsia" w:hAnsiTheme="majorHAnsi" w:cstheme="majorBidi"/>
      <w:b/>
      <w:bCs/>
      <w:i/>
      <w:iCs/>
      <w:color w:val="4F81BD" w:themeColor="accent1"/>
      <w:sz w:val="24"/>
      <w:szCs w:val="24"/>
      <w:lang w:eastAsia="fr-FR"/>
    </w:rPr>
  </w:style>
  <w:style w:type="character" w:styleId="Numrodepage">
    <w:name w:val="page number"/>
    <w:basedOn w:val="Policepardfaut"/>
    <w:uiPriority w:val="99"/>
    <w:semiHidden/>
    <w:unhideWhenUsed/>
    <w:rsid w:val="003456C5"/>
  </w:style>
  <w:style w:type="paragraph" w:styleId="TM1">
    <w:name w:val="toc 1"/>
    <w:basedOn w:val="Normal"/>
    <w:next w:val="Normal"/>
    <w:autoRedefine/>
    <w:uiPriority w:val="39"/>
    <w:unhideWhenUsed/>
    <w:rsid w:val="00C21D37"/>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C21D37"/>
    <w:pPr>
      <w:spacing w:before="0"/>
      <w:jc w:val="left"/>
    </w:pPr>
    <w:rPr>
      <w:rFonts w:asciiTheme="minorHAnsi" w:hAnsiTheme="minorHAnsi"/>
      <w:b/>
      <w:smallCaps/>
      <w:sz w:val="22"/>
      <w:szCs w:val="22"/>
    </w:rPr>
  </w:style>
  <w:style w:type="paragraph" w:styleId="TM3">
    <w:name w:val="toc 3"/>
    <w:basedOn w:val="Normal"/>
    <w:next w:val="Normal"/>
    <w:autoRedefine/>
    <w:uiPriority w:val="39"/>
    <w:unhideWhenUsed/>
    <w:rsid w:val="00C21D37"/>
    <w:pPr>
      <w:spacing w:before="0"/>
      <w:jc w:val="left"/>
    </w:pPr>
    <w:rPr>
      <w:rFonts w:asciiTheme="minorHAnsi" w:hAnsiTheme="minorHAnsi"/>
      <w:smallCaps/>
      <w:sz w:val="22"/>
      <w:szCs w:val="22"/>
    </w:rPr>
  </w:style>
  <w:style w:type="paragraph" w:styleId="TM4">
    <w:name w:val="toc 4"/>
    <w:basedOn w:val="Normal"/>
    <w:next w:val="Normal"/>
    <w:autoRedefine/>
    <w:uiPriority w:val="39"/>
    <w:unhideWhenUsed/>
    <w:rsid w:val="00C21D37"/>
    <w:pPr>
      <w:spacing w:before="0"/>
      <w:jc w:val="left"/>
    </w:pPr>
    <w:rPr>
      <w:rFonts w:asciiTheme="minorHAnsi" w:hAnsiTheme="minorHAnsi"/>
      <w:sz w:val="22"/>
      <w:szCs w:val="22"/>
    </w:rPr>
  </w:style>
  <w:style w:type="paragraph" w:styleId="TM5">
    <w:name w:val="toc 5"/>
    <w:basedOn w:val="Normal"/>
    <w:next w:val="Normal"/>
    <w:autoRedefine/>
    <w:uiPriority w:val="39"/>
    <w:unhideWhenUsed/>
    <w:rsid w:val="00C21D37"/>
    <w:pPr>
      <w:spacing w:before="0"/>
      <w:jc w:val="left"/>
    </w:pPr>
    <w:rPr>
      <w:rFonts w:asciiTheme="minorHAnsi" w:hAnsiTheme="minorHAnsi"/>
      <w:sz w:val="22"/>
      <w:szCs w:val="22"/>
    </w:rPr>
  </w:style>
  <w:style w:type="paragraph" w:styleId="TM6">
    <w:name w:val="toc 6"/>
    <w:basedOn w:val="Normal"/>
    <w:next w:val="Normal"/>
    <w:autoRedefine/>
    <w:uiPriority w:val="39"/>
    <w:unhideWhenUsed/>
    <w:rsid w:val="00C21D37"/>
    <w:pPr>
      <w:spacing w:before="0"/>
      <w:jc w:val="left"/>
    </w:pPr>
    <w:rPr>
      <w:rFonts w:asciiTheme="minorHAnsi" w:hAnsiTheme="minorHAnsi"/>
      <w:sz w:val="22"/>
      <w:szCs w:val="22"/>
    </w:rPr>
  </w:style>
  <w:style w:type="paragraph" w:styleId="TM7">
    <w:name w:val="toc 7"/>
    <w:basedOn w:val="Normal"/>
    <w:next w:val="Normal"/>
    <w:autoRedefine/>
    <w:uiPriority w:val="39"/>
    <w:unhideWhenUsed/>
    <w:rsid w:val="00C21D37"/>
    <w:pPr>
      <w:spacing w:before="0"/>
      <w:jc w:val="left"/>
    </w:pPr>
    <w:rPr>
      <w:rFonts w:asciiTheme="minorHAnsi" w:hAnsiTheme="minorHAnsi"/>
      <w:sz w:val="22"/>
      <w:szCs w:val="22"/>
    </w:rPr>
  </w:style>
  <w:style w:type="paragraph" w:styleId="TM8">
    <w:name w:val="toc 8"/>
    <w:basedOn w:val="Normal"/>
    <w:next w:val="Normal"/>
    <w:autoRedefine/>
    <w:uiPriority w:val="39"/>
    <w:unhideWhenUsed/>
    <w:rsid w:val="00C21D37"/>
    <w:pPr>
      <w:spacing w:before="0"/>
      <w:jc w:val="left"/>
    </w:pPr>
    <w:rPr>
      <w:rFonts w:asciiTheme="minorHAnsi" w:hAnsiTheme="minorHAnsi"/>
      <w:sz w:val="22"/>
      <w:szCs w:val="22"/>
    </w:rPr>
  </w:style>
  <w:style w:type="paragraph" w:styleId="TM9">
    <w:name w:val="toc 9"/>
    <w:basedOn w:val="Normal"/>
    <w:next w:val="Normal"/>
    <w:autoRedefine/>
    <w:uiPriority w:val="39"/>
    <w:unhideWhenUsed/>
    <w:rsid w:val="00C21D37"/>
    <w:pPr>
      <w:spacing w:before="0"/>
      <w:jc w:val="left"/>
    </w:pPr>
    <w:rPr>
      <w:rFonts w:asciiTheme="minorHAnsi" w:hAnsiTheme="minorHAnsi"/>
      <w:sz w:val="22"/>
      <w:szCs w:val="22"/>
    </w:rPr>
  </w:style>
  <w:style w:type="paragraph" w:customStyle="1" w:styleId="Figure">
    <w:name w:val="Figure"/>
    <w:basedOn w:val="Normal"/>
    <w:next w:val="Lgende"/>
    <w:qFormat/>
    <w:rsid w:val="008335C9"/>
    <w:pPr>
      <w:jc w:val="center"/>
    </w:pPr>
    <w:rPr>
      <w:noProof/>
    </w:rPr>
  </w:style>
  <w:style w:type="paragraph" w:styleId="Tabledesillustrations">
    <w:name w:val="table of figures"/>
    <w:basedOn w:val="Normal"/>
    <w:next w:val="Normal"/>
    <w:uiPriority w:val="99"/>
    <w:unhideWhenUsed/>
    <w:rsid w:val="003A1D50"/>
    <w:pPr>
      <w:ind w:left="480" w:hanging="480"/>
    </w:pPr>
  </w:style>
  <w:style w:type="paragraph" w:styleId="Lgende">
    <w:name w:val="caption"/>
    <w:basedOn w:val="Normal"/>
    <w:next w:val="Normal"/>
    <w:autoRedefine/>
    <w:uiPriority w:val="35"/>
    <w:unhideWhenUsed/>
    <w:qFormat/>
    <w:rsid w:val="000F7405"/>
    <w:pPr>
      <w:spacing w:before="0"/>
      <w:jc w:val="center"/>
    </w:pPr>
    <w:rPr>
      <w:b/>
      <w:bCs/>
      <w:color w:val="4F81BD" w:themeColor="accent1"/>
      <w:sz w:val="16"/>
      <w:szCs w:val="16"/>
    </w:rPr>
  </w:style>
  <w:style w:type="table" w:styleId="Grilledutableau">
    <w:name w:val="Table Grid"/>
    <w:basedOn w:val="TableauNormal"/>
    <w:uiPriority w:val="59"/>
    <w:rsid w:val="005D04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5D041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itredelivre">
    <w:name w:val="Book Title"/>
    <w:basedOn w:val="Policepardfaut"/>
    <w:uiPriority w:val="33"/>
    <w:qFormat/>
    <w:rsid w:val="0086237E"/>
    <w:rPr>
      <w:b/>
      <w:bCs/>
      <w:smallCaps/>
      <w:spacing w:val="5"/>
    </w:rPr>
  </w:style>
  <w:style w:type="paragraph" w:styleId="Normalweb">
    <w:name w:val="Normal (Web)"/>
    <w:basedOn w:val="Normal"/>
    <w:uiPriority w:val="99"/>
    <w:semiHidden/>
    <w:unhideWhenUsed/>
    <w:rsid w:val="000D12C7"/>
    <w:pPr>
      <w:spacing w:before="100" w:beforeAutospacing="1" w:after="100" w:afterAutospacing="1"/>
      <w:jc w:val="left"/>
    </w:pPr>
    <w:rPr>
      <w:rFonts w:ascii="Times" w:hAnsi="Times"/>
      <w:sz w:val="20"/>
      <w:szCs w:val="20"/>
    </w:rPr>
  </w:style>
  <w:style w:type="character" w:customStyle="1" w:styleId="Titre5Car">
    <w:name w:val="Titre 5 Car"/>
    <w:basedOn w:val="Policepardfaut"/>
    <w:link w:val="Titre5"/>
    <w:uiPriority w:val="9"/>
    <w:rsid w:val="00166CE1"/>
    <w:rPr>
      <w:rFonts w:asciiTheme="majorHAnsi" w:eastAsiaTheme="majorEastAsia" w:hAnsiTheme="majorHAnsi" w:cstheme="majorBidi"/>
      <w:color w:val="243F60" w:themeColor="accent1" w:themeShade="7F"/>
      <w:sz w:val="24"/>
      <w:szCs w:val="24"/>
      <w:lang w:eastAsia="fr-FR"/>
    </w:rPr>
  </w:style>
  <w:style w:type="paragraph" w:styleId="Sous-titre">
    <w:name w:val="Subtitle"/>
    <w:basedOn w:val="Normal"/>
    <w:next w:val="Normal"/>
    <w:link w:val="Sous-titreCar"/>
    <w:uiPriority w:val="11"/>
    <w:qFormat/>
    <w:rsid w:val="000D12C7"/>
    <w:pPr>
      <w:numPr>
        <w:ilvl w:val="1"/>
      </w:numPr>
    </w:pPr>
    <w:rPr>
      <w:rFonts w:eastAsiaTheme="majorEastAsia" w:cstheme="majorBidi"/>
      <w:i/>
      <w:iCs/>
      <w:color w:val="4F81BD" w:themeColor="accent1"/>
      <w:spacing w:val="15"/>
    </w:rPr>
  </w:style>
  <w:style w:type="character" w:customStyle="1" w:styleId="Sous-titreCar">
    <w:name w:val="Sous-titre Car"/>
    <w:basedOn w:val="Policepardfaut"/>
    <w:link w:val="Sous-titre"/>
    <w:uiPriority w:val="11"/>
    <w:rsid w:val="000D12C7"/>
    <w:rPr>
      <w:rFonts w:asciiTheme="majorHAnsi" w:eastAsiaTheme="majorEastAsia" w:hAnsiTheme="majorHAnsi" w:cstheme="majorBidi"/>
      <w:i/>
      <w:iCs/>
      <w:color w:val="4F81BD" w:themeColor="accent1"/>
      <w:spacing w:val="15"/>
      <w:sz w:val="24"/>
      <w:szCs w:val="24"/>
      <w:lang w:eastAsia="fr-FR"/>
    </w:rPr>
  </w:style>
  <w:style w:type="paragraph" w:styleId="Pardeliste">
    <w:name w:val="List Paragraph"/>
    <w:basedOn w:val="Normal"/>
    <w:uiPriority w:val="34"/>
    <w:qFormat/>
    <w:rsid w:val="00732B9F"/>
    <w:pPr>
      <w:ind w:left="720"/>
      <w:contextualSpacing/>
    </w:pPr>
  </w:style>
  <w:style w:type="character" w:customStyle="1" w:styleId="apple-converted-space">
    <w:name w:val="apple-converted-space"/>
    <w:basedOn w:val="Policepardfaut"/>
    <w:rsid w:val="00E65353"/>
  </w:style>
  <w:style w:type="paragraph" w:customStyle="1" w:styleId="TitreSansSaut">
    <w:name w:val="Titre Sans Saut"/>
    <w:basedOn w:val="Titre"/>
    <w:link w:val="TitreSansSautCar"/>
    <w:qFormat/>
    <w:rsid w:val="00EF440D"/>
    <w:pPr>
      <w:pageBreakBefore w:val="0"/>
    </w:pPr>
  </w:style>
  <w:style w:type="character" w:customStyle="1" w:styleId="TitreSansSautCar">
    <w:name w:val="Titre Sans Saut Car"/>
    <w:basedOn w:val="TitreCar"/>
    <w:link w:val="TitreSansSaut"/>
    <w:rsid w:val="00EF440D"/>
    <w:rPr>
      <w:rFonts w:asciiTheme="majorHAnsi" w:eastAsiaTheme="majorEastAsia" w:hAnsiTheme="majorHAnsi" w:cstheme="majorBidi"/>
      <w:color w:val="17365D" w:themeColor="text2" w:themeShade="BF"/>
      <w:spacing w:val="5"/>
      <w:kern w:val="28"/>
      <w:sz w:val="52"/>
      <w:szCs w:val="52"/>
      <w:lang w:eastAsia="fr-FR"/>
    </w:rPr>
  </w:style>
  <w:style w:type="character" w:styleId="Lienhypertexte">
    <w:name w:val="Hyperlink"/>
    <w:basedOn w:val="Policepardfaut"/>
    <w:uiPriority w:val="99"/>
    <w:unhideWhenUsed/>
    <w:rsid w:val="00535061"/>
    <w:rPr>
      <w:color w:val="0000FF" w:themeColor="hyperlink"/>
      <w:u w:val="single"/>
    </w:rPr>
  </w:style>
  <w:style w:type="character" w:styleId="Lienhypertextevisit">
    <w:name w:val="FollowedHyperlink"/>
    <w:basedOn w:val="Policepardfaut"/>
    <w:uiPriority w:val="99"/>
    <w:semiHidden/>
    <w:unhideWhenUsed/>
    <w:rsid w:val="00C0617B"/>
    <w:rPr>
      <w:color w:val="800080" w:themeColor="followedHyperlink"/>
      <w:u w:val="single"/>
    </w:rPr>
  </w:style>
  <w:style w:type="paragraph" w:styleId="PrformatHTML">
    <w:name w:val="HTML Preformatted"/>
    <w:basedOn w:val="Normal"/>
    <w:link w:val="PrformatHTMLCar"/>
    <w:uiPriority w:val="99"/>
    <w:semiHidden/>
    <w:unhideWhenUsed/>
    <w:rsid w:val="006F2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w:hAnsi="Courier" w:cs="Courier"/>
      <w:sz w:val="20"/>
      <w:szCs w:val="20"/>
    </w:rPr>
  </w:style>
  <w:style w:type="character" w:customStyle="1" w:styleId="PrformatHTMLCar">
    <w:name w:val="Préformaté HTML Car"/>
    <w:basedOn w:val="Policepardfaut"/>
    <w:link w:val="PrformatHTML"/>
    <w:uiPriority w:val="99"/>
    <w:semiHidden/>
    <w:rsid w:val="006F2828"/>
    <w:rPr>
      <w:rFonts w:ascii="Courier" w:hAnsi="Courier" w:cs="Courier"/>
      <w:lang w:eastAsia="fr-FR"/>
    </w:rPr>
  </w:style>
  <w:style w:type="paragraph" w:styleId="En-ttedetabledesmatires">
    <w:name w:val="TOC Heading"/>
    <w:basedOn w:val="Titre1"/>
    <w:next w:val="Normal"/>
    <w:uiPriority w:val="39"/>
    <w:unhideWhenUsed/>
    <w:qFormat/>
    <w:rsid w:val="005A73C4"/>
    <w:pPr>
      <w:numPr>
        <w:ilvl w:val="0"/>
        <w:numId w:val="0"/>
      </w:numPr>
      <w:spacing w:line="276" w:lineRule="auto"/>
      <w:jc w:val="left"/>
      <w:outlineLvl w:val="9"/>
    </w:pPr>
    <w:rPr>
      <w:color w:val="365F91" w:themeColor="accent1" w:themeShade="BF"/>
      <w:sz w:val="28"/>
      <w:szCs w:val="28"/>
    </w:rPr>
  </w:style>
  <w:style w:type="table" w:styleId="Trameclaire-Accent1">
    <w:name w:val="Light Shading Accent 1"/>
    <w:basedOn w:val="TableauNormal"/>
    <w:uiPriority w:val="60"/>
    <w:rsid w:val="00B153E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tedebasdepage">
    <w:name w:val="footnote text"/>
    <w:basedOn w:val="Normal"/>
    <w:link w:val="NotedebasdepageCar"/>
    <w:uiPriority w:val="99"/>
    <w:unhideWhenUsed/>
    <w:rsid w:val="00012C95"/>
    <w:pPr>
      <w:spacing w:before="0"/>
    </w:pPr>
  </w:style>
  <w:style w:type="character" w:customStyle="1" w:styleId="NotedebasdepageCar">
    <w:name w:val="Note de bas de page Car"/>
    <w:basedOn w:val="Policepardfaut"/>
    <w:link w:val="Notedebasdepage"/>
    <w:uiPriority w:val="99"/>
    <w:rsid w:val="00012C95"/>
    <w:rPr>
      <w:rFonts w:asciiTheme="majorHAnsi" w:hAnsiTheme="majorHAnsi"/>
      <w:sz w:val="24"/>
      <w:szCs w:val="24"/>
      <w:lang w:eastAsia="fr-FR"/>
    </w:rPr>
  </w:style>
  <w:style w:type="character" w:styleId="Appelnotedebasdep">
    <w:name w:val="footnote reference"/>
    <w:basedOn w:val="Policepardfaut"/>
    <w:uiPriority w:val="99"/>
    <w:unhideWhenUsed/>
    <w:rsid w:val="00012C95"/>
    <w:rPr>
      <w:vertAlign w:val="superscript"/>
    </w:rPr>
  </w:style>
  <w:style w:type="table" w:customStyle="1" w:styleId="TableauGrille6Couleur-Accentuation51">
    <w:name w:val="Tableau Grille 6 Couleur - Accentuation 51"/>
    <w:basedOn w:val="TableauNormal"/>
    <w:uiPriority w:val="51"/>
    <w:rsid w:val="00FD1857"/>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6Couleur-Accentuation11">
    <w:name w:val="Tableau Grille 6 Couleur - Accentuation 11"/>
    <w:basedOn w:val="TableauNormal"/>
    <w:uiPriority w:val="51"/>
    <w:rsid w:val="00FD1857"/>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Grille5Fonc-Accentuation5">
    <w:name w:val="Grid Table 5 Dark Accent 5"/>
    <w:basedOn w:val="TableauNormal"/>
    <w:uiPriority w:val="50"/>
    <w:rsid w:val="000675F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eauGrille4-Accentuation5">
    <w:name w:val="Grid Table 4 Accent 5"/>
    <w:basedOn w:val="TableauNormal"/>
    <w:uiPriority w:val="49"/>
    <w:rsid w:val="00720EEB"/>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eauGrille6Couleur-Accentuation5">
    <w:name w:val="Grid Table 6 Colorful Accent 5"/>
    <w:basedOn w:val="TableauNormal"/>
    <w:uiPriority w:val="51"/>
    <w:rsid w:val="00720EEB"/>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098">
      <w:bodyDiv w:val="1"/>
      <w:marLeft w:val="0"/>
      <w:marRight w:val="0"/>
      <w:marTop w:val="0"/>
      <w:marBottom w:val="0"/>
      <w:divBdr>
        <w:top w:val="none" w:sz="0" w:space="0" w:color="auto"/>
        <w:left w:val="none" w:sz="0" w:space="0" w:color="auto"/>
        <w:bottom w:val="none" w:sz="0" w:space="0" w:color="auto"/>
        <w:right w:val="none" w:sz="0" w:space="0" w:color="auto"/>
      </w:divBdr>
    </w:div>
    <w:div w:id="5717527">
      <w:bodyDiv w:val="1"/>
      <w:marLeft w:val="0"/>
      <w:marRight w:val="0"/>
      <w:marTop w:val="0"/>
      <w:marBottom w:val="0"/>
      <w:divBdr>
        <w:top w:val="none" w:sz="0" w:space="0" w:color="auto"/>
        <w:left w:val="none" w:sz="0" w:space="0" w:color="auto"/>
        <w:bottom w:val="none" w:sz="0" w:space="0" w:color="auto"/>
        <w:right w:val="none" w:sz="0" w:space="0" w:color="auto"/>
      </w:divBdr>
    </w:div>
    <w:div w:id="12615627">
      <w:bodyDiv w:val="1"/>
      <w:marLeft w:val="0"/>
      <w:marRight w:val="0"/>
      <w:marTop w:val="0"/>
      <w:marBottom w:val="0"/>
      <w:divBdr>
        <w:top w:val="none" w:sz="0" w:space="0" w:color="auto"/>
        <w:left w:val="none" w:sz="0" w:space="0" w:color="auto"/>
        <w:bottom w:val="none" w:sz="0" w:space="0" w:color="auto"/>
        <w:right w:val="none" w:sz="0" w:space="0" w:color="auto"/>
      </w:divBdr>
    </w:div>
    <w:div w:id="25646837">
      <w:bodyDiv w:val="1"/>
      <w:marLeft w:val="0"/>
      <w:marRight w:val="0"/>
      <w:marTop w:val="0"/>
      <w:marBottom w:val="0"/>
      <w:divBdr>
        <w:top w:val="none" w:sz="0" w:space="0" w:color="auto"/>
        <w:left w:val="none" w:sz="0" w:space="0" w:color="auto"/>
        <w:bottom w:val="none" w:sz="0" w:space="0" w:color="auto"/>
        <w:right w:val="none" w:sz="0" w:space="0" w:color="auto"/>
      </w:divBdr>
    </w:div>
    <w:div w:id="36590493">
      <w:bodyDiv w:val="1"/>
      <w:marLeft w:val="0"/>
      <w:marRight w:val="0"/>
      <w:marTop w:val="0"/>
      <w:marBottom w:val="0"/>
      <w:divBdr>
        <w:top w:val="none" w:sz="0" w:space="0" w:color="auto"/>
        <w:left w:val="none" w:sz="0" w:space="0" w:color="auto"/>
        <w:bottom w:val="none" w:sz="0" w:space="0" w:color="auto"/>
        <w:right w:val="none" w:sz="0" w:space="0" w:color="auto"/>
      </w:divBdr>
    </w:div>
    <w:div w:id="49574477">
      <w:bodyDiv w:val="1"/>
      <w:marLeft w:val="0"/>
      <w:marRight w:val="0"/>
      <w:marTop w:val="0"/>
      <w:marBottom w:val="0"/>
      <w:divBdr>
        <w:top w:val="none" w:sz="0" w:space="0" w:color="auto"/>
        <w:left w:val="none" w:sz="0" w:space="0" w:color="auto"/>
        <w:bottom w:val="none" w:sz="0" w:space="0" w:color="auto"/>
        <w:right w:val="none" w:sz="0" w:space="0" w:color="auto"/>
      </w:divBdr>
    </w:div>
    <w:div w:id="59601415">
      <w:bodyDiv w:val="1"/>
      <w:marLeft w:val="0"/>
      <w:marRight w:val="0"/>
      <w:marTop w:val="0"/>
      <w:marBottom w:val="0"/>
      <w:divBdr>
        <w:top w:val="none" w:sz="0" w:space="0" w:color="auto"/>
        <w:left w:val="none" w:sz="0" w:space="0" w:color="auto"/>
        <w:bottom w:val="none" w:sz="0" w:space="0" w:color="auto"/>
        <w:right w:val="none" w:sz="0" w:space="0" w:color="auto"/>
      </w:divBdr>
    </w:div>
    <w:div w:id="70281172">
      <w:bodyDiv w:val="1"/>
      <w:marLeft w:val="0"/>
      <w:marRight w:val="0"/>
      <w:marTop w:val="0"/>
      <w:marBottom w:val="0"/>
      <w:divBdr>
        <w:top w:val="none" w:sz="0" w:space="0" w:color="auto"/>
        <w:left w:val="none" w:sz="0" w:space="0" w:color="auto"/>
        <w:bottom w:val="none" w:sz="0" w:space="0" w:color="auto"/>
        <w:right w:val="none" w:sz="0" w:space="0" w:color="auto"/>
      </w:divBdr>
    </w:div>
    <w:div w:id="81267560">
      <w:bodyDiv w:val="1"/>
      <w:marLeft w:val="0"/>
      <w:marRight w:val="0"/>
      <w:marTop w:val="0"/>
      <w:marBottom w:val="0"/>
      <w:divBdr>
        <w:top w:val="none" w:sz="0" w:space="0" w:color="auto"/>
        <w:left w:val="none" w:sz="0" w:space="0" w:color="auto"/>
        <w:bottom w:val="none" w:sz="0" w:space="0" w:color="auto"/>
        <w:right w:val="none" w:sz="0" w:space="0" w:color="auto"/>
      </w:divBdr>
    </w:div>
    <w:div w:id="119225489">
      <w:bodyDiv w:val="1"/>
      <w:marLeft w:val="0"/>
      <w:marRight w:val="0"/>
      <w:marTop w:val="0"/>
      <w:marBottom w:val="0"/>
      <w:divBdr>
        <w:top w:val="none" w:sz="0" w:space="0" w:color="auto"/>
        <w:left w:val="none" w:sz="0" w:space="0" w:color="auto"/>
        <w:bottom w:val="none" w:sz="0" w:space="0" w:color="auto"/>
        <w:right w:val="none" w:sz="0" w:space="0" w:color="auto"/>
      </w:divBdr>
    </w:div>
    <w:div w:id="129398065">
      <w:bodyDiv w:val="1"/>
      <w:marLeft w:val="0"/>
      <w:marRight w:val="0"/>
      <w:marTop w:val="0"/>
      <w:marBottom w:val="0"/>
      <w:divBdr>
        <w:top w:val="none" w:sz="0" w:space="0" w:color="auto"/>
        <w:left w:val="none" w:sz="0" w:space="0" w:color="auto"/>
        <w:bottom w:val="none" w:sz="0" w:space="0" w:color="auto"/>
        <w:right w:val="none" w:sz="0" w:space="0" w:color="auto"/>
      </w:divBdr>
    </w:div>
    <w:div w:id="129597337">
      <w:bodyDiv w:val="1"/>
      <w:marLeft w:val="0"/>
      <w:marRight w:val="0"/>
      <w:marTop w:val="0"/>
      <w:marBottom w:val="0"/>
      <w:divBdr>
        <w:top w:val="none" w:sz="0" w:space="0" w:color="auto"/>
        <w:left w:val="none" w:sz="0" w:space="0" w:color="auto"/>
        <w:bottom w:val="none" w:sz="0" w:space="0" w:color="auto"/>
        <w:right w:val="none" w:sz="0" w:space="0" w:color="auto"/>
      </w:divBdr>
    </w:div>
    <w:div w:id="150604334">
      <w:bodyDiv w:val="1"/>
      <w:marLeft w:val="0"/>
      <w:marRight w:val="0"/>
      <w:marTop w:val="0"/>
      <w:marBottom w:val="0"/>
      <w:divBdr>
        <w:top w:val="none" w:sz="0" w:space="0" w:color="auto"/>
        <w:left w:val="none" w:sz="0" w:space="0" w:color="auto"/>
        <w:bottom w:val="none" w:sz="0" w:space="0" w:color="auto"/>
        <w:right w:val="none" w:sz="0" w:space="0" w:color="auto"/>
      </w:divBdr>
    </w:div>
    <w:div w:id="203451550">
      <w:bodyDiv w:val="1"/>
      <w:marLeft w:val="0"/>
      <w:marRight w:val="0"/>
      <w:marTop w:val="0"/>
      <w:marBottom w:val="0"/>
      <w:divBdr>
        <w:top w:val="none" w:sz="0" w:space="0" w:color="auto"/>
        <w:left w:val="none" w:sz="0" w:space="0" w:color="auto"/>
        <w:bottom w:val="none" w:sz="0" w:space="0" w:color="auto"/>
        <w:right w:val="none" w:sz="0" w:space="0" w:color="auto"/>
      </w:divBdr>
    </w:div>
    <w:div w:id="204173126">
      <w:bodyDiv w:val="1"/>
      <w:marLeft w:val="0"/>
      <w:marRight w:val="0"/>
      <w:marTop w:val="0"/>
      <w:marBottom w:val="0"/>
      <w:divBdr>
        <w:top w:val="none" w:sz="0" w:space="0" w:color="auto"/>
        <w:left w:val="none" w:sz="0" w:space="0" w:color="auto"/>
        <w:bottom w:val="none" w:sz="0" w:space="0" w:color="auto"/>
        <w:right w:val="none" w:sz="0" w:space="0" w:color="auto"/>
      </w:divBdr>
    </w:div>
    <w:div w:id="224413143">
      <w:bodyDiv w:val="1"/>
      <w:marLeft w:val="0"/>
      <w:marRight w:val="0"/>
      <w:marTop w:val="0"/>
      <w:marBottom w:val="0"/>
      <w:divBdr>
        <w:top w:val="none" w:sz="0" w:space="0" w:color="auto"/>
        <w:left w:val="none" w:sz="0" w:space="0" w:color="auto"/>
        <w:bottom w:val="none" w:sz="0" w:space="0" w:color="auto"/>
        <w:right w:val="none" w:sz="0" w:space="0" w:color="auto"/>
      </w:divBdr>
    </w:div>
    <w:div w:id="224723483">
      <w:bodyDiv w:val="1"/>
      <w:marLeft w:val="0"/>
      <w:marRight w:val="0"/>
      <w:marTop w:val="0"/>
      <w:marBottom w:val="0"/>
      <w:divBdr>
        <w:top w:val="none" w:sz="0" w:space="0" w:color="auto"/>
        <w:left w:val="none" w:sz="0" w:space="0" w:color="auto"/>
        <w:bottom w:val="none" w:sz="0" w:space="0" w:color="auto"/>
        <w:right w:val="none" w:sz="0" w:space="0" w:color="auto"/>
      </w:divBdr>
    </w:div>
    <w:div w:id="243616229">
      <w:bodyDiv w:val="1"/>
      <w:marLeft w:val="0"/>
      <w:marRight w:val="0"/>
      <w:marTop w:val="0"/>
      <w:marBottom w:val="0"/>
      <w:divBdr>
        <w:top w:val="none" w:sz="0" w:space="0" w:color="auto"/>
        <w:left w:val="none" w:sz="0" w:space="0" w:color="auto"/>
        <w:bottom w:val="none" w:sz="0" w:space="0" w:color="auto"/>
        <w:right w:val="none" w:sz="0" w:space="0" w:color="auto"/>
      </w:divBdr>
    </w:div>
    <w:div w:id="251937120">
      <w:bodyDiv w:val="1"/>
      <w:marLeft w:val="0"/>
      <w:marRight w:val="0"/>
      <w:marTop w:val="0"/>
      <w:marBottom w:val="0"/>
      <w:divBdr>
        <w:top w:val="none" w:sz="0" w:space="0" w:color="auto"/>
        <w:left w:val="none" w:sz="0" w:space="0" w:color="auto"/>
        <w:bottom w:val="none" w:sz="0" w:space="0" w:color="auto"/>
        <w:right w:val="none" w:sz="0" w:space="0" w:color="auto"/>
      </w:divBdr>
    </w:div>
    <w:div w:id="287703994">
      <w:bodyDiv w:val="1"/>
      <w:marLeft w:val="0"/>
      <w:marRight w:val="0"/>
      <w:marTop w:val="0"/>
      <w:marBottom w:val="0"/>
      <w:divBdr>
        <w:top w:val="none" w:sz="0" w:space="0" w:color="auto"/>
        <w:left w:val="none" w:sz="0" w:space="0" w:color="auto"/>
        <w:bottom w:val="none" w:sz="0" w:space="0" w:color="auto"/>
        <w:right w:val="none" w:sz="0" w:space="0" w:color="auto"/>
      </w:divBdr>
    </w:div>
    <w:div w:id="299002233">
      <w:bodyDiv w:val="1"/>
      <w:marLeft w:val="0"/>
      <w:marRight w:val="0"/>
      <w:marTop w:val="0"/>
      <w:marBottom w:val="0"/>
      <w:divBdr>
        <w:top w:val="none" w:sz="0" w:space="0" w:color="auto"/>
        <w:left w:val="none" w:sz="0" w:space="0" w:color="auto"/>
        <w:bottom w:val="none" w:sz="0" w:space="0" w:color="auto"/>
        <w:right w:val="none" w:sz="0" w:space="0" w:color="auto"/>
      </w:divBdr>
    </w:div>
    <w:div w:id="313606248">
      <w:bodyDiv w:val="1"/>
      <w:marLeft w:val="0"/>
      <w:marRight w:val="0"/>
      <w:marTop w:val="0"/>
      <w:marBottom w:val="0"/>
      <w:divBdr>
        <w:top w:val="none" w:sz="0" w:space="0" w:color="auto"/>
        <w:left w:val="none" w:sz="0" w:space="0" w:color="auto"/>
        <w:bottom w:val="none" w:sz="0" w:space="0" w:color="auto"/>
        <w:right w:val="none" w:sz="0" w:space="0" w:color="auto"/>
      </w:divBdr>
    </w:div>
    <w:div w:id="317345288">
      <w:bodyDiv w:val="1"/>
      <w:marLeft w:val="0"/>
      <w:marRight w:val="0"/>
      <w:marTop w:val="0"/>
      <w:marBottom w:val="0"/>
      <w:divBdr>
        <w:top w:val="none" w:sz="0" w:space="0" w:color="auto"/>
        <w:left w:val="none" w:sz="0" w:space="0" w:color="auto"/>
        <w:bottom w:val="none" w:sz="0" w:space="0" w:color="auto"/>
        <w:right w:val="none" w:sz="0" w:space="0" w:color="auto"/>
      </w:divBdr>
    </w:div>
    <w:div w:id="337007080">
      <w:bodyDiv w:val="1"/>
      <w:marLeft w:val="0"/>
      <w:marRight w:val="0"/>
      <w:marTop w:val="0"/>
      <w:marBottom w:val="0"/>
      <w:divBdr>
        <w:top w:val="none" w:sz="0" w:space="0" w:color="auto"/>
        <w:left w:val="none" w:sz="0" w:space="0" w:color="auto"/>
        <w:bottom w:val="none" w:sz="0" w:space="0" w:color="auto"/>
        <w:right w:val="none" w:sz="0" w:space="0" w:color="auto"/>
      </w:divBdr>
    </w:div>
    <w:div w:id="349138291">
      <w:bodyDiv w:val="1"/>
      <w:marLeft w:val="0"/>
      <w:marRight w:val="0"/>
      <w:marTop w:val="0"/>
      <w:marBottom w:val="0"/>
      <w:divBdr>
        <w:top w:val="none" w:sz="0" w:space="0" w:color="auto"/>
        <w:left w:val="none" w:sz="0" w:space="0" w:color="auto"/>
        <w:bottom w:val="none" w:sz="0" w:space="0" w:color="auto"/>
        <w:right w:val="none" w:sz="0" w:space="0" w:color="auto"/>
      </w:divBdr>
    </w:div>
    <w:div w:id="387415445">
      <w:bodyDiv w:val="1"/>
      <w:marLeft w:val="0"/>
      <w:marRight w:val="0"/>
      <w:marTop w:val="0"/>
      <w:marBottom w:val="0"/>
      <w:divBdr>
        <w:top w:val="none" w:sz="0" w:space="0" w:color="auto"/>
        <w:left w:val="none" w:sz="0" w:space="0" w:color="auto"/>
        <w:bottom w:val="none" w:sz="0" w:space="0" w:color="auto"/>
        <w:right w:val="none" w:sz="0" w:space="0" w:color="auto"/>
      </w:divBdr>
    </w:div>
    <w:div w:id="406344548">
      <w:bodyDiv w:val="1"/>
      <w:marLeft w:val="0"/>
      <w:marRight w:val="0"/>
      <w:marTop w:val="0"/>
      <w:marBottom w:val="0"/>
      <w:divBdr>
        <w:top w:val="none" w:sz="0" w:space="0" w:color="auto"/>
        <w:left w:val="none" w:sz="0" w:space="0" w:color="auto"/>
        <w:bottom w:val="none" w:sz="0" w:space="0" w:color="auto"/>
        <w:right w:val="none" w:sz="0" w:space="0" w:color="auto"/>
      </w:divBdr>
    </w:div>
    <w:div w:id="465664948">
      <w:bodyDiv w:val="1"/>
      <w:marLeft w:val="0"/>
      <w:marRight w:val="0"/>
      <w:marTop w:val="0"/>
      <w:marBottom w:val="0"/>
      <w:divBdr>
        <w:top w:val="none" w:sz="0" w:space="0" w:color="auto"/>
        <w:left w:val="none" w:sz="0" w:space="0" w:color="auto"/>
        <w:bottom w:val="none" w:sz="0" w:space="0" w:color="auto"/>
        <w:right w:val="none" w:sz="0" w:space="0" w:color="auto"/>
      </w:divBdr>
    </w:div>
    <w:div w:id="513492879">
      <w:bodyDiv w:val="1"/>
      <w:marLeft w:val="0"/>
      <w:marRight w:val="0"/>
      <w:marTop w:val="0"/>
      <w:marBottom w:val="0"/>
      <w:divBdr>
        <w:top w:val="none" w:sz="0" w:space="0" w:color="auto"/>
        <w:left w:val="none" w:sz="0" w:space="0" w:color="auto"/>
        <w:bottom w:val="none" w:sz="0" w:space="0" w:color="auto"/>
        <w:right w:val="none" w:sz="0" w:space="0" w:color="auto"/>
      </w:divBdr>
    </w:div>
    <w:div w:id="520704996">
      <w:bodyDiv w:val="1"/>
      <w:marLeft w:val="0"/>
      <w:marRight w:val="0"/>
      <w:marTop w:val="0"/>
      <w:marBottom w:val="0"/>
      <w:divBdr>
        <w:top w:val="none" w:sz="0" w:space="0" w:color="auto"/>
        <w:left w:val="none" w:sz="0" w:space="0" w:color="auto"/>
        <w:bottom w:val="none" w:sz="0" w:space="0" w:color="auto"/>
        <w:right w:val="none" w:sz="0" w:space="0" w:color="auto"/>
      </w:divBdr>
    </w:div>
    <w:div w:id="549682731">
      <w:bodyDiv w:val="1"/>
      <w:marLeft w:val="0"/>
      <w:marRight w:val="0"/>
      <w:marTop w:val="0"/>
      <w:marBottom w:val="0"/>
      <w:divBdr>
        <w:top w:val="none" w:sz="0" w:space="0" w:color="auto"/>
        <w:left w:val="none" w:sz="0" w:space="0" w:color="auto"/>
        <w:bottom w:val="none" w:sz="0" w:space="0" w:color="auto"/>
        <w:right w:val="none" w:sz="0" w:space="0" w:color="auto"/>
      </w:divBdr>
    </w:div>
    <w:div w:id="562301413">
      <w:bodyDiv w:val="1"/>
      <w:marLeft w:val="0"/>
      <w:marRight w:val="0"/>
      <w:marTop w:val="0"/>
      <w:marBottom w:val="0"/>
      <w:divBdr>
        <w:top w:val="none" w:sz="0" w:space="0" w:color="auto"/>
        <w:left w:val="none" w:sz="0" w:space="0" w:color="auto"/>
        <w:bottom w:val="none" w:sz="0" w:space="0" w:color="auto"/>
        <w:right w:val="none" w:sz="0" w:space="0" w:color="auto"/>
      </w:divBdr>
    </w:div>
    <w:div w:id="582646921">
      <w:bodyDiv w:val="1"/>
      <w:marLeft w:val="0"/>
      <w:marRight w:val="0"/>
      <w:marTop w:val="0"/>
      <w:marBottom w:val="0"/>
      <w:divBdr>
        <w:top w:val="none" w:sz="0" w:space="0" w:color="auto"/>
        <w:left w:val="none" w:sz="0" w:space="0" w:color="auto"/>
        <w:bottom w:val="none" w:sz="0" w:space="0" w:color="auto"/>
        <w:right w:val="none" w:sz="0" w:space="0" w:color="auto"/>
      </w:divBdr>
    </w:div>
    <w:div w:id="584147169">
      <w:bodyDiv w:val="1"/>
      <w:marLeft w:val="0"/>
      <w:marRight w:val="0"/>
      <w:marTop w:val="0"/>
      <w:marBottom w:val="0"/>
      <w:divBdr>
        <w:top w:val="none" w:sz="0" w:space="0" w:color="auto"/>
        <w:left w:val="none" w:sz="0" w:space="0" w:color="auto"/>
        <w:bottom w:val="none" w:sz="0" w:space="0" w:color="auto"/>
        <w:right w:val="none" w:sz="0" w:space="0" w:color="auto"/>
      </w:divBdr>
    </w:div>
    <w:div w:id="650406106">
      <w:bodyDiv w:val="1"/>
      <w:marLeft w:val="0"/>
      <w:marRight w:val="0"/>
      <w:marTop w:val="0"/>
      <w:marBottom w:val="0"/>
      <w:divBdr>
        <w:top w:val="none" w:sz="0" w:space="0" w:color="auto"/>
        <w:left w:val="none" w:sz="0" w:space="0" w:color="auto"/>
        <w:bottom w:val="none" w:sz="0" w:space="0" w:color="auto"/>
        <w:right w:val="none" w:sz="0" w:space="0" w:color="auto"/>
      </w:divBdr>
    </w:div>
    <w:div w:id="655455298">
      <w:bodyDiv w:val="1"/>
      <w:marLeft w:val="0"/>
      <w:marRight w:val="0"/>
      <w:marTop w:val="0"/>
      <w:marBottom w:val="0"/>
      <w:divBdr>
        <w:top w:val="none" w:sz="0" w:space="0" w:color="auto"/>
        <w:left w:val="none" w:sz="0" w:space="0" w:color="auto"/>
        <w:bottom w:val="none" w:sz="0" w:space="0" w:color="auto"/>
        <w:right w:val="none" w:sz="0" w:space="0" w:color="auto"/>
      </w:divBdr>
    </w:div>
    <w:div w:id="672224081">
      <w:bodyDiv w:val="1"/>
      <w:marLeft w:val="0"/>
      <w:marRight w:val="0"/>
      <w:marTop w:val="0"/>
      <w:marBottom w:val="0"/>
      <w:divBdr>
        <w:top w:val="none" w:sz="0" w:space="0" w:color="auto"/>
        <w:left w:val="none" w:sz="0" w:space="0" w:color="auto"/>
        <w:bottom w:val="none" w:sz="0" w:space="0" w:color="auto"/>
        <w:right w:val="none" w:sz="0" w:space="0" w:color="auto"/>
      </w:divBdr>
    </w:div>
    <w:div w:id="675033833">
      <w:bodyDiv w:val="1"/>
      <w:marLeft w:val="0"/>
      <w:marRight w:val="0"/>
      <w:marTop w:val="0"/>
      <w:marBottom w:val="0"/>
      <w:divBdr>
        <w:top w:val="none" w:sz="0" w:space="0" w:color="auto"/>
        <w:left w:val="none" w:sz="0" w:space="0" w:color="auto"/>
        <w:bottom w:val="none" w:sz="0" w:space="0" w:color="auto"/>
        <w:right w:val="none" w:sz="0" w:space="0" w:color="auto"/>
      </w:divBdr>
    </w:div>
    <w:div w:id="680087352">
      <w:bodyDiv w:val="1"/>
      <w:marLeft w:val="0"/>
      <w:marRight w:val="0"/>
      <w:marTop w:val="0"/>
      <w:marBottom w:val="0"/>
      <w:divBdr>
        <w:top w:val="none" w:sz="0" w:space="0" w:color="auto"/>
        <w:left w:val="none" w:sz="0" w:space="0" w:color="auto"/>
        <w:bottom w:val="none" w:sz="0" w:space="0" w:color="auto"/>
        <w:right w:val="none" w:sz="0" w:space="0" w:color="auto"/>
      </w:divBdr>
    </w:div>
    <w:div w:id="704213870">
      <w:bodyDiv w:val="1"/>
      <w:marLeft w:val="0"/>
      <w:marRight w:val="0"/>
      <w:marTop w:val="0"/>
      <w:marBottom w:val="0"/>
      <w:divBdr>
        <w:top w:val="none" w:sz="0" w:space="0" w:color="auto"/>
        <w:left w:val="none" w:sz="0" w:space="0" w:color="auto"/>
        <w:bottom w:val="none" w:sz="0" w:space="0" w:color="auto"/>
        <w:right w:val="none" w:sz="0" w:space="0" w:color="auto"/>
      </w:divBdr>
    </w:div>
    <w:div w:id="712735217">
      <w:bodyDiv w:val="1"/>
      <w:marLeft w:val="0"/>
      <w:marRight w:val="0"/>
      <w:marTop w:val="0"/>
      <w:marBottom w:val="0"/>
      <w:divBdr>
        <w:top w:val="none" w:sz="0" w:space="0" w:color="auto"/>
        <w:left w:val="none" w:sz="0" w:space="0" w:color="auto"/>
        <w:bottom w:val="none" w:sz="0" w:space="0" w:color="auto"/>
        <w:right w:val="none" w:sz="0" w:space="0" w:color="auto"/>
      </w:divBdr>
    </w:div>
    <w:div w:id="717433764">
      <w:bodyDiv w:val="1"/>
      <w:marLeft w:val="0"/>
      <w:marRight w:val="0"/>
      <w:marTop w:val="0"/>
      <w:marBottom w:val="0"/>
      <w:divBdr>
        <w:top w:val="none" w:sz="0" w:space="0" w:color="auto"/>
        <w:left w:val="none" w:sz="0" w:space="0" w:color="auto"/>
        <w:bottom w:val="none" w:sz="0" w:space="0" w:color="auto"/>
        <w:right w:val="none" w:sz="0" w:space="0" w:color="auto"/>
      </w:divBdr>
    </w:div>
    <w:div w:id="723874259">
      <w:bodyDiv w:val="1"/>
      <w:marLeft w:val="0"/>
      <w:marRight w:val="0"/>
      <w:marTop w:val="0"/>
      <w:marBottom w:val="0"/>
      <w:divBdr>
        <w:top w:val="none" w:sz="0" w:space="0" w:color="auto"/>
        <w:left w:val="none" w:sz="0" w:space="0" w:color="auto"/>
        <w:bottom w:val="none" w:sz="0" w:space="0" w:color="auto"/>
        <w:right w:val="none" w:sz="0" w:space="0" w:color="auto"/>
      </w:divBdr>
    </w:div>
    <w:div w:id="724371610">
      <w:bodyDiv w:val="1"/>
      <w:marLeft w:val="0"/>
      <w:marRight w:val="0"/>
      <w:marTop w:val="0"/>
      <w:marBottom w:val="0"/>
      <w:divBdr>
        <w:top w:val="none" w:sz="0" w:space="0" w:color="auto"/>
        <w:left w:val="none" w:sz="0" w:space="0" w:color="auto"/>
        <w:bottom w:val="none" w:sz="0" w:space="0" w:color="auto"/>
        <w:right w:val="none" w:sz="0" w:space="0" w:color="auto"/>
      </w:divBdr>
    </w:div>
    <w:div w:id="774132244">
      <w:bodyDiv w:val="1"/>
      <w:marLeft w:val="0"/>
      <w:marRight w:val="0"/>
      <w:marTop w:val="0"/>
      <w:marBottom w:val="0"/>
      <w:divBdr>
        <w:top w:val="none" w:sz="0" w:space="0" w:color="auto"/>
        <w:left w:val="none" w:sz="0" w:space="0" w:color="auto"/>
        <w:bottom w:val="none" w:sz="0" w:space="0" w:color="auto"/>
        <w:right w:val="none" w:sz="0" w:space="0" w:color="auto"/>
      </w:divBdr>
    </w:div>
    <w:div w:id="840779129">
      <w:bodyDiv w:val="1"/>
      <w:marLeft w:val="0"/>
      <w:marRight w:val="0"/>
      <w:marTop w:val="0"/>
      <w:marBottom w:val="0"/>
      <w:divBdr>
        <w:top w:val="none" w:sz="0" w:space="0" w:color="auto"/>
        <w:left w:val="none" w:sz="0" w:space="0" w:color="auto"/>
        <w:bottom w:val="none" w:sz="0" w:space="0" w:color="auto"/>
        <w:right w:val="none" w:sz="0" w:space="0" w:color="auto"/>
      </w:divBdr>
    </w:div>
    <w:div w:id="860629101">
      <w:bodyDiv w:val="1"/>
      <w:marLeft w:val="0"/>
      <w:marRight w:val="0"/>
      <w:marTop w:val="0"/>
      <w:marBottom w:val="0"/>
      <w:divBdr>
        <w:top w:val="none" w:sz="0" w:space="0" w:color="auto"/>
        <w:left w:val="none" w:sz="0" w:space="0" w:color="auto"/>
        <w:bottom w:val="none" w:sz="0" w:space="0" w:color="auto"/>
        <w:right w:val="none" w:sz="0" w:space="0" w:color="auto"/>
      </w:divBdr>
    </w:div>
    <w:div w:id="871307140">
      <w:bodyDiv w:val="1"/>
      <w:marLeft w:val="0"/>
      <w:marRight w:val="0"/>
      <w:marTop w:val="0"/>
      <w:marBottom w:val="0"/>
      <w:divBdr>
        <w:top w:val="none" w:sz="0" w:space="0" w:color="auto"/>
        <w:left w:val="none" w:sz="0" w:space="0" w:color="auto"/>
        <w:bottom w:val="none" w:sz="0" w:space="0" w:color="auto"/>
        <w:right w:val="none" w:sz="0" w:space="0" w:color="auto"/>
      </w:divBdr>
    </w:div>
    <w:div w:id="872230745">
      <w:bodyDiv w:val="1"/>
      <w:marLeft w:val="0"/>
      <w:marRight w:val="0"/>
      <w:marTop w:val="0"/>
      <w:marBottom w:val="0"/>
      <w:divBdr>
        <w:top w:val="none" w:sz="0" w:space="0" w:color="auto"/>
        <w:left w:val="none" w:sz="0" w:space="0" w:color="auto"/>
        <w:bottom w:val="none" w:sz="0" w:space="0" w:color="auto"/>
        <w:right w:val="none" w:sz="0" w:space="0" w:color="auto"/>
      </w:divBdr>
    </w:div>
    <w:div w:id="891499658">
      <w:bodyDiv w:val="1"/>
      <w:marLeft w:val="0"/>
      <w:marRight w:val="0"/>
      <w:marTop w:val="0"/>
      <w:marBottom w:val="0"/>
      <w:divBdr>
        <w:top w:val="none" w:sz="0" w:space="0" w:color="auto"/>
        <w:left w:val="none" w:sz="0" w:space="0" w:color="auto"/>
        <w:bottom w:val="none" w:sz="0" w:space="0" w:color="auto"/>
        <w:right w:val="none" w:sz="0" w:space="0" w:color="auto"/>
      </w:divBdr>
    </w:div>
    <w:div w:id="894118935">
      <w:bodyDiv w:val="1"/>
      <w:marLeft w:val="0"/>
      <w:marRight w:val="0"/>
      <w:marTop w:val="0"/>
      <w:marBottom w:val="0"/>
      <w:divBdr>
        <w:top w:val="none" w:sz="0" w:space="0" w:color="auto"/>
        <w:left w:val="none" w:sz="0" w:space="0" w:color="auto"/>
        <w:bottom w:val="none" w:sz="0" w:space="0" w:color="auto"/>
        <w:right w:val="none" w:sz="0" w:space="0" w:color="auto"/>
      </w:divBdr>
    </w:div>
    <w:div w:id="895242709">
      <w:bodyDiv w:val="1"/>
      <w:marLeft w:val="0"/>
      <w:marRight w:val="0"/>
      <w:marTop w:val="0"/>
      <w:marBottom w:val="0"/>
      <w:divBdr>
        <w:top w:val="none" w:sz="0" w:space="0" w:color="auto"/>
        <w:left w:val="none" w:sz="0" w:space="0" w:color="auto"/>
        <w:bottom w:val="none" w:sz="0" w:space="0" w:color="auto"/>
        <w:right w:val="none" w:sz="0" w:space="0" w:color="auto"/>
      </w:divBdr>
    </w:div>
    <w:div w:id="914243839">
      <w:bodyDiv w:val="1"/>
      <w:marLeft w:val="0"/>
      <w:marRight w:val="0"/>
      <w:marTop w:val="0"/>
      <w:marBottom w:val="0"/>
      <w:divBdr>
        <w:top w:val="none" w:sz="0" w:space="0" w:color="auto"/>
        <w:left w:val="none" w:sz="0" w:space="0" w:color="auto"/>
        <w:bottom w:val="none" w:sz="0" w:space="0" w:color="auto"/>
        <w:right w:val="none" w:sz="0" w:space="0" w:color="auto"/>
      </w:divBdr>
    </w:div>
    <w:div w:id="930746612">
      <w:bodyDiv w:val="1"/>
      <w:marLeft w:val="0"/>
      <w:marRight w:val="0"/>
      <w:marTop w:val="0"/>
      <w:marBottom w:val="0"/>
      <w:divBdr>
        <w:top w:val="none" w:sz="0" w:space="0" w:color="auto"/>
        <w:left w:val="none" w:sz="0" w:space="0" w:color="auto"/>
        <w:bottom w:val="none" w:sz="0" w:space="0" w:color="auto"/>
        <w:right w:val="none" w:sz="0" w:space="0" w:color="auto"/>
      </w:divBdr>
    </w:div>
    <w:div w:id="938103443">
      <w:bodyDiv w:val="1"/>
      <w:marLeft w:val="0"/>
      <w:marRight w:val="0"/>
      <w:marTop w:val="0"/>
      <w:marBottom w:val="0"/>
      <w:divBdr>
        <w:top w:val="none" w:sz="0" w:space="0" w:color="auto"/>
        <w:left w:val="none" w:sz="0" w:space="0" w:color="auto"/>
        <w:bottom w:val="none" w:sz="0" w:space="0" w:color="auto"/>
        <w:right w:val="none" w:sz="0" w:space="0" w:color="auto"/>
      </w:divBdr>
    </w:div>
    <w:div w:id="995306573">
      <w:bodyDiv w:val="1"/>
      <w:marLeft w:val="0"/>
      <w:marRight w:val="0"/>
      <w:marTop w:val="0"/>
      <w:marBottom w:val="0"/>
      <w:divBdr>
        <w:top w:val="none" w:sz="0" w:space="0" w:color="auto"/>
        <w:left w:val="none" w:sz="0" w:space="0" w:color="auto"/>
        <w:bottom w:val="none" w:sz="0" w:space="0" w:color="auto"/>
        <w:right w:val="none" w:sz="0" w:space="0" w:color="auto"/>
      </w:divBdr>
    </w:div>
    <w:div w:id="1011294584">
      <w:bodyDiv w:val="1"/>
      <w:marLeft w:val="0"/>
      <w:marRight w:val="0"/>
      <w:marTop w:val="0"/>
      <w:marBottom w:val="0"/>
      <w:divBdr>
        <w:top w:val="none" w:sz="0" w:space="0" w:color="auto"/>
        <w:left w:val="none" w:sz="0" w:space="0" w:color="auto"/>
        <w:bottom w:val="none" w:sz="0" w:space="0" w:color="auto"/>
        <w:right w:val="none" w:sz="0" w:space="0" w:color="auto"/>
      </w:divBdr>
    </w:div>
    <w:div w:id="1023095238">
      <w:bodyDiv w:val="1"/>
      <w:marLeft w:val="0"/>
      <w:marRight w:val="0"/>
      <w:marTop w:val="0"/>
      <w:marBottom w:val="0"/>
      <w:divBdr>
        <w:top w:val="none" w:sz="0" w:space="0" w:color="auto"/>
        <w:left w:val="none" w:sz="0" w:space="0" w:color="auto"/>
        <w:bottom w:val="none" w:sz="0" w:space="0" w:color="auto"/>
        <w:right w:val="none" w:sz="0" w:space="0" w:color="auto"/>
      </w:divBdr>
    </w:div>
    <w:div w:id="1028868032">
      <w:bodyDiv w:val="1"/>
      <w:marLeft w:val="0"/>
      <w:marRight w:val="0"/>
      <w:marTop w:val="0"/>
      <w:marBottom w:val="0"/>
      <w:divBdr>
        <w:top w:val="none" w:sz="0" w:space="0" w:color="auto"/>
        <w:left w:val="none" w:sz="0" w:space="0" w:color="auto"/>
        <w:bottom w:val="none" w:sz="0" w:space="0" w:color="auto"/>
        <w:right w:val="none" w:sz="0" w:space="0" w:color="auto"/>
      </w:divBdr>
    </w:div>
    <w:div w:id="1034037353">
      <w:bodyDiv w:val="1"/>
      <w:marLeft w:val="0"/>
      <w:marRight w:val="0"/>
      <w:marTop w:val="0"/>
      <w:marBottom w:val="0"/>
      <w:divBdr>
        <w:top w:val="none" w:sz="0" w:space="0" w:color="auto"/>
        <w:left w:val="none" w:sz="0" w:space="0" w:color="auto"/>
        <w:bottom w:val="none" w:sz="0" w:space="0" w:color="auto"/>
        <w:right w:val="none" w:sz="0" w:space="0" w:color="auto"/>
      </w:divBdr>
    </w:div>
    <w:div w:id="1060127519">
      <w:bodyDiv w:val="1"/>
      <w:marLeft w:val="0"/>
      <w:marRight w:val="0"/>
      <w:marTop w:val="0"/>
      <w:marBottom w:val="0"/>
      <w:divBdr>
        <w:top w:val="none" w:sz="0" w:space="0" w:color="auto"/>
        <w:left w:val="none" w:sz="0" w:space="0" w:color="auto"/>
        <w:bottom w:val="none" w:sz="0" w:space="0" w:color="auto"/>
        <w:right w:val="none" w:sz="0" w:space="0" w:color="auto"/>
      </w:divBdr>
    </w:div>
    <w:div w:id="1074862052">
      <w:bodyDiv w:val="1"/>
      <w:marLeft w:val="0"/>
      <w:marRight w:val="0"/>
      <w:marTop w:val="0"/>
      <w:marBottom w:val="0"/>
      <w:divBdr>
        <w:top w:val="none" w:sz="0" w:space="0" w:color="auto"/>
        <w:left w:val="none" w:sz="0" w:space="0" w:color="auto"/>
        <w:bottom w:val="none" w:sz="0" w:space="0" w:color="auto"/>
        <w:right w:val="none" w:sz="0" w:space="0" w:color="auto"/>
      </w:divBdr>
    </w:div>
    <w:div w:id="1078282082">
      <w:bodyDiv w:val="1"/>
      <w:marLeft w:val="0"/>
      <w:marRight w:val="0"/>
      <w:marTop w:val="0"/>
      <w:marBottom w:val="0"/>
      <w:divBdr>
        <w:top w:val="none" w:sz="0" w:space="0" w:color="auto"/>
        <w:left w:val="none" w:sz="0" w:space="0" w:color="auto"/>
        <w:bottom w:val="none" w:sz="0" w:space="0" w:color="auto"/>
        <w:right w:val="none" w:sz="0" w:space="0" w:color="auto"/>
      </w:divBdr>
    </w:div>
    <w:div w:id="1093162345">
      <w:bodyDiv w:val="1"/>
      <w:marLeft w:val="0"/>
      <w:marRight w:val="0"/>
      <w:marTop w:val="0"/>
      <w:marBottom w:val="0"/>
      <w:divBdr>
        <w:top w:val="none" w:sz="0" w:space="0" w:color="auto"/>
        <w:left w:val="none" w:sz="0" w:space="0" w:color="auto"/>
        <w:bottom w:val="none" w:sz="0" w:space="0" w:color="auto"/>
        <w:right w:val="none" w:sz="0" w:space="0" w:color="auto"/>
      </w:divBdr>
    </w:div>
    <w:div w:id="1118723676">
      <w:bodyDiv w:val="1"/>
      <w:marLeft w:val="0"/>
      <w:marRight w:val="0"/>
      <w:marTop w:val="0"/>
      <w:marBottom w:val="0"/>
      <w:divBdr>
        <w:top w:val="none" w:sz="0" w:space="0" w:color="auto"/>
        <w:left w:val="none" w:sz="0" w:space="0" w:color="auto"/>
        <w:bottom w:val="none" w:sz="0" w:space="0" w:color="auto"/>
        <w:right w:val="none" w:sz="0" w:space="0" w:color="auto"/>
      </w:divBdr>
    </w:div>
    <w:div w:id="1135176763">
      <w:bodyDiv w:val="1"/>
      <w:marLeft w:val="0"/>
      <w:marRight w:val="0"/>
      <w:marTop w:val="0"/>
      <w:marBottom w:val="0"/>
      <w:divBdr>
        <w:top w:val="none" w:sz="0" w:space="0" w:color="auto"/>
        <w:left w:val="none" w:sz="0" w:space="0" w:color="auto"/>
        <w:bottom w:val="none" w:sz="0" w:space="0" w:color="auto"/>
        <w:right w:val="none" w:sz="0" w:space="0" w:color="auto"/>
      </w:divBdr>
    </w:div>
    <w:div w:id="1140541567">
      <w:bodyDiv w:val="1"/>
      <w:marLeft w:val="0"/>
      <w:marRight w:val="0"/>
      <w:marTop w:val="0"/>
      <w:marBottom w:val="0"/>
      <w:divBdr>
        <w:top w:val="none" w:sz="0" w:space="0" w:color="auto"/>
        <w:left w:val="none" w:sz="0" w:space="0" w:color="auto"/>
        <w:bottom w:val="none" w:sz="0" w:space="0" w:color="auto"/>
        <w:right w:val="none" w:sz="0" w:space="0" w:color="auto"/>
      </w:divBdr>
    </w:div>
    <w:div w:id="1142771495">
      <w:bodyDiv w:val="1"/>
      <w:marLeft w:val="0"/>
      <w:marRight w:val="0"/>
      <w:marTop w:val="0"/>
      <w:marBottom w:val="0"/>
      <w:divBdr>
        <w:top w:val="none" w:sz="0" w:space="0" w:color="auto"/>
        <w:left w:val="none" w:sz="0" w:space="0" w:color="auto"/>
        <w:bottom w:val="none" w:sz="0" w:space="0" w:color="auto"/>
        <w:right w:val="none" w:sz="0" w:space="0" w:color="auto"/>
      </w:divBdr>
    </w:div>
    <w:div w:id="1144587377">
      <w:bodyDiv w:val="1"/>
      <w:marLeft w:val="0"/>
      <w:marRight w:val="0"/>
      <w:marTop w:val="0"/>
      <w:marBottom w:val="0"/>
      <w:divBdr>
        <w:top w:val="none" w:sz="0" w:space="0" w:color="auto"/>
        <w:left w:val="none" w:sz="0" w:space="0" w:color="auto"/>
        <w:bottom w:val="none" w:sz="0" w:space="0" w:color="auto"/>
        <w:right w:val="none" w:sz="0" w:space="0" w:color="auto"/>
      </w:divBdr>
    </w:div>
    <w:div w:id="1172179753">
      <w:bodyDiv w:val="1"/>
      <w:marLeft w:val="0"/>
      <w:marRight w:val="0"/>
      <w:marTop w:val="0"/>
      <w:marBottom w:val="0"/>
      <w:divBdr>
        <w:top w:val="none" w:sz="0" w:space="0" w:color="auto"/>
        <w:left w:val="none" w:sz="0" w:space="0" w:color="auto"/>
        <w:bottom w:val="none" w:sz="0" w:space="0" w:color="auto"/>
        <w:right w:val="none" w:sz="0" w:space="0" w:color="auto"/>
      </w:divBdr>
    </w:div>
    <w:div w:id="1195577887">
      <w:bodyDiv w:val="1"/>
      <w:marLeft w:val="0"/>
      <w:marRight w:val="0"/>
      <w:marTop w:val="0"/>
      <w:marBottom w:val="0"/>
      <w:divBdr>
        <w:top w:val="none" w:sz="0" w:space="0" w:color="auto"/>
        <w:left w:val="none" w:sz="0" w:space="0" w:color="auto"/>
        <w:bottom w:val="none" w:sz="0" w:space="0" w:color="auto"/>
        <w:right w:val="none" w:sz="0" w:space="0" w:color="auto"/>
      </w:divBdr>
    </w:div>
    <w:div w:id="1207642243">
      <w:bodyDiv w:val="1"/>
      <w:marLeft w:val="0"/>
      <w:marRight w:val="0"/>
      <w:marTop w:val="0"/>
      <w:marBottom w:val="0"/>
      <w:divBdr>
        <w:top w:val="none" w:sz="0" w:space="0" w:color="auto"/>
        <w:left w:val="none" w:sz="0" w:space="0" w:color="auto"/>
        <w:bottom w:val="none" w:sz="0" w:space="0" w:color="auto"/>
        <w:right w:val="none" w:sz="0" w:space="0" w:color="auto"/>
      </w:divBdr>
    </w:div>
    <w:div w:id="1212110866">
      <w:bodyDiv w:val="1"/>
      <w:marLeft w:val="0"/>
      <w:marRight w:val="0"/>
      <w:marTop w:val="0"/>
      <w:marBottom w:val="0"/>
      <w:divBdr>
        <w:top w:val="none" w:sz="0" w:space="0" w:color="auto"/>
        <w:left w:val="none" w:sz="0" w:space="0" w:color="auto"/>
        <w:bottom w:val="none" w:sz="0" w:space="0" w:color="auto"/>
        <w:right w:val="none" w:sz="0" w:space="0" w:color="auto"/>
      </w:divBdr>
    </w:div>
    <w:div w:id="1213738100">
      <w:bodyDiv w:val="1"/>
      <w:marLeft w:val="0"/>
      <w:marRight w:val="0"/>
      <w:marTop w:val="0"/>
      <w:marBottom w:val="0"/>
      <w:divBdr>
        <w:top w:val="none" w:sz="0" w:space="0" w:color="auto"/>
        <w:left w:val="none" w:sz="0" w:space="0" w:color="auto"/>
        <w:bottom w:val="none" w:sz="0" w:space="0" w:color="auto"/>
        <w:right w:val="none" w:sz="0" w:space="0" w:color="auto"/>
      </w:divBdr>
    </w:div>
    <w:div w:id="1221138645">
      <w:bodyDiv w:val="1"/>
      <w:marLeft w:val="0"/>
      <w:marRight w:val="0"/>
      <w:marTop w:val="0"/>
      <w:marBottom w:val="0"/>
      <w:divBdr>
        <w:top w:val="none" w:sz="0" w:space="0" w:color="auto"/>
        <w:left w:val="none" w:sz="0" w:space="0" w:color="auto"/>
        <w:bottom w:val="none" w:sz="0" w:space="0" w:color="auto"/>
        <w:right w:val="none" w:sz="0" w:space="0" w:color="auto"/>
      </w:divBdr>
    </w:div>
    <w:div w:id="1239244757">
      <w:bodyDiv w:val="1"/>
      <w:marLeft w:val="0"/>
      <w:marRight w:val="0"/>
      <w:marTop w:val="0"/>
      <w:marBottom w:val="0"/>
      <w:divBdr>
        <w:top w:val="none" w:sz="0" w:space="0" w:color="auto"/>
        <w:left w:val="none" w:sz="0" w:space="0" w:color="auto"/>
        <w:bottom w:val="none" w:sz="0" w:space="0" w:color="auto"/>
        <w:right w:val="none" w:sz="0" w:space="0" w:color="auto"/>
      </w:divBdr>
    </w:div>
    <w:div w:id="1247836705">
      <w:bodyDiv w:val="1"/>
      <w:marLeft w:val="0"/>
      <w:marRight w:val="0"/>
      <w:marTop w:val="0"/>
      <w:marBottom w:val="0"/>
      <w:divBdr>
        <w:top w:val="none" w:sz="0" w:space="0" w:color="auto"/>
        <w:left w:val="none" w:sz="0" w:space="0" w:color="auto"/>
        <w:bottom w:val="none" w:sz="0" w:space="0" w:color="auto"/>
        <w:right w:val="none" w:sz="0" w:space="0" w:color="auto"/>
      </w:divBdr>
    </w:div>
    <w:div w:id="1266496471">
      <w:bodyDiv w:val="1"/>
      <w:marLeft w:val="0"/>
      <w:marRight w:val="0"/>
      <w:marTop w:val="0"/>
      <w:marBottom w:val="0"/>
      <w:divBdr>
        <w:top w:val="none" w:sz="0" w:space="0" w:color="auto"/>
        <w:left w:val="none" w:sz="0" w:space="0" w:color="auto"/>
        <w:bottom w:val="none" w:sz="0" w:space="0" w:color="auto"/>
        <w:right w:val="none" w:sz="0" w:space="0" w:color="auto"/>
      </w:divBdr>
    </w:div>
    <w:div w:id="1291209864">
      <w:bodyDiv w:val="1"/>
      <w:marLeft w:val="0"/>
      <w:marRight w:val="0"/>
      <w:marTop w:val="0"/>
      <w:marBottom w:val="0"/>
      <w:divBdr>
        <w:top w:val="none" w:sz="0" w:space="0" w:color="auto"/>
        <w:left w:val="none" w:sz="0" w:space="0" w:color="auto"/>
        <w:bottom w:val="none" w:sz="0" w:space="0" w:color="auto"/>
        <w:right w:val="none" w:sz="0" w:space="0" w:color="auto"/>
      </w:divBdr>
    </w:div>
    <w:div w:id="1322466999">
      <w:bodyDiv w:val="1"/>
      <w:marLeft w:val="0"/>
      <w:marRight w:val="0"/>
      <w:marTop w:val="0"/>
      <w:marBottom w:val="0"/>
      <w:divBdr>
        <w:top w:val="none" w:sz="0" w:space="0" w:color="auto"/>
        <w:left w:val="none" w:sz="0" w:space="0" w:color="auto"/>
        <w:bottom w:val="none" w:sz="0" w:space="0" w:color="auto"/>
        <w:right w:val="none" w:sz="0" w:space="0" w:color="auto"/>
      </w:divBdr>
    </w:div>
    <w:div w:id="1323965222">
      <w:bodyDiv w:val="1"/>
      <w:marLeft w:val="0"/>
      <w:marRight w:val="0"/>
      <w:marTop w:val="0"/>
      <w:marBottom w:val="0"/>
      <w:divBdr>
        <w:top w:val="none" w:sz="0" w:space="0" w:color="auto"/>
        <w:left w:val="none" w:sz="0" w:space="0" w:color="auto"/>
        <w:bottom w:val="none" w:sz="0" w:space="0" w:color="auto"/>
        <w:right w:val="none" w:sz="0" w:space="0" w:color="auto"/>
      </w:divBdr>
    </w:div>
    <w:div w:id="1327321435">
      <w:bodyDiv w:val="1"/>
      <w:marLeft w:val="0"/>
      <w:marRight w:val="0"/>
      <w:marTop w:val="0"/>
      <w:marBottom w:val="0"/>
      <w:divBdr>
        <w:top w:val="none" w:sz="0" w:space="0" w:color="auto"/>
        <w:left w:val="none" w:sz="0" w:space="0" w:color="auto"/>
        <w:bottom w:val="none" w:sz="0" w:space="0" w:color="auto"/>
        <w:right w:val="none" w:sz="0" w:space="0" w:color="auto"/>
      </w:divBdr>
      <w:divsChild>
        <w:div w:id="1932078766">
          <w:marLeft w:val="0"/>
          <w:marRight w:val="0"/>
          <w:marTop w:val="0"/>
          <w:marBottom w:val="0"/>
          <w:divBdr>
            <w:top w:val="none" w:sz="0" w:space="0" w:color="auto"/>
            <w:left w:val="none" w:sz="0" w:space="0" w:color="auto"/>
            <w:bottom w:val="none" w:sz="0" w:space="0" w:color="auto"/>
            <w:right w:val="none" w:sz="0" w:space="0" w:color="auto"/>
          </w:divBdr>
          <w:divsChild>
            <w:div w:id="1256086043">
              <w:marLeft w:val="0"/>
              <w:marRight w:val="0"/>
              <w:marTop w:val="0"/>
              <w:marBottom w:val="0"/>
              <w:divBdr>
                <w:top w:val="none" w:sz="0" w:space="0" w:color="auto"/>
                <w:left w:val="none" w:sz="0" w:space="0" w:color="auto"/>
                <w:bottom w:val="none" w:sz="0" w:space="0" w:color="auto"/>
                <w:right w:val="none" w:sz="0" w:space="0" w:color="auto"/>
              </w:divBdr>
              <w:divsChild>
                <w:div w:id="13109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11227">
      <w:bodyDiv w:val="1"/>
      <w:marLeft w:val="0"/>
      <w:marRight w:val="0"/>
      <w:marTop w:val="0"/>
      <w:marBottom w:val="0"/>
      <w:divBdr>
        <w:top w:val="none" w:sz="0" w:space="0" w:color="auto"/>
        <w:left w:val="none" w:sz="0" w:space="0" w:color="auto"/>
        <w:bottom w:val="none" w:sz="0" w:space="0" w:color="auto"/>
        <w:right w:val="none" w:sz="0" w:space="0" w:color="auto"/>
      </w:divBdr>
    </w:div>
    <w:div w:id="1356925906">
      <w:bodyDiv w:val="1"/>
      <w:marLeft w:val="0"/>
      <w:marRight w:val="0"/>
      <w:marTop w:val="0"/>
      <w:marBottom w:val="0"/>
      <w:divBdr>
        <w:top w:val="none" w:sz="0" w:space="0" w:color="auto"/>
        <w:left w:val="none" w:sz="0" w:space="0" w:color="auto"/>
        <w:bottom w:val="none" w:sz="0" w:space="0" w:color="auto"/>
        <w:right w:val="none" w:sz="0" w:space="0" w:color="auto"/>
      </w:divBdr>
    </w:div>
    <w:div w:id="1357853377">
      <w:bodyDiv w:val="1"/>
      <w:marLeft w:val="0"/>
      <w:marRight w:val="0"/>
      <w:marTop w:val="0"/>
      <w:marBottom w:val="0"/>
      <w:divBdr>
        <w:top w:val="none" w:sz="0" w:space="0" w:color="auto"/>
        <w:left w:val="none" w:sz="0" w:space="0" w:color="auto"/>
        <w:bottom w:val="none" w:sz="0" w:space="0" w:color="auto"/>
        <w:right w:val="none" w:sz="0" w:space="0" w:color="auto"/>
      </w:divBdr>
    </w:div>
    <w:div w:id="1360080609">
      <w:bodyDiv w:val="1"/>
      <w:marLeft w:val="0"/>
      <w:marRight w:val="0"/>
      <w:marTop w:val="0"/>
      <w:marBottom w:val="0"/>
      <w:divBdr>
        <w:top w:val="none" w:sz="0" w:space="0" w:color="auto"/>
        <w:left w:val="none" w:sz="0" w:space="0" w:color="auto"/>
        <w:bottom w:val="none" w:sz="0" w:space="0" w:color="auto"/>
        <w:right w:val="none" w:sz="0" w:space="0" w:color="auto"/>
      </w:divBdr>
    </w:div>
    <w:div w:id="1378119901">
      <w:bodyDiv w:val="1"/>
      <w:marLeft w:val="0"/>
      <w:marRight w:val="0"/>
      <w:marTop w:val="0"/>
      <w:marBottom w:val="0"/>
      <w:divBdr>
        <w:top w:val="none" w:sz="0" w:space="0" w:color="auto"/>
        <w:left w:val="none" w:sz="0" w:space="0" w:color="auto"/>
        <w:bottom w:val="none" w:sz="0" w:space="0" w:color="auto"/>
        <w:right w:val="none" w:sz="0" w:space="0" w:color="auto"/>
      </w:divBdr>
    </w:div>
    <w:div w:id="1383945892">
      <w:bodyDiv w:val="1"/>
      <w:marLeft w:val="0"/>
      <w:marRight w:val="0"/>
      <w:marTop w:val="0"/>
      <w:marBottom w:val="0"/>
      <w:divBdr>
        <w:top w:val="none" w:sz="0" w:space="0" w:color="auto"/>
        <w:left w:val="none" w:sz="0" w:space="0" w:color="auto"/>
        <w:bottom w:val="none" w:sz="0" w:space="0" w:color="auto"/>
        <w:right w:val="none" w:sz="0" w:space="0" w:color="auto"/>
      </w:divBdr>
    </w:div>
    <w:div w:id="1416129394">
      <w:bodyDiv w:val="1"/>
      <w:marLeft w:val="0"/>
      <w:marRight w:val="0"/>
      <w:marTop w:val="0"/>
      <w:marBottom w:val="0"/>
      <w:divBdr>
        <w:top w:val="none" w:sz="0" w:space="0" w:color="auto"/>
        <w:left w:val="none" w:sz="0" w:space="0" w:color="auto"/>
        <w:bottom w:val="none" w:sz="0" w:space="0" w:color="auto"/>
        <w:right w:val="none" w:sz="0" w:space="0" w:color="auto"/>
      </w:divBdr>
    </w:div>
    <w:div w:id="1421485067">
      <w:bodyDiv w:val="1"/>
      <w:marLeft w:val="0"/>
      <w:marRight w:val="0"/>
      <w:marTop w:val="0"/>
      <w:marBottom w:val="0"/>
      <w:divBdr>
        <w:top w:val="none" w:sz="0" w:space="0" w:color="auto"/>
        <w:left w:val="none" w:sz="0" w:space="0" w:color="auto"/>
        <w:bottom w:val="none" w:sz="0" w:space="0" w:color="auto"/>
        <w:right w:val="none" w:sz="0" w:space="0" w:color="auto"/>
      </w:divBdr>
    </w:div>
    <w:div w:id="1421678213">
      <w:bodyDiv w:val="1"/>
      <w:marLeft w:val="0"/>
      <w:marRight w:val="0"/>
      <w:marTop w:val="0"/>
      <w:marBottom w:val="0"/>
      <w:divBdr>
        <w:top w:val="none" w:sz="0" w:space="0" w:color="auto"/>
        <w:left w:val="none" w:sz="0" w:space="0" w:color="auto"/>
        <w:bottom w:val="none" w:sz="0" w:space="0" w:color="auto"/>
        <w:right w:val="none" w:sz="0" w:space="0" w:color="auto"/>
      </w:divBdr>
    </w:div>
    <w:div w:id="1422263742">
      <w:bodyDiv w:val="1"/>
      <w:marLeft w:val="0"/>
      <w:marRight w:val="0"/>
      <w:marTop w:val="0"/>
      <w:marBottom w:val="0"/>
      <w:divBdr>
        <w:top w:val="none" w:sz="0" w:space="0" w:color="auto"/>
        <w:left w:val="none" w:sz="0" w:space="0" w:color="auto"/>
        <w:bottom w:val="none" w:sz="0" w:space="0" w:color="auto"/>
        <w:right w:val="none" w:sz="0" w:space="0" w:color="auto"/>
      </w:divBdr>
    </w:div>
    <w:div w:id="1436096431">
      <w:bodyDiv w:val="1"/>
      <w:marLeft w:val="0"/>
      <w:marRight w:val="0"/>
      <w:marTop w:val="0"/>
      <w:marBottom w:val="0"/>
      <w:divBdr>
        <w:top w:val="none" w:sz="0" w:space="0" w:color="auto"/>
        <w:left w:val="none" w:sz="0" w:space="0" w:color="auto"/>
        <w:bottom w:val="none" w:sz="0" w:space="0" w:color="auto"/>
        <w:right w:val="none" w:sz="0" w:space="0" w:color="auto"/>
      </w:divBdr>
    </w:div>
    <w:div w:id="1467040674">
      <w:bodyDiv w:val="1"/>
      <w:marLeft w:val="0"/>
      <w:marRight w:val="0"/>
      <w:marTop w:val="0"/>
      <w:marBottom w:val="0"/>
      <w:divBdr>
        <w:top w:val="none" w:sz="0" w:space="0" w:color="auto"/>
        <w:left w:val="none" w:sz="0" w:space="0" w:color="auto"/>
        <w:bottom w:val="none" w:sz="0" w:space="0" w:color="auto"/>
        <w:right w:val="none" w:sz="0" w:space="0" w:color="auto"/>
      </w:divBdr>
    </w:div>
    <w:div w:id="1468352504">
      <w:bodyDiv w:val="1"/>
      <w:marLeft w:val="0"/>
      <w:marRight w:val="0"/>
      <w:marTop w:val="0"/>
      <w:marBottom w:val="0"/>
      <w:divBdr>
        <w:top w:val="none" w:sz="0" w:space="0" w:color="auto"/>
        <w:left w:val="none" w:sz="0" w:space="0" w:color="auto"/>
        <w:bottom w:val="none" w:sz="0" w:space="0" w:color="auto"/>
        <w:right w:val="none" w:sz="0" w:space="0" w:color="auto"/>
      </w:divBdr>
    </w:div>
    <w:div w:id="1525829319">
      <w:bodyDiv w:val="1"/>
      <w:marLeft w:val="0"/>
      <w:marRight w:val="0"/>
      <w:marTop w:val="0"/>
      <w:marBottom w:val="0"/>
      <w:divBdr>
        <w:top w:val="none" w:sz="0" w:space="0" w:color="auto"/>
        <w:left w:val="none" w:sz="0" w:space="0" w:color="auto"/>
        <w:bottom w:val="none" w:sz="0" w:space="0" w:color="auto"/>
        <w:right w:val="none" w:sz="0" w:space="0" w:color="auto"/>
      </w:divBdr>
    </w:div>
    <w:div w:id="1548568834">
      <w:bodyDiv w:val="1"/>
      <w:marLeft w:val="0"/>
      <w:marRight w:val="0"/>
      <w:marTop w:val="0"/>
      <w:marBottom w:val="0"/>
      <w:divBdr>
        <w:top w:val="none" w:sz="0" w:space="0" w:color="auto"/>
        <w:left w:val="none" w:sz="0" w:space="0" w:color="auto"/>
        <w:bottom w:val="none" w:sz="0" w:space="0" w:color="auto"/>
        <w:right w:val="none" w:sz="0" w:space="0" w:color="auto"/>
      </w:divBdr>
    </w:div>
    <w:div w:id="1548642859">
      <w:bodyDiv w:val="1"/>
      <w:marLeft w:val="0"/>
      <w:marRight w:val="0"/>
      <w:marTop w:val="0"/>
      <w:marBottom w:val="0"/>
      <w:divBdr>
        <w:top w:val="none" w:sz="0" w:space="0" w:color="auto"/>
        <w:left w:val="none" w:sz="0" w:space="0" w:color="auto"/>
        <w:bottom w:val="none" w:sz="0" w:space="0" w:color="auto"/>
        <w:right w:val="none" w:sz="0" w:space="0" w:color="auto"/>
      </w:divBdr>
    </w:div>
    <w:div w:id="1562444174">
      <w:bodyDiv w:val="1"/>
      <w:marLeft w:val="0"/>
      <w:marRight w:val="0"/>
      <w:marTop w:val="0"/>
      <w:marBottom w:val="0"/>
      <w:divBdr>
        <w:top w:val="none" w:sz="0" w:space="0" w:color="auto"/>
        <w:left w:val="none" w:sz="0" w:space="0" w:color="auto"/>
        <w:bottom w:val="none" w:sz="0" w:space="0" w:color="auto"/>
        <w:right w:val="none" w:sz="0" w:space="0" w:color="auto"/>
      </w:divBdr>
    </w:div>
    <w:div w:id="1569731471">
      <w:bodyDiv w:val="1"/>
      <w:marLeft w:val="0"/>
      <w:marRight w:val="0"/>
      <w:marTop w:val="0"/>
      <w:marBottom w:val="0"/>
      <w:divBdr>
        <w:top w:val="none" w:sz="0" w:space="0" w:color="auto"/>
        <w:left w:val="none" w:sz="0" w:space="0" w:color="auto"/>
        <w:bottom w:val="none" w:sz="0" w:space="0" w:color="auto"/>
        <w:right w:val="none" w:sz="0" w:space="0" w:color="auto"/>
      </w:divBdr>
    </w:div>
    <w:div w:id="1576863669">
      <w:bodyDiv w:val="1"/>
      <w:marLeft w:val="0"/>
      <w:marRight w:val="0"/>
      <w:marTop w:val="0"/>
      <w:marBottom w:val="0"/>
      <w:divBdr>
        <w:top w:val="none" w:sz="0" w:space="0" w:color="auto"/>
        <w:left w:val="none" w:sz="0" w:space="0" w:color="auto"/>
        <w:bottom w:val="none" w:sz="0" w:space="0" w:color="auto"/>
        <w:right w:val="none" w:sz="0" w:space="0" w:color="auto"/>
      </w:divBdr>
    </w:div>
    <w:div w:id="1588078626">
      <w:bodyDiv w:val="1"/>
      <w:marLeft w:val="0"/>
      <w:marRight w:val="0"/>
      <w:marTop w:val="0"/>
      <w:marBottom w:val="0"/>
      <w:divBdr>
        <w:top w:val="none" w:sz="0" w:space="0" w:color="auto"/>
        <w:left w:val="none" w:sz="0" w:space="0" w:color="auto"/>
        <w:bottom w:val="none" w:sz="0" w:space="0" w:color="auto"/>
        <w:right w:val="none" w:sz="0" w:space="0" w:color="auto"/>
      </w:divBdr>
    </w:div>
    <w:div w:id="1594164297">
      <w:bodyDiv w:val="1"/>
      <w:marLeft w:val="0"/>
      <w:marRight w:val="0"/>
      <w:marTop w:val="0"/>
      <w:marBottom w:val="0"/>
      <w:divBdr>
        <w:top w:val="none" w:sz="0" w:space="0" w:color="auto"/>
        <w:left w:val="none" w:sz="0" w:space="0" w:color="auto"/>
        <w:bottom w:val="none" w:sz="0" w:space="0" w:color="auto"/>
        <w:right w:val="none" w:sz="0" w:space="0" w:color="auto"/>
      </w:divBdr>
    </w:div>
    <w:div w:id="1609659958">
      <w:bodyDiv w:val="1"/>
      <w:marLeft w:val="0"/>
      <w:marRight w:val="0"/>
      <w:marTop w:val="0"/>
      <w:marBottom w:val="0"/>
      <w:divBdr>
        <w:top w:val="none" w:sz="0" w:space="0" w:color="auto"/>
        <w:left w:val="none" w:sz="0" w:space="0" w:color="auto"/>
        <w:bottom w:val="none" w:sz="0" w:space="0" w:color="auto"/>
        <w:right w:val="none" w:sz="0" w:space="0" w:color="auto"/>
      </w:divBdr>
    </w:div>
    <w:div w:id="1610315693">
      <w:bodyDiv w:val="1"/>
      <w:marLeft w:val="0"/>
      <w:marRight w:val="0"/>
      <w:marTop w:val="0"/>
      <w:marBottom w:val="0"/>
      <w:divBdr>
        <w:top w:val="none" w:sz="0" w:space="0" w:color="auto"/>
        <w:left w:val="none" w:sz="0" w:space="0" w:color="auto"/>
        <w:bottom w:val="none" w:sz="0" w:space="0" w:color="auto"/>
        <w:right w:val="none" w:sz="0" w:space="0" w:color="auto"/>
      </w:divBdr>
    </w:div>
    <w:div w:id="1611626587">
      <w:bodyDiv w:val="1"/>
      <w:marLeft w:val="0"/>
      <w:marRight w:val="0"/>
      <w:marTop w:val="0"/>
      <w:marBottom w:val="0"/>
      <w:divBdr>
        <w:top w:val="none" w:sz="0" w:space="0" w:color="auto"/>
        <w:left w:val="none" w:sz="0" w:space="0" w:color="auto"/>
        <w:bottom w:val="none" w:sz="0" w:space="0" w:color="auto"/>
        <w:right w:val="none" w:sz="0" w:space="0" w:color="auto"/>
      </w:divBdr>
    </w:div>
    <w:div w:id="1625649017">
      <w:bodyDiv w:val="1"/>
      <w:marLeft w:val="0"/>
      <w:marRight w:val="0"/>
      <w:marTop w:val="0"/>
      <w:marBottom w:val="0"/>
      <w:divBdr>
        <w:top w:val="none" w:sz="0" w:space="0" w:color="auto"/>
        <w:left w:val="none" w:sz="0" w:space="0" w:color="auto"/>
        <w:bottom w:val="none" w:sz="0" w:space="0" w:color="auto"/>
        <w:right w:val="none" w:sz="0" w:space="0" w:color="auto"/>
      </w:divBdr>
    </w:div>
    <w:div w:id="1625965219">
      <w:bodyDiv w:val="1"/>
      <w:marLeft w:val="0"/>
      <w:marRight w:val="0"/>
      <w:marTop w:val="0"/>
      <w:marBottom w:val="0"/>
      <w:divBdr>
        <w:top w:val="none" w:sz="0" w:space="0" w:color="auto"/>
        <w:left w:val="none" w:sz="0" w:space="0" w:color="auto"/>
        <w:bottom w:val="none" w:sz="0" w:space="0" w:color="auto"/>
        <w:right w:val="none" w:sz="0" w:space="0" w:color="auto"/>
      </w:divBdr>
    </w:div>
    <w:div w:id="1634751348">
      <w:bodyDiv w:val="1"/>
      <w:marLeft w:val="0"/>
      <w:marRight w:val="0"/>
      <w:marTop w:val="0"/>
      <w:marBottom w:val="0"/>
      <w:divBdr>
        <w:top w:val="none" w:sz="0" w:space="0" w:color="auto"/>
        <w:left w:val="none" w:sz="0" w:space="0" w:color="auto"/>
        <w:bottom w:val="none" w:sz="0" w:space="0" w:color="auto"/>
        <w:right w:val="none" w:sz="0" w:space="0" w:color="auto"/>
      </w:divBdr>
    </w:div>
    <w:div w:id="1650938152">
      <w:bodyDiv w:val="1"/>
      <w:marLeft w:val="0"/>
      <w:marRight w:val="0"/>
      <w:marTop w:val="0"/>
      <w:marBottom w:val="0"/>
      <w:divBdr>
        <w:top w:val="none" w:sz="0" w:space="0" w:color="auto"/>
        <w:left w:val="none" w:sz="0" w:space="0" w:color="auto"/>
        <w:bottom w:val="none" w:sz="0" w:space="0" w:color="auto"/>
        <w:right w:val="none" w:sz="0" w:space="0" w:color="auto"/>
      </w:divBdr>
    </w:div>
    <w:div w:id="1659458525">
      <w:bodyDiv w:val="1"/>
      <w:marLeft w:val="0"/>
      <w:marRight w:val="0"/>
      <w:marTop w:val="0"/>
      <w:marBottom w:val="0"/>
      <w:divBdr>
        <w:top w:val="none" w:sz="0" w:space="0" w:color="auto"/>
        <w:left w:val="none" w:sz="0" w:space="0" w:color="auto"/>
        <w:bottom w:val="none" w:sz="0" w:space="0" w:color="auto"/>
        <w:right w:val="none" w:sz="0" w:space="0" w:color="auto"/>
      </w:divBdr>
    </w:div>
    <w:div w:id="1667589407">
      <w:bodyDiv w:val="1"/>
      <w:marLeft w:val="0"/>
      <w:marRight w:val="0"/>
      <w:marTop w:val="0"/>
      <w:marBottom w:val="0"/>
      <w:divBdr>
        <w:top w:val="none" w:sz="0" w:space="0" w:color="auto"/>
        <w:left w:val="none" w:sz="0" w:space="0" w:color="auto"/>
        <w:bottom w:val="none" w:sz="0" w:space="0" w:color="auto"/>
        <w:right w:val="none" w:sz="0" w:space="0" w:color="auto"/>
      </w:divBdr>
    </w:div>
    <w:div w:id="1668940671">
      <w:bodyDiv w:val="1"/>
      <w:marLeft w:val="0"/>
      <w:marRight w:val="0"/>
      <w:marTop w:val="0"/>
      <w:marBottom w:val="0"/>
      <w:divBdr>
        <w:top w:val="none" w:sz="0" w:space="0" w:color="auto"/>
        <w:left w:val="none" w:sz="0" w:space="0" w:color="auto"/>
        <w:bottom w:val="none" w:sz="0" w:space="0" w:color="auto"/>
        <w:right w:val="none" w:sz="0" w:space="0" w:color="auto"/>
      </w:divBdr>
    </w:div>
    <w:div w:id="1684165735">
      <w:bodyDiv w:val="1"/>
      <w:marLeft w:val="0"/>
      <w:marRight w:val="0"/>
      <w:marTop w:val="0"/>
      <w:marBottom w:val="0"/>
      <w:divBdr>
        <w:top w:val="none" w:sz="0" w:space="0" w:color="auto"/>
        <w:left w:val="none" w:sz="0" w:space="0" w:color="auto"/>
        <w:bottom w:val="none" w:sz="0" w:space="0" w:color="auto"/>
        <w:right w:val="none" w:sz="0" w:space="0" w:color="auto"/>
      </w:divBdr>
    </w:div>
    <w:div w:id="1688676923">
      <w:bodyDiv w:val="1"/>
      <w:marLeft w:val="0"/>
      <w:marRight w:val="0"/>
      <w:marTop w:val="0"/>
      <w:marBottom w:val="0"/>
      <w:divBdr>
        <w:top w:val="none" w:sz="0" w:space="0" w:color="auto"/>
        <w:left w:val="none" w:sz="0" w:space="0" w:color="auto"/>
        <w:bottom w:val="none" w:sz="0" w:space="0" w:color="auto"/>
        <w:right w:val="none" w:sz="0" w:space="0" w:color="auto"/>
      </w:divBdr>
    </w:div>
    <w:div w:id="1693995828">
      <w:bodyDiv w:val="1"/>
      <w:marLeft w:val="0"/>
      <w:marRight w:val="0"/>
      <w:marTop w:val="0"/>
      <w:marBottom w:val="0"/>
      <w:divBdr>
        <w:top w:val="none" w:sz="0" w:space="0" w:color="auto"/>
        <w:left w:val="none" w:sz="0" w:space="0" w:color="auto"/>
        <w:bottom w:val="none" w:sz="0" w:space="0" w:color="auto"/>
        <w:right w:val="none" w:sz="0" w:space="0" w:color="auto"/>
      </w:divBdr>
    </w:div>
    <w:div w:id="1726373055">
      <w:bodyDiv w:val="1"/>
      <w:marLeft w:val="0"/>
      <w:marRight w:val="0"/>
      <w:marTop w:val="0"/>
      <w:marBottom w:val="0"/>
      <w:divBdr>
        <w:top w:val="none" w:sz="0" w:space="0" w:color="auto"/>
        <w:left w:val="none" w:sz="0" w:space="0" w:color="auto"/>
        <w:bottom w:val="none" w:sz="0" w:space="0" w:color="auto"/>
        <w:right w:val="none" w:sz="0" w:space="0" w:color="auto"/>
      </w:divBdr>
    </w:div>
    <w:div w:id="1726752350">
      <w:bodyDiv w:val="1"/>
      <w:marLeft w:val="0"/>
      <w:marRight w:val="0"/>
      <w:marTop w:val="0"/>
      <w:marBottom w:val="0"/>
      <w:divBdr>
        <w:top w:val="none" w:sz="0" w:space="0" w:color="auto"/>
        <w:left w:val="none" w:sz="0" w:space="0" w:color="auto"/>
        <w:bottom w:val="none" w:sz="0" w:space="0" w:color="auto"/>
        <w:right w:val="none" w:sz="0" w:space="0" w:color="auto"/>
      </w:divBdr>
    </w:div>
    <w:div w:id="1729764005">
      <w:bodyDiv w:val="1"/>
      <w:marLeft w:val="0"/>
      <w:marRight w:val="0"/>
      <w:marTop w:val="0"/>
      <w:marBottom w:val="0"/>
      <w:divBdr>
        <w:top w:val="none" w:sz="0" w:space="0" w:color="auto"/>
        <w:left w:val="none" w:sz="0" w:space="0" w:color="auto"/>
        <w:bottom w:val="none" w:sz="0" w:space="0" w:color="auto"/>
        <w:right w:val="none" w:sz="0" w:space="0" w:color="auto"/>
      </w:divBdr>
    </w:div>
    <w:div w:id="1774393607">
      <w:bodyDiv w:val="1"/>
      <w:marLeft w:val="0"/>
      <w:marRight w:val="0"/>
      <w:marTop w:val="0"/>
      <w:marBottom w:val="0"/>
      <w:divBdr>
        <w:top w:val="none" w:sz="0" w:space="0" w:color="auto"/>
        <w:left w:val="none" w:sz="0" w:space="0" w:color="auto"/>
        <w:bottom w:val="none" w:sz="0" w:space="0" w:color="auto"/>
        <w:right w:val="none" w:sz="0" w:space="0" w:color="auto"/>
      </w:divBdr>
    </w:div>
    <w:div w:id="1784496557">
      <w:bodyDiv w:val="1"/>
      <w:marLeft w:val="0"/>
      <w:marRight w:val="0"/>
      <w:marTop w:val="0"/>
      <w:marBottom w:val="0"/>
      <w:divBdr>
        <w:top w:val="none" w:sz="0" w:space="0" w:color="auto"/>
        <w:left w:val="none" w:sz="0" w:space="0" w:color="auto"/>
        <w:bottom w:val="none" w:sz="0" w:space="0" w:color="auto"/>
        <w:right w:val="none" w:sz="0" w:space="0" w:color="auto"/>
      </w:divBdr>
    </w:div>
    <w:div w:id="1791243803">
      <w:bodyDiv w:val="1"/>
      <w:marLeft w:val="0"/>
      <w:marRight w:val="0"/>
      <w:marTop w:val="0"/>
      <w:marBottom w:val="0"/>
      <w:divBdr>
        <w:top w:val="none" w:sz="0" w:space="0" w:color="auto"/>
        <w:left w:val="none" w:sz="0" w:space="0" w:color="auto"/>
        <w:bottom w:val="none" w:sz="0" w:space="0" w:color="auto"/>
        <w:right w:val="none" w:sz="0" w:space="0" w:color="auto"/>
      </w:divBdr>
    </w:div>
    <w:div w:id="1799448369">
      <w:bodyDiv w:val="1"/>
      <w:marLeft w:val="0"/>
      <w:marRight w:val="0"/>
      <w:marTop w:val="0"/>
      <w:marBottom w:val="0"/>
      <w:divBdr>
        <w:top w:val="none" w:sz="0" w:space="0" w:color="auto"/>
        <w:left w:val="none" w:sz="0" w:space="0" w:color="auto"/>
        <w:bottom w:val="none" w:sz="0" w:space="0" w:color="auto"/>
        <w:right w:val="none" w:sz="0" w:space="0" w:color="auto"/>
      </w:divBdr>
    </w:div>
    <w:div w:id="1801263185">
      <w:bodyDiv w:val="1"/>
      <w:marLeft w:val="0"/>
      <w:marRight w:val="0"/>
      <w:marTop w:val="0"/>
      <w:marBottom w:val="0"/>
      <w:divBdr>
        <w:top w:val="none" w:sz="0" w:space="0" w:color="auto"/>
        <w:left w:val="none" w:sz="0" w:space="0" w:color="auto"/>
        <w:bottom w:val="none" w:sz="0" w:space="0" w:color="auto"/>
        <w:right w:val="none" w:sz="0" w:space="0" w:color="auto"/>
      </w:divBdr>
    </w:div>
    <w:div w:id="1807310740">
      <w:bodyDiv w:val="1"/>
      <w:marLeft w:val="0"/>
      <w:marRight w:val="0"/>
      <w:marTop w:val="0"/>
      <w:marBottom w:val="0"/>
      <w:divBdr>
        <w:top w:val="none" w:sz="0" w:space="0" w:color="auto"/>
        <w:left w:val="none" w:sz="0" w:space="0" w:color="auto"/>
        <w:bottom w:val="none" w:sz="0" w:space="0" w:color="auto"/>
        <w:right w:val="none" w:sz="0" w:space="0" w:color="auto"/>
      </w:divBdr>
    </w:div>
    <w:div w:id="1808621950">
      <w:bodyDiv w:val="1"/>
      <w:marLeft w:val="0"/>
      <w:marRight w:val="0"/>
      <w:marTop w:val="0"/>
      <w:marBottom w:val="0"/>
      <w:divBdr>
        <w:top w:val="none" w:sz="0" w:space="0" w:color="auto"/>
        <w:left w:val="none" w:sz="0" w:space="0" w:color="auto"/>
        <w:bottom w:val="none" w:sz="0" w:space="0" w:color="auto"/>
        <w:right w:val="none" w:sz="0" w:space="0" w:color="auto"/>
      </w:divBdr>
    </w:div>
    <w:div w:id="1818456262">
      <w:bodyDiv w:val="1"/>
      <w:marLeft w:val="0"/>
      <w:marRight w:val="0"/>
      <w:marTop w:val="0"/>
      <w:marBottom w:val="0"/>
      <w:divBdr>
        <w:top w:val="none" w:sz="0" w:space="0" w:color="auto"/>
        <w:left w:val="none" w:sz="0" w:space="0" w:color="auto"/>
        <w:bottom w:val="none" w:sz="0" w:space="0" w:color="auto"/>
        <w:right w:val="none" w:sz="0" w:space="0" w:color="auto"/>
      </w:divBdr>
    </w:div>
    <w:div w:id="1838224032">
      <w:bodyDiv w:val="1"/>
      <w:marLeft w:val="0"/>
      <w:marRight w:val="0"/>
      <w:marTop w:val="0"/>
      <w:marBottom w:val="0"/>
      <w:divBdr>
        <w:top w:val="none" w:sz="0" w:space="0" w:color="auto"/>
        <w:left w:val="none" w:sz="0" w:space="0" w:color="auto"/>
        <w:bottom w:val="none" w:sz="0" w:space="0" w:color="auto"/>
        <w:right w:val="none" w:sz="0" w:space="0" w:color="auto"/>
      </w:divBdr>
    </w:div>
    <w:div w:id="1871451728">
      <w:bodyDiv w:val="1"/>
      <w:marLeft w:val="0"/>
      <w:marRight w:val="0"/>
      <w:marTop w:val="0"/>
      <w:marBottom w:val="0"/>
      <w:divBdr>
        <w:top w:val="none" w:sz="0" w:space="0" w:color="auto"/>
        <w:left w:val="none" w:sz="0" w:space="0" w:color="auto"/>
        <w:bottom w:val="none" w:sz="0" w:space="0" w:color="auto"/>
        <w:right w:val="none" w:sz="0" w:space="0" w:color="auto"/>
      </w:divBdr>
    </w:div>
    <w:div w:id="1890220903">
      <w:bodyDiv w:val="1"/>
      <w:marLeft w:val="0"/>
      <w:marRight w:val="0"/>
      <w:marTop w:val="0"/>
      <w:marBottom w:val="0"/>
      <w:divBdr>
        <w:top w:val="none" w:sz="0" w:space="0" w:color="auto"/>
        <w:left w:val="none" w:sz="0" w:space="0" w:color="auto"/>
        <w:bottom w:val="none" w:sz="0" w:space="0" w:color="auto"/>
        <w:right w:val="none" w:sz="0" w:space="0" w:color="auto"/>
      </w:divBdr>
    </w:div>
    <w:div w:id="1899978459">
      <w:bodyDiv w:val="1"/>
      <w:marLeft w:val="0"/>
      <w:marRight w:val="0"/>
      <w:marTop w:val="0"/>
      <w:marBottom w:val="0"/>
      <w:divBdr>
        <w:top w:val="none" w:sz="0" w:space="0" w:color="auto"/>
        <w:left w:val="none" w:sz="0" w:space="0" w:color="auto"/>
        <w:bottom w:val="none" w:sz="0" w:space="0" w:color="auto"/>
        <w:right w:val="none" w:sz="0" w:space="0" w:color="auto"/>
      </w:divBdr>
    </w:div>
    <w:div w:id="1938907402">
      <w:bodyDiv w:val="1"/>
      <w:marLeft w:val="0"/>
      <w:marRight w:val="0"/>
      <w:marTop w:val="0"/>
      <w:marBottom w:val="0"/>
      <w:divBdr>
        <w:top w:val="none" w:sz="0" w:space="0" w:color="auto"/>
        <w:left w:val="none" w:sz="0" w:space="0" w:color="auto"/>
        <w:bottom w:val="none" w:sz="0" w:space="0" w:color="auto"/>
        <w:right w:val="none" w:sz="0" w:space="0" w:color="auto"/>
      </w:divBdr>
    </w:div>
    <w:div w:id="1943418115">
      <w:bodyDiv w:val="1"/>
      <w:marLeft w:val="0"/>
      <w:marRight w:val="0"/>
      <w:marTop w:val="0"/>
      <w:marBottom w:val="0"/>
      <w:divBdr>
        <w:top w:val="none" w:sz="0" w:space="0" w:color="auto"/>
        <w:left w:val="none" w:sz="0" w:space="0" w:color="auto"/>
        <w:bottom w:val="none" w:sz="0" w:space="0" w:color="auto"/>
        <w:right w:val="none" w:sz="0" w:space="0" w:color="auto"/>
      </w:divBdr>
    </w:div>
    <w:div w:id="1962689367">
      <w:bodyDiv w:val="1"/>
      <w:marLeft w:val="0"/>
      <w:marRight w:val="0"/>
      <w:marTop w:val="0"/>
      <w:marBottom w:val="0"/>
      <w:divBdr>
        <w:top w:val="none" w:sz="0" w:space="0" w:color="auto"/>
        <w:left w:val="none" w:sz="0" w:space="0" w:color="auto"/>
        <w:bottom w:val="none" w:sz="0" w:space="0" w:color="auto"/>
        <w:right w:val="none" w:sz="0" w:space="0" w:color="auto"/>
      </w:divBdr>
    </w:div>
    <w:div w:id="1966154988">
      <w:bodyDiv w:val="1"/>
      <w:marLeft w:val="0"/>
      <w:marRight w:val="0"/>
      <w:marTop w:val="0"/>
      <w:marBottom w:val="0"/>
      <w:divBdr>
        <w:top w:val="none" w:sz="0" w:space="0" w:color="auto"/>
        <w:left w:val="none" w:sz="0" w:space="0" w:color="auto"/>
        <w:bottom w:val="none" w:sz="0" w:space="0" w:color="auto"/>
        <w:right w:val="none" w:sz="0" w:space="0" w:color="auto"/>
      </w:divBdr>
    </w:div>
    <w:div w:id="1967466206">
      <w:bodyDiv w:val="1"/>
      <w:marLeft w:val="0"/>
      <w:marRight w:val="0"/>
      <w:marTop w:val="0"/>
      <w:marBottom w:val="0"/>
      <w:divBdr>
        <w:top w:val="none" w:sz="0" w:space="0" w:color="auto"/>
        <w:left w:val="none" w:sz="0" w:space="0" w:color="auto"/>
        <w:bottom w:val="none" w:sz="0" w:space="0" w:color="auto"/>
        <w:right w:val="none" w:sz="0" w:space="0" w:color="auto"/>
      </w:divBdr>
    </w:div>
    <w:div w:id="1982030324">
      <w:bodyDiv w:val="1"/>
      <w:marLeft w:val="0"/>
      <w:marRight w:val="0"/>
      <w:marTop w:val="0"/>
      <w:marBottom w:val="0"/>
      <w:divBdr>
        <w:top w:val="none" w:sz="0" w:space="0" w:color="auto"/>
        <w:left w:val="none" w:sz="0" w:space="0" w:color="auto"/>
        <w:bottom w:val="none" w:sz="0" w:space="0" w:color="auto"/>
        <w:right w:val="none" w:sz="0" w:space="0" w:color="auto"/>
      </w:divBdr>
      <w:divsChild>
        <w:div w:id="983047400">
          <w:marLeft w:val="0"/>
          <w:marRight w:val="0"/>
          <w:marTop w:val="0"/>
          <w:marBottom w:val="0"/>
          <w:divBdr>
            <w:top w:val="none" w:sz="0" w:space="0" w:color="auto"/>
            <w:left w:val="none" w:sz="0" w:space="0" w:color="auto"/>
            <w:bottom w:val="none" w:sz="0" w:space="0" w:color="auto"/>
            <w:right w:val="none" w:sz="0" w:space="0" w:color="auto"/>
          </w:divBdr>
          <w:divsChild>
            <w:div w:id="7677409">
              <w:marLeft w:val="0"/>
              <w:marRight w:val="0"/>
              <w:marTop w:val="0"/>
              <w:marBottom w:val="0"/>
              <w:divBdr>
                <w:top w:val="none" w:sz="0" w:space="0" w:color="auto"/>
                <w:left w:val="none" w:sz="0" w:space="0" w:color="auto"/>
                <w:bottom w:val="none" w:sz="0" w:space="0" w:color="auto"/>
                <w:right w:val="none" w:sz="0" w:space="0" w:color="auto"/>
              </w:divBdr>
              <w:divsChild>
                <w:div w:id="95664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73630">
      <w:bodyDiv w:val="1"/>
      <w:marLeft w:val="0"/>
      <w:marRight w:val="0"/>
      <w:marTop w:val="0"/>
      <w:marBottom w:val="0"/>
      <w:divBdr>
        <w:top w:val="none" w:sz="0" w:space="0" w:color="auto"/>
        <w:left w:val="none" w:sz="0" w:space="0" w:color="auto"/>
        <w:bottom w:val="none" w:sz="0" w:space="0" w:color="auto"/>
        <w:right w:val="none" w:sz="0" w:space="0" w:color="auto"/>
      </w:divBdr>
    </w:div>
    <w:div w:id="2028409447">
      <w:bodyDiv w:val="1"/>
      <w:marLeft w:val="0"/>
      <w:marRight w:val="0"/>
      <w:marTop w:val="0"/>
      <w:marBottom w:val="0"/>
      <w:divBdr>
        <w:top w:val="none" w:sz="0" w:space="0" w:color="auto"/>
        <w:left w:val="none" w:sz="0" w:space="0" w:color="auto"/>
        <w:bottom w:val="none" w:sz="0" w:space="0" w:color="auto"/>
        <w:right w:val="none" w:sz="0" w:space="0" w:color="auto"/>
      </w:divBdr>
    </w:div>
    <w:div w:id="2039314971">
      <w:bodyDiv w:val="1"/>
      <w:marLeft w:val="0"/>
      <w:marRight w:val="0"/>
      <w:marTop w:val="0"/>
      <w:marBottom w:val="0"/>
      <w:divBdr>
        <w:top w:val="none" w:sz="0" w:space="0" w:color="auto"/>
        <w:left w:val="none" w:sz="0" w:space="0" w:color="auto"/>
        <w:bottom w:val="none" w:sz="0" w:space="0" w:color="auto"/>
        <w:right w:val="none" w:sz="0" w:space="0" w:color="auto"/>
      </w:divBdr>
    </w:div>
    <w:div w:id="2046832436">
      <w:bodyDiv w:val="1"/>
      <w:marLeft w:val="0"/>
      <w:marRight w:val="0"/>
      <w:marTop w:val="0"/>
      <w:marBottom w:val="0"/>
      <w:divBdr>
        <w:top w:val="none" w:sz="0" w:space="0" w:color="auto"/>
        <w:left w:val="none" w:sz="0" w:space="0" w:color="auto"/>
        <w:bottom w:val="none" w:sz="0" w:space="0" w:color="auto"/>
        <w:right w:val="none" w:sz="0" w:space="0" w:color="auto"/>
      </w:divBdr>
    </w:div>
    <w:div w:id="2075740096">
      <w:bodyDiv w:val="1"/>
      <w:marLeft w:val="0"/>
      <w:marRight w:val="0"/>
      <w:marTop w:val="0"/>
      <w:marBottom w:val="0"/>
      <w:divBdr>
        <w:top w:val="none" w:sz="0" w:space="0" w:color="auto"/>
        <w:left w:val="none" w:sz="0" w:space="0" w:color="auto"/>
        <w:bottom w:val="none" w:sz="0" w:space="0" w:color="auto"/>
        <w:right w:val="none" w:sz="0" w:space="0" w:color="auto"/>
      </w:divBdr>
    </w:div>
    <w:div w:id="2082675789">
      <w:bodyDiv w:val="1"/>
      <w:marLeft w:val="0"/>
      <w:marRight w:val="0"/>
      <w:marTop w:val="0"/>
      <w:marBottom w:val="0"/>
      <w:divBdr>
        <w:top w:val="none" w:sz="0" w:space="0" w:color="auto"/>
        <w:left w:val="none" w:sz="0" w:space="0" w:color="auto"/>
        <w:bottom w:val="none" w:sz="0" w:space="0" w:color="auto"/>
        <w:right w:val="none" w:sz="0" w:space="0" w:color="auto"/>
      </w:divBdr>
    </w:div>
    <w:div w:id="2102211537">
      <w:bodyDiv w:val="1"/>
      <w:marLeft w:val="0"/>
      <w:marRight w:val="0"/>
      <w:marTop w:val="0"/>
      <w:marBottom w:val="0"/>
      <w:divBdr>
        <w:top w:val="none" w:sz="0" w:space="0" w:color="auto"/>
        <w:left w:val="none" w:sz="0" w:space="0" w:color="auto"/>
        <w:bottom w:val="none" w:sz="0" w:space="0" w:color="auto"/>
        <w:right w:val="none" w:sz="0" w:space="0" w:color="auto"/>
      </w:divBdr>
    </w:div>
    <w:div w:id="2108191710">
      <w:bodyDiv w:val="1"/>
      <w:marLeft w:val="0"/>
      <w:marRight w:val="0"/>
      <w:marTop w:val="0"/>
      <w:marBottom w:val="0"/>
      <w:divBdr>
        <w:top w:val="none" w:sz="0" w:space="0" w:color="auto"/>
        <w:left w:val="none" w:sz="0" w:space="0" w:color="auto"/>
        <w:bottom w:val="none" w:sz="0" w:space="0" w:color="auto"/>
        <w:right w:val="none" w:sz="0" w:space="0" w:color="auto"/>
      </w:divBdr>
    </w:div>
    <w:div w:id="2111078161">
      <w:bodyDiv w:val="1"/>
      <w:marLeft w:val="0"/>
      <w:marRight w:val="0"/>
      <w:marTop w:val="0"/>
      <w:marBottom w:val="0"/>
      <w:divBdr>
        <w:top w:val="none" w:sz="0" w:space="0" w:color="auto"/>
        <w:left w:val="none" w:sz="0" w:space="0" w:color="auto"/>
        <w:bottom w:val="none" w:sz="0" w:space="0" w:color="auto"/>
        <w:right w:val="none" w:sz="0" w:space="0" w:color="auto"/>
      </w:divBdr>
    </w:div>
    <w:div w:id="21431138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footer" Target="foot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E72F2-49A5-F342-A714-BAAA07D4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23</Pages>
  <Words>2399</Words>
  <Characters>13198</Characters>
  <Application>Microsoft Macintosh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Focus sur deux années d'alternance</vt:lpstr>
    </vt:vector>
  </TitlesOfParts>
  <Company>RADHIUS SAS</Company>
  <LinksUpToDate>false</LinksUpToDate>
  <CharactersWithSpaces>15566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Focus sur deux années d'alternance</dc:title>
  <dc:creator>Johnk</dc:creator>
  <cp:lastModifiedBy>Mathieu Bayou</cp:lastModifiedBy>
  <cp:revision>36</cp:revision>
  <cp:lastPrinted>2016-02-29T17:11:00Z</cp:lastPrinted>
  <dcterms:created xsi:type="dcterms:W3CDTF">2016-05-15T23:01:00Z</dcterms:created>
  <dcterms:modified xsi:type="dcterms:W3CDTF">2016-05-16T00:39:00Z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2012-10-30T23:00:00Z</vt:filetime>
  </property>
  <property fmtid="{D5CDD505-2E9C-101B-9397-08002B2CF9AE}" pid="3" name="Référence">
    <vt:lpwstr>#la_ref_a_changer</vt:lpwstr>
  </property>
</Properties>
</file>